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56588" w:rsidRPr="00CF2924" w:rsidRDefault="00056588" w:rsidP="000C7AE3">
      <w:pPr>
        <w:jc w:val="center"/>
        <w:rPr>
          <w:rFonts w:ascii="Arial" w:hAnsi="Arial"/>
          <w:b/>
          <w:sz w:val="28"/>
        </w:rPr>
      </w:pPr>
      <w:bookmarkStart w:id="0" w:name="_Toc530831135"/>
      <w:r>
        <w:rPr>
          <w:rFonts w:ascii="Arial" w:hAnsi="Arial"/>
          <w:b/>
          <w:sz w:val="28"/>
        </w:rPr>
        <w:t>INSTITUTO FEDERAL DO RIO GRANDE DO SUL</w:t>
      </w:r>
    </w:p>
    <w:p w:rsidR="00056588" w:rsidRPr="00CF2924" w:rsidRDefault="00056588" w:rsidP="000C7AE3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CAMPUS RESTINGA</w:t>
      </w:r>
    </w:p>
    <w:p w:rsidR="00056588" w:rsidRDefault="00056588" w:rsidP="000C7AE3">
      <w:pPr>
        <w:jc w:val="center"/>
        <w:rPr>
          <w:rFonts w:ascii="Arial" w:hAnsi="Arial"/>
          <w:b/>
          <w:sz w:val="28"/>
        </w:rPr>
      </w:pPr>
      <w:r w:rsidRPr="009F4795">
        <w:rPr>
          <w:rFonts w:ascii="Arial" w:hAnsi="Arial"/>
          <w:b/>
          <w:sz w:val="28"/>
        </w:rPr>
        <w:t xml:space="preserve">CURSO DE </w:t>
      </w:r>
      <w:r>
        <w:rPr>
          <w:rFonts w:ascii="Arial" w:hAnsi="Arial"/>
          <w:b/>
          <w:sz w:val="28"/>
        </w:rPr>
        <w:t>ANÁLISE E DESENVOLVIMENTO DE SISTEMAS</w:t>
      </w:r>
    </w:p>
    <w:p w:rsidR="00056588" w:rsidRDefault="00056588" w:rsidP="000C7AE3">
      <w:pPr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ANÁLISE E PROJETO DE SISTEMAS</w:t>
      </w:r>
    </w:p>
    <w:p w:rsidR="00056588" w:rsidRDefault="00056588" w:rsidP="000C7AE3">
      <w:pPr>
        <w:spacing w:after="3600"/>
        <w:rPr>
          <w:rFonts w:ascii="Arial" w:hAnsi="Arial"/>
        </w:rPr>
      </w:pPr>
    </w:p>
    <w:p w:rsidR="00056588" w:rsidRPr="000C7AE3" w:rsidRDefault="00056588" w:rsidP="008C5BCD">
      <w:pPr>
        <w:spacing w:after="3600"/>
        <w:jc w:val="center"/>
        <w:rPr>
          <w:rFonts w:ascii="Arial" w:hAnsi="Arial"/>
          <w:b/>
          <w:sz w:val="28"/>
        </w:rPr>
      </w:pPr>
      <w:r>
        <w:rPr>
          <w:rFonts w:ascii="Arial" w:hAnsi="Arial"/>
          <w:b/>
          <w:sz w:val="28"/>
        </w:rPr>
        <w:t>Projeto xTreme</w:t>
      </w:r>
    </w:p>
    <w:p w:rsidR="00056588" w:rsidRDefault="00056588" w:rsidP="008C5BCD">
      <w:pPr>
        <w:jc w:val="right"/>
        <w:rPr>
          <w:rFonts w:ascii="Arial" w:hAnsi="Arial"/>
        </w:rPr>
      </w:pPr>
      <w:r>
        <w:rPr>
          <w:rFonts w:ascii="Arial" w:hAnsi="Arial"/>
        </w:rPr>
        <w:t>ALONSO ALLEN</w:t>
      </w:r>
    </w:p>
    <w:p w:rsidR="00056588" w:rsidRDefault="00056588" w:rsidP="008C5BCD">
      <w:pPr>
        <w:jc w:val="right"/>
        <w:rPr>
          <w:rFonts w:ascii="Arial" w:hAnsi="Arial"/>
        </w:rPr>
      </w:pPr>
      <w:r>
        <w:rPr>
          <w:rFonts w:ascii="Arial" w:hAnsi="Arial"/>
        </w:rPr>
        <w:t>TIAGO RIBEIRO</w:t>
      </w:r>
    </w:p>
    <w:p w:rsidR="00056588" w:rsidRDefault="00056588" w:rsidP="008C5BCD">
      <w:pPr>
        <w:spacing w:after="1800"/>
        <w:jc w:val="right"/>
        <w:rPr>
          <w:rFonts w:ascii="Arial" w:hAnsi="Arial"/>
        </w:rPr>
      </w:pPr>
      <w:r>
        <w:rPr>
          <w:rFonts w:ascii="Arial" w:hAnsi="Arial"/>
        </w:rPr>
        <w:t xml:space="preserve">FERNANDO RODRIGUES </w:t>
      </w:r>
    </w:p>
    <w:p w:rsidR="00056588" w:rsidRDefault="00056588" w:rsidP="000C7AE3">
      <w:pPr>
        <w:rPr>
          <w:rFonts w:ascii="Arial" w:hAnsi="Arial"/>
        </w:rPr>
      </w:pPr>
    </w:p>
    <w:p w:rsidR="00056588" w:rsidRDefault="00056588" w:rsidP="000C7AE3">
      <w:pPr>
        <w:pStyle w:val="Heading2"/>
        <w:rPr>
          <w:sz w:val="24"/>
        </w:rPr>
      </w:pPr>
    </w:p>
    <w:p w:rsidR="00056588" w:rsidRDefault="00056588" w:rsidP="000C7AE3">
      <w:pPr>
        <w:jc w:val="center"/>
        <w:rPr>
          <w:rFonts w:ascii="Arial" w:hAnsi="Arial"/>
        </w:rPr>
      </w:pPr>
      <w:r>
        <w:rPr>
          <w:rFonts w:ascii="Arial" w:hAnsi="Arial"/>
        </w:rPr>
        <w:t>PORTO ALEGRE</w:t>
      </w:r>
    </w:p>
    <w:p w:rsidR="00056588" w:rsidRPr="00E638A7" w:rsidRDefault="00056588" w:rsidP="000C7AE3">
      <w:pPr>
        <w:jc w:val="center"/>
        <w:rPr>
          <w:rFonts w:ascii="Arial" w:hAnsi="Arial"/>
        </w:rPr>
      </w:pPr>
      <w:r>
        <w:t>ABRIL/2019</w:t>
      </w:r>
    </w:p>
    <w:p w:rsidR="00056588" w:rsidRDefault="00056588" w:rsidP="00AD003A">
      <w:pPr>
        <w:pStyle w:val="TOC1"/>
        <w:rPr>
          <w:noProof/>
        </w:rPr>
      </w:pPr>
      <w:r>
        <w:br w:type="page"/>
      </w:r>
      <w:r>
        <w:fldChar w:fldCharType="begin"/>
      </w:r>
      <w:r>
        <w:instrText xml:space="preserve"> TOC \o "1-3" \h \z \u </w:instrText>
      </w:r>
      <w:r>
        <w:fldChar w:fldCharType="separate"/>
      </w:r>
    </w:p>
    <w:p w:rsidR="00056588" w:rsidRDefault="00056588">
      <w:pPr>
        <w:pStyle w:val="TOC1"/>
        <w:tabs>
          <w:tab w:val="left" w:pos="480"/>
        </w:tabs>
        <w:rPr>
          <w:noProof/>
        </w:rPr>
      </w:pPr>
      <w:hyperlink w:anchor="_Toc12790021" w:history="1">
        <w:r w:rsidRPr="00A22D57">
          <w:rPr>
            <w:rStyle w:val="Hyperlink"/>
            <w:noProof/>
          </w:rPr>
          <w:t>1.</w:t>
        </w:r>
        <w:r>
          <w:rPr>
            <w:noProof/>
          </w:rPr>
          <w:tab/>
        </w:r>
        <w:r w:rsidRPr="00A22D57">
          <w:rPr>
            <w:rStyle w:val="Hyperlink"/>
            <w:noProof/>
          </w:rPr>
          <w:t>Backlog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_Toc12790021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1"/>
        <w:tabs>
          <w:tab w:val="left" w:pos="480"/>
        </w:tabs>
        <w:rPr>
          <w:noProof/>
        </w:rPr>
      </w:pPr>
      <w:hyperlink w:anchor="_Toc12790022" w:history="1">
        <w:r w:rsidRPr="00A22D57">
          <w:rPr>
            <w:rStyle w:val="Hyperlink"/>
            <w:rFonts w:ascii="Arial" w:hAnsi="Arial"/>
            <w:noProof/>
          </w:rPr>
          <w:t>2.</w:t>
        </w:r>
        <w:r>
          <w:rPr>
            <w:noProof/>
          </w:rPr>
          <w:tab/>
        </w:r>
        <w:r w:rsidRPr="00A22D57">
          <w:rPr>
            <w:rStyle w:val="Hyperlink"/>
            <w:rFonts w:ascii="Arial" w:hAnsi="Arial" w:cs="Arial"/>
            <w:noProof/>
          </w:rPr>
          <w:t>Casos de uso do módulo de acesso e segurança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_Toc12790022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23" w:history="1">
        <w:r w:rsidRPr="00A22D57">
          <w:rPr>
            <w:rStyle w:val="Hyperlink"/>
            <w:strike/>
            <w:noProof/>
          </w:rPr>
          <w:t>Listar organização (manter organização)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_Toc12790023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24" w:history="1">
        <w:r w:rsidRPr="00A22D57">
          <w:rPr>
            <w:rStyle w:val="Hyperlink"/>
            <w:strike/>
            <w:noProof/>
          </w:rPr>
          <w:t>Incluir organização (manter organização)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_Toc12790024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25" w:history="1">
        <w:r w:rsidRPr="00A22D57">
          <w:rPr>
            <w:rStyle w:val="Hyperlink"/>
            <w:strike/>
            <w:noProof/>
          </w:rPr>
          <w:t>Alterar organização (manter organização)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_Toc12790025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26" w:history="1">
        <w:r w:rsidRPr="00A22D57">
          <w:rPr>
            <w:rStyle w:val="Hyperlink"/>
            <w:strike/>
            <w:noProof/>
          </w:rPr>
          <w:t>Excluir organização (manter organização)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_Toc12790026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27" w:history="1">
        <w:r w:rsidRPr="00A22D57">
          <w:rPr>
            <w:rStyle w:val="Hyperlink"/>
            <w:noProof/>
          </w:rPr>
          <w:t>Listar usuários (manter usuários)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_Toc12790027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28" w:history="1">
        <w:r w:rsidRPr="00A22D57">
          <w:rPr>
            <w:rStyle w:val="Hyperlink"/>
            <w:noProof/>
          </w:rPr>
          <w:t>Incluir usuários (manter usuários)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_Toc12790028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29" w:history="1">
        <w:r w:rsidRPr="00A22D57">
          <w:rPr>
            <w:rStyle w:val="Hyperlink"/>
            <w:noProof/>
          </w:rPr>
          <w:t>Alterar usuários (manter usuários)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_Toc12790029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30" w:history="1">
        <w:r w:rsidRPr="00A22D57">
          <w:rPr>
            <w:rStyle w:val="Hyperlink"/>
            <w:noProof/>
          </w:rPr>
          <w:t>Excluir usuários (manter usuários)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_Toc12790030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31" w:history="1">
        <w:r w:rsidRPr="00A22D57">
          <w:rPr>
            <w:rStyle w:val="Hyperlink"/>
            <w:noProof/>
          </w:rPr>
          <w:t>Login de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_Toc12790031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32" w:history="1">
        <w:r w:rsidRPr="00A22D57">
          <w:rPr>
            <w:rStyle w:val="Hyperlink"/>
            <w:noProof/>
          </w:rPr>
          <w:t>Alterar senha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_Toc12790032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33" w:history="1">
        <w:r w:rsidRPr="00A22D57">
          <w:rPr>
            <w:rStyle w:val="Hyperlink"/>
            <w:noProof/>
          </w:rPr>
          <w:t>Confirmar email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_Toc12790033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34" w:history="1">
        <w:r w:rsidRPr="00A22D57">
          <w:rPr>
            <w:rStyle w:val="Hyperlink"/>
            <w:noProof/>
          </w:rPr>
          <w:t>Consultas e relatórios do módulo de acesso e segurança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_Toc12790034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1"/>
        <w:tabs>
          <w:tab w:val="left" w:pos="480"/>
        </w:tabs>
        <w:rPr>
          <w:noProof/>
        </w:rPr>
      </w:pPr>
      <w:hyperlink w:anchor="_Toc12790035" w:history="1">
        <w:r w:rsidRPr="00A22D57">
          <w:rPr>
            <w:rStyle w:val="Hyperlink"/>
            <w:rFonts w:ascii="Arial" w:hAnsi="Arial"/>
            <w:noProof/>
          </w:rPr>
          <w:t>3.</w:t>
        </w:r>
        <w:r>
          <w:rPr>
            <w:noProof/>
          </w:rPr>
          <w:tab/>
        </w:r>
        <w:r w:rsidRPr="00A22D57">
          <w:rPr>
            <w:rStyle w:val="Hyperlink"/>
            <w:rFonts w:ascii="Arial" w:hAnsi="Arial" w:cs="Arial"/>
            <w:noProof/>
          </w:rPr>
          <w:t>Casos de uso do módulo de categoria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_Toc12790035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36" w:history="1">
        <w:r w:rsidRPr="00A22D57">
          <w:rPr>
            <w:rStyle w:val="Hyperlink"/>
            <w:noProof/>
          </w:rPr>
          <w:t>Listar categoria (manter categoria)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_Toc12790036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37" w:history="1">
        <w:r w:rsidRPr="00A22D57">
          <w:rPr>
            <w:rStyle w:val="Hyperlink"/>
            <w:noProof/>
          </w:rPr>
          <w:t>Incluir categoria (manter categoria)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_Toc12790037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38" w:history="1">
        <w:r w:rsidRPr="00A22D57">
          <w:rPr>
            <w:rStyle w:val="Hyperlink"/>
            <w:noProof/>
          </w:rPr>
          <w:t>Alterar categoria (manter categoria)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_Toc12790038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39" w:history="1">
        <w:r w:rsidRPr="00A22D57">
          <w:rPr>
            <w:rStyle w:val="Hyperlink"/>
            <w:noProof/>
          </w:rPr>
          <w:t>Excluir categoria (manter categoria)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_Toc12790039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1"/>
        <w:tabs>
          <w:tab w:val="left" w:pos="480"/>
        </w:tabs>
        <w:rPr>
          <w:noProof/>
        </w:rPr>
      </w:pPr>
      <w:hyperlink w:anchor="_Toc12790040" w:history="1">
        <w:r w:rsidRPr="00A22D57">
          <w:rPr>
            <w:rStyle w:val="Hyperlink"/>
            <w:rFonts w:ascii="Arial" w:hAnsi="Arial"/>
            <w:noProof/>
          </w:rPr>
          <w:t>4.</w:t>
        </w:r>
        <w:r>
          <w:rPr>
            <w:noProof/>
          </w:rPr>
          <w:tab/>
        </w:r>
        <w:r w:rsidRPr="00A22D57">
          <w:rPr>
            <w:rStyle w:val="Hyperlink"/>
            <w:rFonts w:ascii="Arial" w:hAnsi="Arial" w:cs="Arial"/>
            <w:noProof/>
          </w:rPr>
          <w:t>Casos de uso do módulo de item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_Toc12790040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41" w:history="1">
        <w:r w:rsidRPr="00A22D57">
          <w:rPr>
            <w:rStyle w:val="Hyperlink"/>
            <w:noProof/>
          </w:rPr>
          <w:t>Listar item (manter item)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_Toc12790041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42" w:history="1">
        <w:r w:rsidRPr="00A22D57">
          <w:rPr>
            <w:rStyle w:val="Hyperlink"/>
            <w:noProof/>
          </w:rPr>
          <w:t>Incluir item (manter item)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_Toc12790042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43" w:history="1">
        <w:r w:rsidRPr="00A22D57">
          <w:rPr>
            <w:rStyle w:val="Hyperlink"/>
            <w:noProof/>
          </w:rPr>
          <w:t>Alterar item (manter item)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_Toc12790043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44" w:history="1">
        <w:r w:rsidRPr="00A22D57">
          <w:rPr>
            <w:rStyle w:val="Hyperlink"/>
            <w:noProof/>
          </w:rPr>
          <w:t>Excluir item (manter item)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_Toc12790044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45" w:history="1">
        <w:r w:rsidRPr="00A22D57">
          <w:rPr>
            <w:rStyle w:val="Hyperlink"/>
            <w:noProof/>
          </w:rPr>
          <w:t>Consultas e relatórios do módulo de ítens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_Toc12790045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1"/>
        <w:tabs>
          <w:tab w:val="left" w:pos="480"/>
        </w:tabs>
        <w:rPr>
          <w:noProof/>
        </w:rPr>
      </w:pPr>
      <w:hyperlink w:anchor="_Toc12790046" w:history="1">
        <w:r w:rsidRPr="00A22D57">
          <w:rPr>
            <w:rStyle w:val="Hyperlink"/>
            <w:rFonts w:ascii="Arial" w:hAnsi="Arial"/>
            <w:noProof/>
          </w:rPr>
          <w:t>5.</w:t>
        </w:r>
        <w:r>
          <w:rPr>
            <w:noProof/>
          </w:rPr>
          <w:tab/>
        </w:r>
        <w:r w:rsidRPr="00A22D57">
          <w:rPr>
            <w:rStyle w:val="Hyperlink"/>
            <w:rFonts w:ascii="Arial" w:hAnsi="Arial" w:cs="Arial"/>
            <w:noProof/>
          </w:rPr>
          <w:t>Casos de uso do módulo de vendas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_Toc12790046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47" w:history="1">
        <w:r w:rsidRPr="00A22D57">
          <w:rPr>
            <w:rStyle w:val="Hyperlink"/>
            <w:noProof/>
          </w:rPr>
          <w:t>Listar preço de item (manter preço de item)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_Toc12790047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48" w:history="1">
        <w:r w:rsidRPr="00A22D57">
          <w:rPr>
            <w:rStyle w:val="Hyperlink"/>
            <w:noProof/>
          </w:rPr>
          <w:t>Incluir preço de item (manter preço de item)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_Toc12790048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49" w:history="1">
        <w:r w:rsidRPr="00A22D57">
          <w:rPr>
            <w:rStyle w:val="Hyperlink"/>
            <w:noProof/>
          </w:rPr>
          <w:t>Alterar preço de item (manter preço de item)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_Toc12790049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50" w:history="1">
        <w:r w:rsidRPr="00A22D57">
          <w:rPr>
            <w:rStyle w:val="Hyperlink"/>
            <w:noProof/>
          </w:rPr>
          <w:t>Excluir preço de item (manter preço de item)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_Toc12790050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51" w:history="1">
        <w:r w:rsidRPr="00A22D57">
          <w:rPr>
            <w:rStyle w:val="Hyperlink"/>
            <w:noProof/>
          </w:rPr>
          <w:t>Consultas e relatórios do módulo de vendas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_Toc12790051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1"/>
        <w:tabs>
          <w:tab w:val="left" w:pos="480"/>
        </w:tabs>
        <w:rPr>
          <w:noProof/>
        </w:rPr>
      </w:pPr>
      <w:hyperlink w:anchor="_Toc12790052" w:history="1">
        <w:r w:rsidRPr="00A22D57">
          <w:rPr>
            <w:rStyle w:val="Hyperlink"/>
            <w:rFonts w:ascii="Arial" w:hAnsi="Arial"/>
            <w:noProof/>
          </w:rPr>
          <w:t>6.</w:t>
        </w:r>
        <w:r>
          <w:rPr>
            <w:noProof/>
          </w:rPr>
          <w:tab/>
        </w:r>
        <w:r w:rsidRPr="00A22D57">
          <w:rPr>
            <w:rStyle w:val="Hyperlink"/>
            <w:rFonts w:ascii="Arial" w:hAnsi="Arial" w:cs="Arial"/>
            <w:noProof/>
          </w:rPr>
          <w:t>Casos de uso do módulo de loja de transmissão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_Toc12790052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53" w:history="1">
        <w:r w:rsidRPr="00A22D57">
          <w:rPr>
            <w:rStyle w:val="Hyperlink"/>
            <w:noProof/>
          </w:rPr>
          <w:t>Incluir usuários (manter usuários)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_Toc12790053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54" w:history="1">
        <w:r w:rsidRPr="00A22D57">
          <w:rPr>
            <w:rStyle w:val="Hyperlink"/>
            <w:noProof/>
          </w:rPr>
          <w:t>Alterar usuários (manter usuários)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_Toc12790054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55" w:history="1">
        <w:r w:rsidRPr="00A22D57">
          <w:rPr>
            <w:rStyle w:val="Hyperlink"/>
            <w:noProof/>
          </w:rPr>
          <w:t>Excluir usuários (manter usuários)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_Toc12790055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56" w:history="1">
        <w:r w:rsidRPr="00A22D57">
          <w:rPr>
            <w:rStyle w:val="Hyperlink"/>
            <w:noProof/>
          </w:rPr>
          <w:t>Exibir vitrine de transmissão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_Toc12790056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57" w:history="1">
        <w:r w:rsidRPr="00A22D57">
          <w:rPr>
            <w:rStyle w:val="Hyperlink"/>
            <w:noProof/>
          </w:rPr>
          <w:t>Seguir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_Toc12790057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58" w:history="1">
        <w:r w:rsidRPr="00A22D57">
          <w:rPr>
            <w:rStyle w:val="Hyperlink"/>
            <w:noProof/>
          </w:rPr>
          <w:t>Exibir notificações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_Toc12790058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59" w:history="1">
        <w:r w:rsidRPr="00A22D57">
          <w:rPr>
            <w:rStyle w:val="Hyperlink"/>
            <w:noProof/>
          </w:rPr>
          <w:t>Assinar/inscrever-se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_Toc12790059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60" w:history="1">
        <w:r w:rsidRPr="00A22D57">
          <w:rPr>
            <w:rStyle w:val="Hyperlink"/>
            <w:noProof/>
          </w:rPr>
          <w:t>Doar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_Toc12790060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61" w:history="1">
        <w:r w:rsidRPr="00A22D57">
          <w:rPr>
            <w:rStyle w:val="Hyperlink"/>
            <w:noProof/>
          </w:rPr>
          <w:t>Denunciar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_Toc12790061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62" w:history="1">
        <w:r w:rsidRPr="00A22D57">
          <w:rPr>
            <w:rStyle w:val="Hyperlink"/>
            <w:noProof/>
          </w:rPr>
          <w:t>Visualizar/comunicar-se via chat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_Toc12790062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63" w:history="1">
        <w:r w:rsidRPr="00A22D57">
          <w:rPr>
            <w:rStyle w:val="Hyperlink"/>
            <w:noProof/>
          </w:rPr>
          <w:t>Consultas e relatórios do módulo de loja de transmissão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_Toc12790063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1"/>
        <w:tabs>
          <w:tab w:val="left" w:pos="480"/>
        </w:tabs>
        <w:rPr>
          <w:noProof/>
        </w:rPr>
      </w:pPr>
      <w:hyperlink w:anchor="_Toc12790064" w:history="1">
        <w:r w:rsidRPr="00A22D57">
          <w:rPr>
            <w:rStyle w:val="Hyperlink"/>
            <w:rFonts w:ascii="Arial" w:hAnsi="Arial"/>
            <w:noProof/>
          </w:rPr>
          <w:t>7.</w:t>
        </w:r>
        <w:r>
          <w:rPr>
            <w:noProof/>
          </w:rPr>
          <w:tab/>
        </w:r>
        <w:r w:rsidRPr="00A22D57">
          <w:rPr>
            <w:rStyle w:val="Hyperlink"/>
            <w:rFonts w:ascii="Arial" w:hAnsi="Arial" w:cs="Arial"/>
            <w:noProof/>
          </w:rPr>
          <w:t>Casos de uso do módulo de pagamento (billing)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_Toc12790064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65" w:history="1">
        <w:r w:rsidRPr="00A22D57">
          <w:rPr>
            <w:rStyle w:val="Hyperlink"/>
            <w:noProof/>
          </w:rPr>
          <w:t>Listar pagamento (manter pagamento)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_Toc12790065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66" w:history="1">
        <w:r w:rsidRPr="00A22D57">
          <w:rPr>
            <w:rStyle w:val="Hyperlink"/>
            <w:noProof/>
          </w:rPr>
          <w:t>Incluir pagamento(manter pagamento)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_Toc12790066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67" w:history="1">
        <w:r w:rsidRPr="00A22D57">
          <w:rPr>
            <w:rStyle w:val="Hyperlink"/>
            <w:noProof/>
          </w:rPr>
          <w:t>Alterar pagamento (manter pagamento)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_Toc12790067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68" w:history="1">
        <w:r w:rsidRPr="00A22D57">
          <w:rPr>
            <w:rStyle w:val="Hyperlink"/>
            <w:noProof/>
          </w:rPr>
          <w:t>Excluir pagamento (manter pagamento)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_Toc12790068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69" w:history="1">
        <w:r w:rsidRPr="00A22D57">
          <w:rPr>
            <w:rStyle w:val="Hyperlink"/>
            <w:noProof/>
          </w:rPr>
          <w:t>Consultas e relatórios do módulo de pagamento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_Toc12790069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1"/>
        <w:tabs>
          <w:tab w:val="left" w:pos="480"/>
        </w:tabs>
        <w:rPr>
          <w:noProof/>
        </w:rPr>
      </w:pPr>
      <w:hyperlink w:anchor="_Toc12790070" w:history="1">
        <w:r w:rsidRPr="00A22D57">
          <w:rPr>
            <w:rStyle w:val="Hyperlink"/>
            <w:noProof/>
          </w:rPr>
          <w:t>8.</w:t>
        </w:r>
        <w:r>
          <w:rPr>
            <w:noProof/>
          </w:rPr>
          <w:tab/>
        </w:r>
        <w:r w:rsidRPr="00A22D57">
          <w:rPr>
            <w:rStyle w:val="Hyperlink"/>
            <w:noProof/>
          </w:rPr>
          <w:t>Casos de teste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_Toc12790070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1"/>
        <w:tabs>
          <w:tab w:val="left" w:pos="480"/>
        </w:tabs>
        <w:rPr>
          <w:noProof/>
        </w:rPr>
      </w:pPr>
      <w:hyperlink w:anchor="_Toc12790071" w:history="1">
        <w:r w:rsidRPr="00A22D57">
          <w:rPr>
            <w:rStyle w:val="Hyperlink"/>
            <w:noProof/>
          </w:rPr>
          <w:t>9.</w:t>
        </w:r>
        <w:r>
          <w:rPr>
            <w:noProof/>
          </w:rPr>
          <w:tab/>
        </w:r>
        <w:r w:rsidRPr="00A22D57">
          <w:rPr>
            <w:rStyle w:val="Hyperlink"/>
            <w:noProof/>
          </w:rPr>
          <w:t>Histórias de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_Toc12790071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72" w:history="1">
        <w:r w:rsidRPr="00A22D57">
          <w:rPr>
            <w:rStyle w:val="Hyperlink"/>
            <w:bCs/>
            <w:iCs/>
            <w:noProof/>
          </w:rPr>
          <w:t>US1 – Pesquisar/ Listar usuários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_Toc12790072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73" w:history="1">
        <w:r w:rsidRPr="00A22D57">
          <w:rPr>
            <w:rStyle w:val="Hyperlink"/>
            <w:bCs/>
            <w:iCs/>
            <w:noProof/>
          </w:rPr>
          <w:t>US2 – Incluir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_Toc12790073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74" w:history="1">
        <w:r w:rsidRPr="00A22D57">
          <w:rPr>
            <w:rStyle w:val="Hyperlink"/>
            <w:bCs/>
            <w:iCs/>
            <w:noProof/>
          </w:rPr>
          <w:t>US3 – Excluir usuários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_Toc12790074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75" w:history="1">
        <w:r w:rsidRPr="00A22D57">
          <w:rPr>
            <w:rStyle w:val="Hyperlink"/>
            <w:bCs/>
            <w:iCs/>
            <w:noProof/>
          </w:rPr>
          <w:t>US4 – Alterar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_Toc12790075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76" w:history="1">
        <w:r w:rsidRPr="00A22D57">
          <w:rPr>
            <w:rStyle w:val="Hyperlink"/>
            <w:bCs/>
            <w:iCs/>
            <w:noProof/>
          </w:rPr>
          <w:t>US5 – 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_Toc12790076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77" w:history="1">
        <w:r w:rsidRPr="00A22D57">
          <w:rPr>
            <w:rStyle w:val="Hyperlink"/>
            <w:bCs/>
            <w:iCs/>
            <w:noProof/>
          </w:rPr>
          <w:t>US6 – Incluir usuário (cadastro de anônimo)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_Toc12790077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78" w:history="1">
        <w:r w:rsidRPr="00A22D57">
          <w:rPr>
            <w:rStyle w:val="Hyperlink"/>
            <w:bCs/>
            <w:iCs/>
            <w:noProof/>
          </w:rPr>
          <w:t>US7 - Vitrine de transmissões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_Toc12790078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79" w:history="1">
        <w:r w:rsidRPr="00A22D57">
          <w:rPr>
            <w:rStyle w:val="Hyperlink"/>
            <w:bCs/>
            <w:iCs/>
            <w:noProof/>
          </w:rPr>
          <w:t>US8 – Seguir Transmissor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_Toc12790079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80" w:history="1">
        <w:r w:rsidRPr="00A22D57">
          <w:rPr>
            <w:rStyle w:val="Hyperlink"/>
            <w:bCs/>
            <w:iCs/>
            <w:noProof/>
          </w:rPr>
          <w:t>US9 – Exibir notificações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_Toc12790080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81" w:history="1">
        <w:r w:rsidRPr="00A22D57">
          <w:rPr>
            <w:rStyle w:val="Hyperlink"/>
            <w:bCs/>
            <w:iCs/>
            <w:noProof/>
          </w:rPr>
          <w:t>US10 – Assinar/Inscrever-se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_Toc12790081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82" w:history="1">
        <w:r w:rsidRPr="00A22D57">
          <w:rPr>
            <w:rStyle w:val="Hyperlink"/>
            <w:bCs/>
            <w:iCs/>
            <w:noProof/>
          </w:rPr>
          <w:t>US11 – Doar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_Toc12790082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83" w:history="1">
        <w:r w:rsidRPr="00A22D57">
          <w:rPr>
            <w:rStyle w:val="Hyperlink"/>
            <w:bCs/>
            <w:iCs/>
            <w:noProof/>
          </w:rPr>
          <w:t>US12 – Chat das transmissões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_Toc12790083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2"/>
        <w:tabs>
          <w:tab w:val="right" w:leader="dot" w:pos="8494"/>
        </w:tabs>
        <w:rPr>
          <w:noProof/>
        </w:rPr>
      </w:pPr>
      <w:hyperlink w:anchor="_Toc12790084" w:history="1">
        <w:r w:rsidRPr="00A22D57">
          <w:rPr>
            <w:rStyle w:val="Hyperlink"/>
            <w:bCs/>
            <w:iCs/>
            <w:noProof/>
          </w:rPr>
          <w:t>US13 – Denunciar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_Toc12790084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1"/>
        <w:tabs>
          <w:tab w:val="left" w:pos="720"/>
        </w:tabs>
        <w:rPr>
          <w:noProof/>
        </w:rPr>
      </w:pPr>
      <w:hyperlink w:anchor="_Toc12790085" w:history="1">
        <w:r w:rsidRPr="00A22D57">
          <w:rPr>
            <w:rStyle w:val="Hyperlink"/>
            <w:noProof/>
          </w:rPr>
          <w:t>10.</w:t>
        </w:r>
        <w:r>
          <w:rPr>
            <w:noProof/>
          </w:rPr>
          <w:tab/>
        </w:r>
        <w:r w:rsidRPr="00A22D57">
          <w:rPr>
            <w:rStyle w:val="Hyperlink"/>
            <w:noProof/>
          </w:rPr>
          <w:t>Protótipo de telas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_Toc12790085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1"/>
        <w:tabs>
          <w:tab w:val="left" w:pos="720"/>
        </w:tabs>
        <w:rPr>
          <w:noProof/>
        </w:rPr>
      </w:pPr>
      <w:hyperlink w:anchor="_Toc12790086" w:history="1">
        <w:r w:rsidRPr="00A22D57">
          <w:rPr>
            <w:rStyle w:val="Hyperlink"/>
            <w:noProof/>
          </w:rPr>
          <w:t>11.</w:t>
        </w:r>
        <w:r>
          <w:rPr>
            <w:noProof/>
          </w:rPr>
          <w:tab/>
        </w:r>
        <w:r w:rsidRPr="00A22D57">
          <w:rPr>
            <w:rStyle w:val="Hyperlink"/>
            <w:noProof/>
          </w:rPr>
          <w:t>Diagramas de caso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_Toc12790086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1"/>
        <w:tabs>
          <w:tab w:val="left" w:pos="720"/>
        </w:tabs>
        <w:rPr>
          <w:noProof/>
        </w:rPr>
      </w:pPr>
      <w:hyperlink w:anchor="_Toc12790087" w:history="1">
        <w:r w:rsidRPr="00A22D57">
          <w:rPr>
            <w:rStyle w:val="Hyperlink"/>
            <w:noProof/>
          </w:rPr>
          <w:t>12.</w:t>
        </w:r>
        <w:r>
          <w:rPr>
            <w:noProof/>
          </w:rPr>
          <w:tab/>
        </w:r>
        <w:r w:rsidRPr="00A22D57">
          <w:rPr>
            <w:rStyle w:val="Hyperlink"/>
            <w:noProof/>
          </w:rPr>
          <w:t>Diagramas de atividade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_Toc12790087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1"/>
        <w:tabs>
          <w:tab w:val="left" w:pos="720"/>
        </w:tabs>
        <w:rPr>
          <w:noProof/>
        </w:rPr>
      </w:pPr>
      <w:hyperlink w:anchor="_Toc12790088" w:history="1">
        <w:r w:rsidRPr="00A22D57">
          <w:rPr>
            <w:rStyle w:val="Hyperlink"/>
            <w:noProof/>
          </w:rPr>
          <w:t>13.</w:t>
        </w:r>
        <w:r>
          <w:rPr>
            <w:noProof/>
          </w:rPr>
          <w:tab/>
        </w:r>
        <w:r w:rsidRPr="00A22D57">
          <w:rPr>
            <w:rStyle w:val="Hyperlink"/>
            <w:noProof/>
          </w:rPr>
          <w:t>Diagrama de entidades e relacionamentos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_Toc12790088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1"/>
        <w:tabs>
          <w:tab w:val="left" w:pos="720"/>
        </w:tabs>
        <w:rPr>
          <w:noProof/>
        </w:rPr>
      </w:pPr>
      <w:hyperlink w:anchor="_Toc12790089" w:history="1">
        <w:r w:rsidRPr="00A22D57">
          <w:rPr>
            <w:rStyle w:val="Hyperlink"/>
            <w:noProof/>
          </w:rPr>
          <w:t>14.</w:t>
        </w:r>
        <w:r>
          <w:rPr>
            <w:noProof/>
          </w:rPr>
          <w:tab/>
        </w:r>
        <w:r w:rsidRPr="00A22D57">
          <w:rPr>
            <w:rStyle w:val="Hyperlink"/>
            <w:noProof/>
          </w:rPr>
          <w:t>Diagramas de classe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_Toc12790089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1"/>
        <w:tabs>
          <w:tab w:val="left" w:pos="720"/>
        </w:tabs>
        <w:rPr>
          <w:noProof/>
        </w:rPr>
      </w:pPr>
      <w:hyperlink w:anchor="_Toc12790090" w:history="1">
        <w:r w:rsidRPr="00A22D57">
          <w:rPr>
            <w:rStyle w:val="Hyperlink"/>
            <w:noProof/>
          </w:rPr>
          <w:t>15.</w:t>
        </w:r>
        <w:r>
          <w:rPr>
            <w:noProof/>
          </w:rPr>
          <w:tab/>
        </w:r>
        <w:r w:rsidRPr="00A22D57">
          <w:rPr>
            <w:rStyle w:val="Hyperlink"/>
            <w:noProof/>
          </w:rPr>
          <w:t>Diagramas de sequência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_Toc12790090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1"/>
        <w:tabs>
          <w:tab w:val="left" w:pos="720"/>
        </w:tabs>
        <w:rPr>
          <w:noProof/>
        </w:rPr>
      </w:pPr>
      <w:hyperlink w:anchor="_Toc12790091" w:history="1">
        <w:r w:rsidRPr="00A22D57">
          <w:rPr>
            <w:rStyle w:val="Hyperlink"/>
            <w:noProof/>
          </w:rPr>
          <w:t>16.</w:t>
        </w:r>
        <w:r>
          <w:rPr>
            <w:noProof/>
          </w:rPr>
          <w:tab/>
        </w:r>
        <w:r w:rsidRPr="00A22D57">
          <w:rPr>
            <w:rStyle w:val="Hyperlink"/>
            <w:noProof/>
          </w:rPr>
          <w:t>Diagrama de rastreabilidade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_Toc12790091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1"/>
        <w:tabs>
          <w:tab w:val="left" w:pos="720"/>
        </w:tabs>
        <w:rPr>
          <w:noProof/>
        </w:rPr>
      </w:pPr>
      <w:hyperlink w:anchor="_Toc12790092" w:history="1">
        <w:r w:rsidRPr="00A22D57">
          <w:rPr>
            <w:rStyle w:val="Hyperlink"/>
            <w:noProof/>
          </w:rPr>
          <w:t>17.</w:t>
        </w:r>
        <w:r>
          <w:rPr>
            <w:noProof/>
          </w:rPr>
          <w:tab/>
        </w:r>
        <w:r w:rsidRPr="00A22D57">
          <w:rPr>
            <w:rStyle w:val="Hyperlink"/>
            <w:noProof/>
          </w:rPr>
          <w:t>Diagrama de implantação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_Toc12790092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1"/>
        <w:tabs>
          <w:tab w:val="left" w:pos="720"/>
        </w:tabs>
        <w:rPr>
          <w:noProof/>
        </w:rPr>
      </w:pPr>
      <w:hyperlink w:anchor="_Toc12790093" w:history="1">
        <w:r w:rsidRPr="00A22D57">
          <w:rPr>
            <w:rStyle w:val="Hyperlink"/>
            <w:noProof/>
          </w:rPr>
          <w:t>18.</w:t>
        </w:r>
        <w:r>
          <w:rPr>
            <w:noProof/>
          </w:rPr>
          <w:tab/>
        </w:r>
        <w:r w:rsidRPr="00A22D57">
          <w:rPr>
            <w:rStyle w:val="Hyperlink"/>
            <w:noProof/>
          </w:rPr>
          <w:t>Requisitos não funcionais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_Toc12790093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1"/>
        <w:tabs>
          <w:tab w:val="left" w:pos="720"/>
        </w:tabs>
        <w:rPr>
          <w:noProof/>
        </w:rPr>
      </w:pPr>
      <w:hyperlink w:anchor="_Toc12790094" w:history="1">
        <w:r w:rsidRPr="00A22D57">
          <w:rPr>
            <w:rStyle w:val="Hyperlink"/>
            <w:noProof/>
          </w:rPr>
          <w:t>19.</w:t>
        </w:r>
        <w:r>
          <w:rPr>
            <w:noProof/>
          </w:rPr>
          <w:tab/>
        </w:r>
        <w:r w:rsidRPr="00A22D57">
          <w:rPr>
            <w:rStyle w:val="Hyperlink"/>
            <w:noProof/>
          </w:rPr>
          <w:t>Lista de imagens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_Toc12790094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OC1"/>
        <w:tabs>
          <w:tab w:val="left" w:pos="720"/>
        </w:tabs>
        <w:rPr>
          <w:noProof/>
        </w:rPr>
      </w:pPr>
      <w:hyperlink w:anchor="_Toc12790095" w:history="1">
        <w:r w:rsidRPr="00A22D57">
          <w:rPr>
            <w:rStyle w:val="Hyperlink"/>
            <w:noProof/>
          </w:rPr>
          <w:t>20.</w:t>
        </w:r>
        <w:r>
          <w:rPr>
            <w:noProof/>
          </w:rPr>
          <w:tab/>
        </w:r>
        <w:r w:rsidRPr="00A22D57">
          <w:rPr>
            <w:rStyle w:val="Hyperlink"/>
            <w:noProof/>
          </w:rPr>
          <w:t>Anexos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_Toc12790095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056588" w:rsidRDefault="00056588" w:rsidP="008E5934">
      <w:pPr>
        <w:pStyle w:val="Heading3"/>
      </w:pPr>
      <w:r>
        <w:fldChar w:fldCharType="end"/>
      </w:r>
    </w:p>
    <w:p w:rsidR="00056588" w:rsidRDefault="00056588" w:rsidP="008E5934">
      <w:pPr>
        <w:pStyle w:val="Heading3"/>
      </w:pPr>
    </w:p>
    <w:p w:rsidR="00056588" w:rsidRDefault="00056588" w:rsidP="00EA7FE2">
      <w:pPr>
        <w:pStyle w:val="Heading1"/>
        <w:sectPr w:rsidR="00056588" w:rsidSect="00EA7FE2">
          <w:pgSz w:w="11906" w:h="16838" w:code="9"/>
          <w:pgMar w:top="1418" w:right="1701" w:bottom="1418" w:left="1701" w:header="709" w:footer="709" w:gutter="0"/>
          <w:cols w:space="708"/>
          <w:titlePg/>
          <w:docGrid w:linePitch="360"/>
        </w:sectPr>
      </w:pPr>
    </w:p>
    <w:p w:rsidR="00056588" w:rsidRDefault="00056588" w:rsidP="009B14DA">
      <w:pPr>
        <w:pStyle w:val="Heading1"/>
        <w:numPr>
          <w:ilvl w:val="0"/>
          <w:numId w:val="11"/>
        </w:numPr>
      </w:pPr>
      <w:bookmarkStart w:id="1" w:name="_Toc12790021"/>
      <w:r>
        <w:t>Backlog</w:t>
      </w:r>
      <w:bookmarkEnd w:id="1"/>
    </w:p>
    <w:tbl>
      <w:tblPr>
        <w:tblW w:w="14092" w:type="dxa"/>
        <w:tblCellMar>
          <w:left w:w="0" w:type="dxa"/>
          <w:right w:w="0" w:type="dxa"/>
        </w:tblCellMar>
        <w:tblLook w:val="0000"/>
      </w:tblPr>
      <w:tblGrid>
        <w:gridCol w:w="535"/>
        <w:gridCol w:w="3188"/>
        <w:gridCol w:w="1502"/>
        <w:gridCol w:w="8077"/>
        <w:gridCol w:w="790"/>
      </w:tblGrid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ID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NOME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IMPORTÂNCIA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CRITÉRIO DE ACEITAÇÃO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NOTAS</w:t>
            </w: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1.0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Módulo de retaguarda (BackOffice) 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1.1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Módulo de segurança e acesso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1.1.1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Manutenção de usuários (CRUD)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 Permitir a pesquisa, listagem, inclusão, alteração e exclusão de usuários;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1.1.2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Login de usuário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 Permitir a autenticação do usuário;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1.1.3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Alterar senha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 Permitir a alteração de senha do usuário  informando a senha atual caso o usuário não a tenha esquecido;</w:t>
            </w:r>
          </w:p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 Permitir a alteração de senha do usuário caso o usuário a tenha esquecido, enviando mensagem para email cadastrado contendo um link de recuperação;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1.1.4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Confirmação por email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 Permitir a confirmação do cadastro do usuário enviando uma mensagem para o email cadastrado contendo um link de confirmação;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1.1.5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Manutenção de organizações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Permitir a pesquisa, listagem, inclusão, alteração e exclusão de organizações;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1.1.5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Consultas e relatórios (usuário/gerenciais)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Útil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Quantidade de usuários ativos no momento ;</w:t>
            </w:r>
          </w:p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Quantidade de usuários assistindo a transmissão;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1.2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Módulo de itens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1.2.1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Manutenção de categorias (CRUD)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Pr="00921301" w:rsidRDefault="00056588" w:rsidP="000A7C51">
            <w:pPr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 Permitir a pesquisa, listagem, inclusão, alteração e exclusão de categorias;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1.2.2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Manutenção de ítens (CRUD)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 Permitir a pesquisa, listagem, inclusão, alteração e exclusão de ítens (transmissões ao vivo e gravações);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1.2.3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Consultas e relatórios (usuário/gerenciais)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Dados da transmissão  (usuário transmissor);</w:t>
            </w:r>
          </w:p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 xml:space="preserve">- Feedback da transmissão(usuário administrador); </w:t>
            </w:r>
          </w:p>
          <w:p w:rsidR="00056588" w:rsidRPr="00C61F9C" w:rsidRDefault="00056588" w:rsidP="000A7C51">
            <w:pPr>
              <w:rPr>
                <w:rFonts w:ascii="Arial" w:hAnsi="Arial" w:cs="Arial"/>
                <w:b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Pagamentos realizados na plataforma;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1.3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Módulo de vendas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1.3.1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Manutenção de preços de itens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Permitir a definição de valores dos itens;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1.1.5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Consultas e relatórios (usuário/gerenciais)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Útil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Lista de preços;</w:t>
            </w:r>
          </w:p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Pagamentos realizados;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RPr="00393D22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2.0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Pr="004F2D08" w:rsidRDefault="00056588" w:rsidP="000A7C51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val="en-US"/>
              </w:rPr>
            </w:pPr>
            <w:r w:rsidRPr="004F2D08">
              <w:rPr>
                <w:rFonts w:ascii="Arial" w:hAnsi="Arial" w:cs="Arial"/>
                <w:b/>
                <w:bCs/>
                <w:color w:val="000000"/>
                <w:sz w:val="20"/>
                <w:szCs w:val="20"/>
                <w:lang w:val="en-US"/>
              </w:rPr>
              <w:t>Módulo B2C (Streamming hub/Broad cast) Usuário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Pr="004F2D08" w:rsidRDefault="00056588" w:rsidP="000A7C51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Pr="004F2D08" w:rsidRDefault="00056588" w:rsidP="000A7C51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Pr="004F2D08" w:rsidRDefault="00056588" w:rsidP="000A7C51">
            <w:pPr>
              <w:rPr>
                <w:rFonts w:ascii="Arial" w:hAnsi="Arial" w:cs="Arial"/>
                <w:sz w:val="20"/>
                <w:szCs w:val="20"/>
                <w:lang w:val="en-US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Módulo de segurança e acesso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2.1.1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Manutenção de usuários (CRUD)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 Permitir a pesquisa, listagem, inclusão, alteração e exclusão de usuários;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Login de usuário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 Permitir a autenticação do usuário;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2.1.2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Alterar senha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 Permitir a alteração de senha do usuário  informando a senha atual caso o usuário não a tenha esquecido;</w:t>
            </w:r>
          </w:p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 Permitir a alteração de senha do usuário caso o usuário a tenha esquecido, enviando mensagem para email cadastrado contendo um link de recuperação;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2.1.3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Confirmação por email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 Permitir a confirmação do cadastro do usuário enviando uma mensagem para o email cadastrado contendo um link de confirmação;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2.1.4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Consultas e relatórios (usuário/gerenciais)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Útil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Quantidade de usuários ativos no momento ;</w:t>
            </w:r>
          </w:p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Quantidade de usuários assistindo a transmissão;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2.2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Módulo loja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2.2.1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Vitrine de transmissões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Permitir a pesquisa , listagem e visualização dos ítens (transmissõesao vivo) do catálogo, desejados no instante do cadastro  ou sugeridas conforme algoritmo baseado na atividade do usuário;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2.2.2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Seguir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Permite seguir um usuário transmissor;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2.2.3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Noificações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Útil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- Permite visualizar as notificações da plataforma, do usuário transmissor ou de outros usuários destinadas ao usuário em questão;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2.2.4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Vídeos (playback)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Útil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Permitir a pesquisa, listagem e visualização dos ítens (transmissõesao gravadas) do catálogo, desejados no instante do cadastro  ou sugeridas conforme algoritmo baseado na atividade do usuário;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2.2.5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Assinaturas/Inscrever-se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Permitir a assinatura/inscrição do usuário para que tenha acesso a itens convenientes da plataforma (visualizar o chat apenas de usuãrios assinantes, obter e utilizar brazões/broches exclusivos);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2.2.6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Doações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Permitir a doação em moeda para outro usuãrio da plataforma;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2.2.7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Denúncias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Permitir a denúncia de item/transmissão;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2.2.7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Consultas e relatórios (usuário/gerenciais)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Útil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Quantidade de usuários ativos no momento ;</w:t>
            </w:r>
          </w:p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Quantidade de usuários assistindo a transmissão;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2.3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Módulo de pagamento (billing)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2.3.1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Manutenção de pagamentos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Permtir o pagamento de conveniências disponibilizadas na plataforma;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2.3.2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Consultas e relatórios (usuário/gerenciais)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Útil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Pagamentos realizados;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2.4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Chat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2.4.1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Chat ao vivo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Permitir a comunicação entre os usuários da plataforma;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860BD4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2.4.2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Chat histórico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Agradável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Permitir a consulta aos chats ocorridos na plataforma;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  <w:tr w:rsidR="00056588" w:rsidTr="000A7C51">
        <w:trPr>
          <w:trHeight w:val="315"/>
        </w:trPr>
        <w:tc>
          <w:tcPr>
            <w:tcW w:w="0" w:type="auto"/>
            <w:tcBorders>
              <w:top w:val="single" w:sz="6" w:space="0" w:color="CCCCCC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2.4.3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Visualizar chat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Essencial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  <w:r>
              <w:rPr>
                <w:rFonts w:ascii="Arial" w:hAnsi="Arial" w:cs="Arial"/>
                <w:sz w:val="20"/>
                <w:szCs w:val="20"/>
              </w:rPr>
              <w:t>- Permitir a visualização dos chats que ocorrem entre os usuários;</w:t>
            </w:r>
          </w:p>
        </w:tc>
        <w:tc>
          <w:tcPr>
            <w:tcW w:w="0" w:type="auto"/>
            <w:tcBorders>
              <w:top w:val="single" w:sz="6" w:space="0" w:color="CCCCCC"/>
              <w:left w:val="single" w:sz="6" w:space="0" w:color="CCCCCC"/>
              <w:bottom w:val="single" w:sz="6" w:space="0" w:color="000000"/>
              <w:right w:val="single" w:sz="6" w:space="0" w:color="000000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</w:tcPr>
          <w:p w:rsidR="00056588" w:rsidRDefault="00056588" w:rsidP="000A7C51">
            <w:pPr>
              <w:rPr>
                <w:rFonts w:ascii="Arial" w:hAnsi="Arial" w:cs="Arial"/>
                <w:sz w:val="20"/>
                <w:szCs w:val="20"/>
              </w:rPr>
            </w:pPr>
          </w:p>
        </w:tc>
      </w:tr>
    </w:tbl>
    <w:p w:rsidR="00056588" w:rsidRDefault="00056588" w:rsidP="00B01678"/>
    <w:p w:rsidR="00056588" w:rsidRDefault="00056588" w:rsidP="00B01678">
      <w:pPr>
        <w:sectPr w:rsidR="00056588" w:rsidSect="00B01678">
          <w:pgSz w:w="16838" w:h="11906" w:orient="landscape" w:code="9"/>
          <w:pgMar w:top="1701" w:right="1418" w:bottom="1701" w:left="1418" w:header="709" w:footer="709" w:gutter="0"/>
          <w:cols w:space="708"/>
          <w:titlePg/>
          <w:docGrid w:linePitch="360"/>
        </w:sectPr>
      </w:pPr>
    </w:p>
    <w:p w:rsidR="00056588" w:rsidRPr="00B01678" w:rsidRDefault="00056588" w:rsidP="00B01678"/>
    <w:p w:rsidR="00056588" w:rsidRPr="000A7C51" w:rsidRDefault="00056588" w:rsidP="00B01678">
      <w:pPr>
        <w:pStyle w:val="Heading1"/>
        <w:numPr>
          <w:ilvl w:val="0"/>
          <w:numId w:val="11"/>
        </w:numPr>
        <w:rPr>
          <w:rFonts w:ascii="Arial" w:hAnsi="Arial" w:cs="Arial"/>
        </w:rPr>
      </w:pPr>
      <w:bookmarkStart w:id="2" w:name="_Toc12790022"/>
      <w:r w:rsidRPr="000A7C51">
        <w:rPr>
          <w:rFonts w:ascii="Arial" w:hAnsi="Arial" w:cs="Arial"/>
        </w:rPr>
        <w:t>Casos de uso do módulo de acesso e segurança</w:t>
      </w:r>
      <w:bookmarkEnd w:id="2"/>
    </w:p>
    <w:p w:rsidR="00056588" w:rsidRPr="0089234D" w:rsidRDefault="00056588" w:rsidP="008E53B9">
      <w:pPr>
        <w:pStyle w:val="Heading2"/>
        <w:rPr>
          <w:b w:val="0"/>
          <w:strike/>
        </w:rPr>
      </w:pPr>
      <w:bookmarkStart w:id="3" w:name="_Toc12790023"/>
      <w:r w:rsidRPr="0089234D">
        <w:rPr>
          <w:b w:val="0"/>
          <w:strike/>
        </w:rPr>
        <w:t>Listar organização (manter organização)</w:t>
      </w:r>
      <w:bookmarkEnd w:id="3"/>
    </w:p>
    <w:p w:rsidR="00056588" w:rsidRDefault="00056588" w:rsidP="000A7C51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056588" w:rsidTr="009F36DC">
        <w:tc>
          <w:tcPr>
            <w:tcW w:w="2988" w:type="dxa"/>
          </w:tcPr>
          <w:p w:rsidR="00056588" w:rsidRPr="009F36DC" w:rsidRDefault="00056588" w:rsidP="000A7C51">
            <w:r w:rsidRPr="009F36DC">
              <w:t>Resumo</w:t>
            </w:r>
          </w:p>
        </w:tc>
        <w:tc>
          <w:tcPr>
            <w:tcW w:w="5656" w:type="dxa"/>
          </w:tcPr>
          <w:p w:rsidR="00056588" w:rsidRPr="009F36DC" w:rsidRDefault="00056588" w:rsidP="000A7C51">
            <w:r w:rsidRPr="009F36DC">
              <w:t>Permirir a pesquisa e listagem de organizações;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0A7C51">
            <w:r w:rsidRPr="009F36DC">
              <w:t>Atores</w:t>
            </w:r>
          </w:p>
        </w:tc>
        <w:tc>
          <w:tcPr>
            <w:tcW w:w="5656" w:type="dxa"/>
          </w:tcPr>
          <w:p w:rsidR="00056588" w:rsidRPr="009F36DC" w:rsidRDefault="00056588" w:rsidP="000A7C51">
            <w:r w:rsidRPr="009F36DC">
              <w:t>Administrado;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0A7C51">
            <w:r w:rsidRPr="009F36DC">
              <w:t>Pré-condições</w:t>
            </w:r>
          </w:p>
        </w:tc>
        <w:tc>
          <w:tcPr>
            <w:tcW w:w="5656" w:type="dxa"/>
          </w:tcPr>
          <w:p w:rsidR="00056588" w:rsidRPr="009F36DC" w:rsidRDefault="00056588" w:rsidP="000A7C51">
            <w:r w:rsidRPr="009F36DC">
              <w:t>Ator autenticado no sistema;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0A7C51">
            <w:r w:rsidRPr="009F36DC">
              <w:t>Pós-condições</w:t>
            </w:r>
          </w:p>
        </w:tc>
        <w:tc>
          <w:tcPr>
            <w:tcW w:w="5656" w:type="dxa"/>
          </w:tcPr>
          <w:p w:rsidR="00056588" w:rsidRPr="009F36DC" w:rsidRDefault="00056588" w:rsidP="000A7C51">
            <w:r w:rsidRPr="009F36DC">
              <w:t>Lista de organizações sendo apresentada;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0A7C51">
            <w:r w:rsidRPr="009F36DC">
              <w:t>Autor</w:t>
            </w:r>
          </w:p>
        </w:tc>
        <w:tc>
          <w:tcPr>
            <w:tcW w:w="5656" w:type="dxa"/>
          </w:tcPr>
          <w:p w:rsidR="00056588" w:rsidRPr="009F36DC" w:rsidRDefault="00056588" w:rsidP="00F14C73">
            <w:r w:rsidRPr="009F36DC">
              <w:t>Alonso Allen</w:t>
            </w:r>
          </w:p>
          <w:p w:rsidR="00056588" w:rsidRPr="009F36DC" w:rsidRDefault="00056588" w:rsidP="00F14C73">
            <w:r w:rsidRPr="009F36DC">
              <w:t>Tiago Ribeiro</w:t>
            </w:r>
          </w:p>
          <w:p w:rsidR="00056588" w:rsidRPr="009F36DC" w:rsidRDefault="00056588" w:rsidP="00F14C73">
            <w:r w:rsidRPr="009F36DC">
              <w:t>Fernando Rodrigues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0A7C51">
            <w:r w:rsidRPr="009F36DC">
              <w:t>Data</w:t>
            </w:r>
          </w:p>
        </w:tc>
        <w:tc>
          <w:tcPr>
            <w:tcW w:w="5656" w:type="dxa"/>
          </w:tcPr>
          <w:p w:rsidR="00056588" w:rsidRPr="009F36DC" w:rsidRDefault="00056588" w:rsidP="000A7C51">
            <w:r w:rsidRPr="009F36DC">
              <w:t>sábado, 20 de abril de 2019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0A7C51">
            <w:r w:rsidRPr="009F36DC">
              <w:t>Fluxo principal</w:t>
            </w:r>
          </w:p>
        </w:tc>
        <w:tc>
          <w:tcPr>
            <w:tcW w:w="5656" w:type="dxa"/>
          </w:tcPr>
          <w:p w:rsidR="00056588" w:rsidRPr="009F36DC" w:rsidRDefault="00056588" w:rsidP="009F36DC">
            <w:pPr>
              <w:numPr>
                <w:ilvl w:val="0"/>
                <w:numId w:val="18"/>
              </w:numPr>
            </w:pPr>
            <w:r w:rsidRPr="009F36DC">
              <w:t>sistema apresenta a tela do caso de uso;</w:t>
            </w:r>
          </w:p>
          <w:p w:rsidR="00056588" w:rsidRPr="009F36DC" w:rsidRDefault="00056588" w:rsidP="009F36DC">
            <w:pPr>
              <w:numPr>
                <w:ilvl w:val="0"/>
                <w:numId w:val="18"/>
              </w:numPr>
            </w:pPr>
            <w:r w:rsidRPr="009F36DC">
              <w:t>ator poderá incluir</w:t>
            </w:r>
          </w:p>
          <w:p w:rsidR="00056588" w:rsidRPr="009F36DC" w:rsidRDefault="00056588" w:rsidP="009F36DC">
            <w:pPr>
              <w:numPr>
                <w:ilvl w:val="0"/>
                <w:numId w:val="18"/>
              </w:numPr>
            </w:pPr>
            <w:r w:rsidRPr="009F36DC">
              <w:t>ator poderá alterar;</w:t>
            </w:r>
          </w:p>
          <w:p w:rsidR="00056588" w:rsidRPr="009F36DC" w:rsidRDefault="00056588" w:rsidP="009F36DC">
            <w:pPr>
              <w:numPr>
                <w:ilvl w:val="0"/>
                <w:numId w:val="18"/>
              </w:numPr>
            </w:pPr>
            <w:r w:rsidRPr="009F36DC">
              <w:t>ator poderá excluir;</w:t>
            </w:r>
          </w:p>
          <w:p w:rsidR="00056588" w:rsidRPr="009F36DC" w:rsidRDefault="00056588" w:rsidP="009F36DC">
            <w:pPr>
              <w:numPr>
                <w:ilvl w:val="0"/>
                <w:numId w:val="18"/>
              </w:numPr>
            </w:pPr>
            <w:r w:rsidRPr="009F36DC">
              <w:t>ator confirma a pesquisa;</w:t>
            </w:r>
          </w:p>
          <w:p w:rsidR="00056588" w:rsidRPr="009F36DC" w:rsidRDefault="00056588" w:rsidP="009F36DC">
            <w:pPr>
              <w:numPr>
                <w:ilvl w:val="0"/>
                <w:numId w:val="18"/>
              </w:numPr>
            </w:pPr>
            <w:r w:rsidRPr="009F36DC">
              <w:t>o ator informa os dados da tela;</w:t>
            </w:r>
          </w:p>
          <w:p w:rsidR="00056588" w:rsidRPr="009F36DC" w:rsidRDefault="00056588" w:rsidP="009F36DC">
            <w:pPr>
              <w:numPr>
                <w:ilvl w:val="0"/>
                <w:numId w:val="18"/>
              </w:numPr>
            </w:pPr>
            <w:r w:rsidRPr="009F36DC">
              <w:t>sistema pesquisa na base de dados utilizando os dados informados como critério de pesquisa e lista os registros;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Fluxo alternativo/excessão</w:t>
            </w:r>
          </w:p>
        </w:tc>
        <w:tc>
          <w:tcPr>
            <w:tcW w:w="5656" w:type="dxa"/>
          </w:tcPr>
          <w:p w:rsidR="00056588" w:rsidRPr="009F36DC" w:rsidRDefault="00056588" w:rsidP="000A7C51"/>
        </w:tc>
      </w:tr>
      <w:tr w:rsidR="00056588" w:rsidTr="009F36DC">
        <w:tc>
          <w:tcPr>
            <w:tcW w:w="2988" w:type="dxa"/>
          </w:tcPr>
          <w:p w:rsidR="00056588" w:rsidRPr="009F36DC" w:rsidRDefault="00056588" w:rsidP="000A7C51">
            <w:r w:rsidRPr="009F36DC">
              <w:t>Requsitos não funcionais</w:t>
            </w:r>
          </w:p>
        </w:tc>
        <w:tc>
          <w:tcPr>
            <w:tcW w:w="5656" w:type="dxa"/>
          </w:tcPr>
          <w:p w:rsidR="00056588" w:rsidRPr="009F36DC" w:rsidRDefault="00056588" w:rsidP="000A7C51"/>
        </w:tc>
      </w:tr>
      <w:tr w:rsidR="00056588" w:rsidTr="009F36DC">
        <w:tc>
          <w:tcPr>
            <w:tcW w:w="2988" w:type="dxa"/>
          </w:tcPr>
          <w:p w:rsidR="00056588" w:rsidRPr="009F36DC" w:rsidRDefault="00056588" w:rsidP="000A7C51">
            <w:r w:rsidRPr="009F36DC">
              <w:t>Regras de negócio</w:t>
            </w:r>
          </w:p>
        </w:tc>
        <w:tc>
          <w:tcPr>
            <w:tcW w:w="5656" w:type="dxa"/>
          </w:tcPr>
          <w:p w:rsidR="00056588" w:rsidRPr="009F36DC" w:rsidRDefault="00056588" w:rsidP="000A7C51"/>
        </w:tc>
      </w:tr>
      <w:tr w:rsidR="00056588" w:rsidTr="009F36DC">
        <w:tc>
          <w:tcPr>
            <w:tcW w:w="2988" w:type="dxa"/>
          </w:tcPr>
          <w:p w:rsidR="00056588" w:rsidRPr="009F36DC" w:rsidRDefault="00056588" w:rsidP="000A7C51">
            <w:r w:rsidRPr="009F36DC">
              <w:t>Observações</w:t>
            </w:r>
          </w:p>
        </w:tc>
        <w:tc>
          <w:tcPr>
            <w:tcW w:w="5656" w:type="dxa"/>
          </w:tcPr>
          <w:p w:rsidR="00056588" w:rsidRPr="009F36DC" w:rsidRDefault="00056588" w:rsidP="000A7C51"/>
        </w:tc>
      </w:tr>
      <w:tr w:rsidR="00056588" w:rsidTr="009F36DC">
        <w:tc>
          <w:tcPr>
            <w:tcW w:w="2988" w:type="dxa"/>
          </w:tcPr>
          <w:p w:rsidR="00056588" w:rsidRPr="009F36DC" w:rsidRDefault="00056588" w:rsidP="000A7C51">
            <w:r>
              <w:t>Protótipo</w:t>
            </w:r>
          </w:p>
        </w:tc>
        <w:tc>
          <w:tcPr>
            <w:tcW w:w="5656" w:type="dxa"/>
          </w:tcPr>
          <w:p w:rsidR="00056588" w:rsidRPr="009F36DC" w:rsidRDefault="00056588" w:rsidP="000A7C51">
            <w:r>
              <w:fldChar w:fldCharType="begin"/>
            </w:r>
            <w:r>
              <w:instrText xml:space="preserve"> REF _Ref6679674 \h </w:instrText>
            </w:r>
            <w:r>
              <w:fldChar w:fldCharType="separate"/>
            </w:r>
            <w:r w:rsidRPr="00DB2F97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1</w:t>
            </w:r>
            <w:r w:rsidRPr="00DB2F97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DB2F97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UC </w:t>
            </w:r>
            <w:r w:rsidRPr="00DB2F97">
              <w:rPr>
                <w:sz w:val="16"/>
                <w:szCs w:val="16"/>
              </w:rPr>
              <w:t>Organização(listar)</w:t>
            </w:r>
            <w:r>
              <w:fldChar w:fldCharType="end"/>
            </w:r>
          </w:p>
        </w:tc>
      </w:tr>
    </w:tbl>
    <w:p w:rsidR="00056588" w:rsidRDefault="00056588" w:rsidP="000A7C51"/>
    <w:p w:rsidR="00056588" w:rsidRPr="000A7C51" w:rsidRDefault="00056588" w:rsidP="000A7C51"/>
    <w:p w:rsidR="00056588" w:rsidRPr="0089234D" w:rsidRDefault="00056588" w:rsidP="008E53B9">
      <w:pPr>
        <w:pStyle w:val="Heading2"/>
        <w:rPr>
          <w:b w:val="0"/>
          <w:strike/>
        </w:rPr>
      </w:pPr>
      <w:bookmarkStart w:id="4" w:name="_Toc12790024"/>
      <w:r w:rsidRPr="0089234D">
        <w:rPr>
          <w:b w:val="0"/>
          <w:strike/>
        </w:rPr>
        <w:t>Incluir organização (manter organização)</w:t>
      </w:r>
      <w:bookmarkEnd w:id="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Resumo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Permirir a inclusão de uma nova organização;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Atores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Administrador;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Pré-condições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Ator autenticado no sistema;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Pós-condições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Uma nova nova organização na base de dados do sistema;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Autor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Alonso Allen</w:t>
            </w:r>
          </w:p>
          <w:p w:rsidR="00056588" w:rsidRPr="009F36DC" w:rsidRDefault="00056588" w:rsidP="007501D1">
            <w:r w:rsidRPr="009F36DC">
              <w:t>Tiago Ribeiro</w:t>
            </w:r>
          </w:p>
          <w:p w:rsidR="00056588" w:rsidRPr="009F36DC" w:rsidRDefault="00056588" w:rsidP="007501D1">
            <w:r w:rsidRPr="009F36DC">
              <w:t>Fernando Rodrigues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Data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sábado, 20 de abril de 2019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Fluxo principal</w:t>
            </w:r>
          </w:p>
        </w:tc>
        <w:tc>
          <w:tcPr>
            <w:tcW w:w="5656" w:type="dxa"/>
          </w:tcPr>
          <w:p w:rsidR="00056588" w:rsidRPr="009F36DC" w:rsidRDefault="00056588" w:rsidP="009F36DC">
            <w:pPr>
              <w:numPr>
                <w:ilvl w:val="0"/>
                <w:numId w:val="20"/>
              </w:numPr>
            </w:pPr>
            <w:r w:rsidRPr="009F36DC">
              <w:t>sistema apresenta a tela do caso de uso;</w:t>
            </w:r>
          </w:p>
          <w:p w:rsidR="00056588" w:rsidRPr="009F36DC" w:rsidRDefault="00056588" w:rsidP="009F36DC">
            <w:pPr>
              <w:numPr>
                <w:ilvl w:val="0"/>
                <w:numId w:val="20"/>
              </w:numPr>
            </w:pPr>
            <w:r w:rsidRPr="009F36DC">
              <w:t>ator poderá desistir da operação;</w:t>
            </w:r>
          </w:p>
          <w:p w:rsidR="00056588" w:rsidRPr="009F36DC" w:rsidRDefault="00056588" w:rsidP="009F36DC">
            <w:pPr>
              <w:numPr>
                <w:ilvl w:val="0"/>
                <w:numId w:val="20"/>
              </w:numPr>
            </w:pPr>
            <w:r w:rsidRPr="009F36DC">
              <w:t>ator informa os dados e confirma a operação;</w:t>
            </w:r>
          </w:p>
          <w:p w:rsidR="00056588" w:rsidRPr="009F36DC" w:rsidRDefault="00056588" w:rsidP="009F36DC">
            <w:pPr>
              <w:numPr>
                <w:ilvl w:val="0"/>
                <w:numId w:val="20"/>
              </w:numPr>
            </w:pPr>
            <w:r w:rsidRPr="009F36DC">
              <w:t>sistema valida os dados informados,  adiciona uma nova orgamização na base de dados e informa o sucesso da operação;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Fluxo alternativo/excessão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E4.1) o sistema não valida os dados informados, informa os dados inválidos através de mensagem e aguarda o ator corrigir os ddos ou desistir da operação;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Requsitos não funcionais</w:t>
            </w:r>
          </w:p>
        </w:tc>
        <w:tc>
          <w:tcPr>
            <w:tcW w:w="5656" w:type="dxa"/>
          </w:tcPr>
          <w:p w:rsidR="00056588" w:rsidRPr="009F36DC" w:rsidRDefault="00056588" w:rsidP="007501D1"/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Regras de negócio</w:t>
            </w:r>
          </w:p>
        </w:tc>
        <w:tc>
          <w:tcPr>
            <w:tcW w:w="5656" w:type="dxa"/>
          </w:tcPr>
          <w:p w:rsidR="00056588" w:rsidRPr="009F36DC" w:rsidRDefault="00056588" w:rsidP="007501D1"/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Observações</w:t>
            </w:r>
          </w:p>
        </w:tc>
        <w:tc>
          <w:tcPr>
            <w:tcW w:w="5656" w:type="dxa"/>
          </w:tcPr>
          <w:p w:rsidR="00056588" w:rsidRPr="009F36DC" w:rsidRDefault="00056588" w:rsidP="007501D1"/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>
              <w:t>Protótipo</w:t>
            </w:r>
          </w:p>
        </w:tc>
        <w:tc>
          <w:tcPr>
            <w:tcW w:w="5656" w:type="dxa"/>
          </w:tcPr>
          <w:p w:rsidR="00056588" w:rsidRPr="009F36DC" w:rsidRDefault="00056588" w:rsidP="007501D1">
            <w:r>
              <w:fldChar w:fldCharType="begin"/>
            </w:r>
            <w:r>
              <w:instrText xml:space="preserve"> REF _Ref6679727 \h </w:instrText>
            </w:r>
            <w:r>
              <w:fldChar w:fldCharType="separate"/>
            </w:r>
            <w:r w:rsidRPr="00DB2F97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2</w:t>
            </w:r>
            <w:r w:rsidRPr="00DB2F97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DB2F97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UC </w:t>
            </w:r>
            <w:r w:rsidRPr="00DB2F97">
              <w:rPr>
                <w:sz w:val="16"/>
                <w:szCs w:val="16"/>
              </w:rPr>
              <w:t>Organização (incluir/alterar)</w:t>
            </w:r>
            <w:r>
              <w:fldChar w:fldCharType="end"/>
            </w:r>
          </w:p>
        </w:tc>
      </w:tr>
    </w:tbl>
    <w:p w:rsidR="00056588" w:rsidRPr="00006525" w:rsidRDefault="00056588" w:rsidP="00006525"/>
    <w:p w:rsidR="00056588" w:rsidRPr="0089234D" w:rsidRDefault="00056588" w:rsidP="008E53B9">
      <w:pPr>
        <w:pStyle w:val="Heading2"/>
        <w:rPr>
          <w:b w:val="0"/>
          <w:strike/>
        </w:rPr>
      </w:pPr>
      <w:bookmarkStart w:id="5" w:name="_Toc12790025"/>
      <w:r w:rsidRPr="0089234D">
        <w:rPr>
          <w:b w:val="0"/>
          <w:strike/>
        </w:rPr>
        <w:t>Alterar organização (manter organização)</w:t>
      </w:r>
      <w:bookmarkEnd w:id="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Resumo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Permirir a alteração de uma organização já existente;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Atores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Administrador;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Pré-condições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Ator autenticado no sistema;</w:t>
            </w:r>
          </w:p>
          <w:p w:rsidR="00056588" w:rsidRPr="009F36DC" w:rsidRDefault="00056588" w:rsidP="007501D1">
            <w:r w:rsidRPr="009F36DC">
              <w:t>Organização selecionada no caso de uso listar respectivo;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Pós-condições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Os dados da organização alterados na base de dados do sistema;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Autor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Alonso Allen</w:t>
            </w:r>
          </w:p>
          <w:p w:rsidR="00056588" w:rsidRPr="009F36DC" w:rsidRDefault="00056588" w:rsidP="007501D1">
            <w:r w:rsidRPr="009F36DC">
              <w:t>Tiago Ribeiro</w:t>
            </w:r>
          </w:p>
          <w:p w:rsidR="00056588" w:rsidRPr="009F36DC" w:rsidRDefault="00056588" w:rsidP="007501D1">
            <w:r w:rsidRPr="009F36DC">
              <w:t>Fernando Rodrigues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Data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sábado, 20 de abril de 2019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Fluxo principal</w:t>
            </w:r>
          </w:p>
        </w:tc>
        <w:tc>
          <w:tcPr>
            <w:tcW w:w="5656" w:type="dxa"/>
          </w:tcPr>
          <w:p w:rsidR="00056588" w:rsidRPr="009F36DC" w:rsidRDefault="00056588" w:rsidP="009F36DC">
            <w:pPr>
              <w:numPr>
                <w:ilvl w:val="0"/>
                <w:numId w:val="19"/>
              </w:numPr>
            </w:pPr>
            <w:r w:rsidRPr="009F36DC">
              <w:t>sistema apresenta a tela do caso de uso;</w:t>
            </w:r>
          </w:p>
          <w:p w:rsidR="00056588" w:rsidRPr="009F36DC" w:rsidRDefault="00056588" w:rsidP="009F36DC">
            <w:pPr>
              <w:numPr>
                <w:ilvl w:val="0"/>
                <w:numId w:val="19"/>
              </w:numPr>
            </w:pPr>
            <w:r w:rsidRPr="009F36DC">
              <w:t>sistema busca os dados da entidade selecionada e apresenta na tela;</w:t>
            </w:r>
          </w:p>
          <w:p w:rsidR="00056588" w:rsidRPr="009F36DC" w:rsidRDefault="00056588" w:rsidP="009F36DC">
            <w:pPr>
              <w:numPr>
                <w:ilvl w:val="0"/>
                <w:numId w:val="19"/>
              </w:numPr>
            </w:pPr>
            <w:r w:rsidRPr="009F36DC">
              <w:t>ator poderá desistir da operação;</w:t>
            </w:r>
          </w:p>
          <w:p w:rsidR="00056588" w:rsidRPr="009F36DC" w:rsidRDefault="00056588" w:rsidP="009F36DC">
            <w:pPr>
              <w:numPr>
                <w:ilvl w:val="0"/>
                <w:numId w:val="19"/>
              </w:numPr>
            </w:pPr>
            <w:r w:rsidRPr="009F36DC">
              <w:t>ator informa os novos dados e confirma a operação;</w:t>
            </w:r>
          </w:p>
          <w:p w:rsidR="00056588" w:rsidRPr="009F36DC" w:rsidRDefault="00056588" w:rsidP="009F36DC">
            <w:pPr>
              <w:numPr>
                <w:ilvl w:val="0"/>
                <w:numId w:val="19"/>
              </w:numPr>
            </w:pPr>
            <w:r w:rsidRPr="009F36DC">
              <w:t>sistema valida os dados informados,  altera os dados da orgamização desejada na base de dados e informa o sucesso da operação;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Fluxo alternativo/excessão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E5.1) o sistema não valida os dados informados, informa os dados inválidos através de mensagem e aguarda o ator corrigir os ddos ou desistir da operação;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Requsitos não funcionais</w:t>
            </w:r>
          </w:p>
        </w:tc>
        <w:tc>
          <w:tcPr>
            <w:tcW w:w="5656" w:type="dxa"/>
          </w:tcPr>
          <w:p w:rsidR="00056588" w:rsidRPr="009F36DC" w:rsidRDefault="00056588" w:rsidP="007501D1"/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Regras de negócio</w:t>
            </w:r>
          </w:p>
        </w:tc>
        <w:tc>
          <w:tcPr>
            <w:tcW w:w="5656" w:type="dxa"/>
          </w:tcPr>
          <w:p w:rsidR="00056588" w:rsidRPr="009F36DC" w:rsidRDefault="00056588" w:rsidP="007501D1"/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Observações</w:t>
            </w:r>
          </w:p>
        </w:tc>
        <w:tc>
          <w:tcPr>
            <w:tcW w:w="5656" w:type="dxa"/>
          </w:tcPr>
          <w:p w:rsidR="00056588" w:rsidRPr="009F36DC" w:rsidRDefault="00056588" w:rsidP="007501D1"/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>
              <w:t>Protótipos</w:t>
            </w:r>
          </w:p>
        </w:tc>
        <w:tc>
          <w:tcPr>
            <w:tcW w:w="5656" w:type="dxa"/>
          </w:tcPr>
          <w:p w:rsidR="00056588" w:rsidRPr="009F36DC" w:rsidRDefault="00056588" w:rsidP="007501D1">
            <w:r>
              <w:fldChar w:fldCharType="begin"/>
            </w:r>
            <w:r>
              <w:instrText xml:space="preserve"> REF _Ref6679755 \h </w:instrText>
            </w:r>
            <w:r>
              <w:fldChar w:fldCharType="separate"/>
            </w:r>
            <w:r w:rsidRPr="00DB2F97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2</w:t>
            </w:r>
            <w:r w:rsidRPr="00DB2F97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DB2F97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UC </w:t>
            </w:r>
            <w:r w:rsidRPr="00DB2F97">
              <w:rPr>
                <w:sz w:val="16"/>
                <w:szCs w:val="16"/>
              </w:rPr>
              <w:t>Organização (incluir/alterar)</w:t>
            </w:r>
            <w:r>
              <w:fldChar w:fldCharType="end"/>
            </w:r>
          </w:p>
        </w:tc>
      </w:tr>
    </w:tbl>
    <w:p w:rsidR="00056588" w:rsidRPr="00B86063" w:rsidRDefault="00056588" w:rsidP="00B86063"/>
    <w:p w:rsidR="00056588" w:rsidRPr="0089234D" w:rsidRDefault="00056588" w:rsidP="008E53B9">
      <w:pPr>
        <w:pStyle w:val="Heading2"/>
        <w:rPr>
          <w:b w:val="0"/>
          <w:strike/>
        </w:rPr>
      </w:pPr>
      <w:bookmarkStart w:id="6" w:name="_Toc12790026"/>
      <w:r w:rsidRPr="0089234D">
        <w:rPr>
          <w:b w:val="0"/>
          <w:strike/>
        </w:rPr>
        <w:t>Excluir organização (manter organização)</w:t>
      </w:r>
      <w:bookmarkEnd w:id="6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Resumo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Permirir a exclusão de uma organização já existente;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Atores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Administrador;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Pré-condições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Ator autenticado no sistema;</w:t>
            </w:r>
          </w:p>
          <w:p w:rsidR="00056588" w:rsidRPr="009F36DC" w:rsidRDefault="00056588" w:rsidP="007501D1">
            <w:r w:rsidRPr="009F36DC">
              <w:t>Organização selecionada no caso de uso listar respectivo;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Pós-condições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Os dados da organização excluídos  na base de dados do sistema;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Autor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Alonso Allen</w:t>
            </w:r>
          </w:p>
          <w:p w:rsidR="00056588" w:rsidRPr="009F36DC" w:rsidRDefault="00056588" w:rsidP="007501D1">
            <w:r w:rsidRPr="009F36DC">
              <w:t>Tiago Ribeiro</w:t>
            </w:r>
          </w:p>
          <w:p w:rsidR="00056588" w:rsidRPr="009F36DC" w:rsidRDefault="00056588" w:rsidP="007501D1">
            <w:r w:rsidRPr="009F36DC">
              <w:t>Fernando Rodrigues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Data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sábado, 20 de abril de 2019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Fluxo principal</w:t>
            </w:r>
          </w:p>
        </w:tc>
        <w:tc>
          <w:tcPr>
            <w:tcW w:w="5656" w:type="dxa"/>
          </w:tcPr>
          <w:p w:rsidR="00056588" w:rsidRPr="009F36DC" w:rsidRDefault="00056588" w:rsidP="009F36DC">
            <w:pPr>
              <w:numPr>
                <w:ilvl w:val="0"/>
                <w:numId w:val="21"/>
              </w:numPr>
            </w:pPr>
            <w:r w:rsidRPr="009F36DC">
              <w:t>sistema apresenta a tela do caso de uso;</w:t>
            </w:r>
          </w:p>
          <w:p w:rsidR="00056588" w:rsidRPr="009F36DC" w:rsidRDefault="00056588" w:rsidP="009F36DC">
            <w:pPr>
              <w:numPr>
                <w:ilvl w:val="0"/>
                <w:numId w:val="21"/>
              </w:numPr>
            </w:pPr>
            <w:r w:rsidRPr="009F36DC">
              <w:t>sistema busca os dados da organização e solicita confirmação;</w:t>
            </w:r>
          </w:p>
          <w:p w:rsidR="00056588" w:rsidRPr="009F36DC" w:rsidRDefault="00056588" w:rsidP="009F36DC">
            <w:pPr>
              <w:numPr>
                <w:ilvl w:val="0"/>
                <w:numId w:val="21"/>
              </w:numPr>
            </w:pPr>
            <w:r w:rsidRPr="009F36DC">
              <w:t>ator poderá desistir da operação;</w:t>
            </w:r>
          </w:p>
          <w:p w:rsidR="00056588" w:rsidRPr="009F36DC" w:rsidRDefault="00056588" w:rsidP="009F36DC">
            <w:pPr>
              <w:numPr>
                <w:ilvl w:val="0"/>
                <w:numId w:val="21"/>
              </w:numPr>
            </w:pPr>
            <w:r w:rsidRPr="009F36DC">
              <w:t>ator confirma a operação;</w:t>
            </w:r>
          </w:p>
          <w:p w:rsidR="00056588" w:rsidRPr="009F36DC" w:rsidRDefault="00056588" w:rsidP="009F36DC">
            <w:pPr>
              <w:numPr>
                <w:ilvl w:val="0"/>
                <w:numId w:val="21"/>
              </w:numPr>
            </w:pPr>
            <w:r w:rsidRPr="009F36DC">
              <w:t>sistema exclui os dados da organização selecionada e informa o sucesso da operação;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Fluxo alternativo/excessão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E5.1) o sistema não exclui os dados da organização devido a alguma regra de negócio, informa o motivo pelo fracasso da operação;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Requsitos não funcionais</w:t>
            </w:r>
          </w:p>
        </w:tc>
        <w:tc>
          <w:tcPr>
            <w:tcW w:w="5656" w:type="dxa"/>
          </w:tcPr>
          <w:p w:rsidR="00056588" w:rsidRPr="009F36DC" w:rsidRDefault="00056588" w:rsidP="007501D1"/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Regras de negócio</w:t>
            </w:r>
          </w:p>
        </w:tc>
        <w:tc>
          <w:tcPr>
            <w:tcW w:w="5656" w:type="dxa"/>
          </w:tcPr>
          <w:p w:rsidR="00056588" w:rsidRPr="009F36DC" w:rsidRDefault="00056588" w:rsidP="007501D1"/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Observações</w:t>
            </w:r>
          </w:p>
        </w:tc>
        <w:tc>
          <w:tcPr>
            <w:tcW w:w="5656" w:type="dxa"/>
          </w:tcPr>
          <w:p w:rsidR="00056588" w:rsidRPr="009F36DC" w:rsidRDefault="00056588" w:rsidP="007501D1"/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>
              <w:t>Protótipo</w:t>
            </w:r>
          </w:p>
        </w:tc>
        <w:tc>
          <w:tcPr>
            <w:tcW w:w="5656" w:type="dxa"/>
          </w:tcPr>
          <w:p w:rsidR="00056588" w:rsidRPr="009F36DC" w:rsidRDefault="00056588" w:rsidP="007501D1">
            <w:r>
              <w:fldChar w:fldCharType="begin"/>
            </w:r>
            <w:r>
              <w:instrText xml:space="preserve"> REF _Ref6679778 \h </w:instrText>
            </w:r>
            <w:r>
              <w:fldChar w:fldCharType="separate"/>
            </w:r>
            <w:r w:rsidRPr="00DB2F97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1</w:t>
            </w:r>
            <w:r w:rsidRPr="00DB2F97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DB2F97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UC </w:t>
            </w:r>
            <w:r w:rsidRPr="00DB2F97">
              <w:rPr>
                <w:sz w:val="16"/>
                <w:szCs w:val="16"/>
              </w:rPr>
              <w:t>Organização(listar)</w:t>
            </w:r>
            <w:r>
              <w:fldChar w:fldCharType="end"/>
            </w:r>
          </w:p>
        </w:tc>
      </w:tr>
    </w:tbl>
    <w:p w:rsidR="00056588" w:rsidRPr="000A7C51" w:rsidRDefault="00056588" w:rsidP="008E53B9">
      <w:pPr>
        <w:rPr>
          <w:rFonts w:ascii="Arial" w:hAnsi="Arial" w:cs="Arial"/>
        </w:rPr>
      </w:pPr>
    </w:p>
    <w:p w:rsidR="00056588" w:rsidRDefault="00056588" w:rsidP="00B01678">
      <w:pPr>
        <w:pStyle w:val="Heading2"/>
        <w:rPr>
          <w:b w:val="0"/>
        </w:rPr>
      </w:pPr>
      <w:bookmarkStart w:id="7" w:name="_Toc12790027"/>
      <w:r w:rsidRPr="000A7C51">
        <w:rPr>
          <w:b w:val="0"/>
        </w:rPr>
        <w:t>Listar usuários (manter usuários)</w:t>
      </w:r>
      <w:bookmarkEnd w:id="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Resumo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Permirir a pesquisa e listagem de usuários;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Atores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Administrador;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Pré-condições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Ator autenticado no sistema;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Pós-condições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Lista de usuários sendo apresentada;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Autor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Alonso Allen</w:t>
            </w:r>
          </w:p>
          <w:p w:rsidR="00056588" w:rsidRPr="009F36DC" w:rsidRDefault="00056588" w:rsidP="007501D1">
            <w:r w:rsidRPr="009F36DC">
              <w:t>Tiago Ribeiro</w:t>
            </w:r>
          </w:p>
          <w:p w:rsidR="00056588" w:rsidRPr="009F36DC" w:rsidRDefault="00056588" w:rsidP="007501D1">
            <w:r w:rsidRPr="009F36DC">
              <w:t>Fernando Rodrigues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Data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sábado, 20 de abril de 2019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Fluxo principal</w:t>
            </w:r>
          </w:p>
        </w:tc>
        <w:tc>
          <w:tcPr>
            <w:tcW w:w="5656" w:type="dxa"/>
          </w:tcPr>
          <w:p w:rsidR="00056588" w:rsidRPr="009F36DC" w:rsidRDefault="00056588" w:rsidP="00555365">
            <w:pPr>
              <w:numPr>
                <w:ilvl w:val="0"/>
                <w:numId w:val="25"/>
              </w:numPr>
            </w:pPr>
            <w:r w:rsidRPr="009F36DC">
              <w:t>sistema apresenta a tela do caso de uso;</w:t>
            </w:r>
          </w:p>
          <w:p w:rsidR="00056588" w:rsidRPr="009F36DC" w:rsidRDefault="00056588" w:rsidP="009F36DC">
            <w:pPr>
              <w:numPr>
                <w:ilvl w:val="0"/>
                <w:numId w:val="25"/>
              </w:numPr>
            </w:pPr>
            <w:r w:rsidRPr="009F36DC">
              <w:t>ator poderá incluir</w:t>
            </w:r>
          </w:p>
          <w:p w:rsidR="00056588" w:rsidRPr="009F36DC" w:rsidRDefault="00056588" w:rsidP="009F36DC">
            <w:pPr>
              <w:numPr>
                <w:ilvl w:val="0"/>
                <w:numId w:val="25"/>
              </w:numPr>
            </w:pPr>
            <w:r w:rsidRPr="009F36DC">
              <w:t>ator poderá alterar;</w:t>
            </w:r>
          </w:p>
          <w:p w:rsidR="00056588" w:rsidRPr="009F36DC" w:rsidRDefault="00056588" w:rsidP="009F36DC">
            <w:pPr>
              <w:numPr>
                <w:ilvl w:val="0"/>
                <w:numId w:val="25"/>
              </w:numPr>
            </w:pPr>
            <w:r w:rsidRPr="009F36DC">
              <w:t>ator poderá excluir;</w:t>
            </w:r>
          </w:p>
          <w:p w:rsidR="00056588" w:rsidRPr="009F36DC" w:rsidRDefault="00056588" w:rsidP="009F36DC">
            <w:pPr>
              <w:numPr>
                <w:ilvl w:val="0"/>
                <w:numId w:val="25"/>
              </w:numPr>
            </w:pPr>
            <w:r w:rsidRPr="009F36DC">
              <w:t>ator confirma a pesquisa;</w:t>
            </w:r>
          </w:p>
          <w:p w:rsidR="00056588" w:rsidRPr="009F36DC" w:rsidRDefault="00056588" w:rsidP="009F36DC">
            <w:pPr>
              <w:numPr>
                <w:ilvl w:val="0"/>
                <w:numId w:val="25"/>
              </w:numPr>
            </w:pPr>
            <w:r w:rsidRPr="009F36DC">
              <w:t>o ator informa os dados da tela;</w:t>
            </w:r>
          </w:p>
          <w:p w:rsidR="00056588" w:rsidRPr="009F36DC" w:rsidRDefault="00056588" w:rsidP="009F36DC">
            <w:pPr>
              <w:numPr>
                <w:ilvl w:val="0"/>
                <w:numId w:val="25"/>
              </w:numPr>
            </w:pPr>
            <w:r w:rsidRPr="009F36DC">
              <w:t>sistema pesquisa na base de dados utilizando os dados informados como critério de pesquisa e lista os registros;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Fluxo alternativo/excessão</w:t>
            </w:r>
          </w:p>
        </w:tc>
        <w:tc>
          <w:tcPr>
            <w:tcW w:w="5656" w:type="dxa"/>
          </w:tcPr>
          <w:p w:rsidR="00056588" w:rsidRPr="009F36DC" w:rsidRDefault="00056588" w:rsidP="007501D1"/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Requsitos não funcionais</w:t>
            </w:r>
          </w:p>
        </w:tc>
        <w:tc>
          <w:tcPr>
            <w:tcW w:w="5656" w:type="dxa"/>
          </w:tcPr>
          <w:p w:rsidR="00056588" w:rsidRPr="009F36DC" w:rsidRDefault="00056588" w:rsidP="007501D1"/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Regras de negócio</w:t>
            </w:r>
          </w:p>
        </w:tc>
        <w:tc>
          <w:tcPr>
            <w:tcW w:w="5656" w:type="dxa"/>
          </w:tcPr>
          <w:p w:rsidR="00056588" w:rsidRPr="009F36DC" w:rsidRDefault="00056588" w:rsidP="007501D1"/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Observações</w:t>
            </w:r>
          </w:p>
        </w:tc>
        <w:tc>
          <w:tcPr>
            <w:tcW w:w="5656" w:type="dxa"/>
          </w:tcPr>
          <w:p w:rsidR="00056588" w:rsidRPr="009F36DC" w:rsidRDefault="00056588" w:rsidP="007501D1"/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>
              <w:t>Protótipo</w:t>
            </w:r>
          </w:p>
        </w:tc>
        <w:tc>
          <w:tcPr>
            <w:tcW w:w="5656" w:type="dxa"/>
          </w:tcPr>
          <w:p w:rsidR="00056588" w:rsidRPr="009F36DC" w:rsidRDefault="00056588" w:rsidP="007501D1">
            <w:r>
              <w:fldChar w:fldCharType="begin"/>
            </w:r>
            <w:r>
              <w:instrText xml:space="preserve"> REF _Ref6679804 \h </w:instrText>
            </w:r>
            <w:r>
              <w:fldChar w:fldCharType="separate"/>
            </w:r>
            <w:r w:rsidRPr="00AD291C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5</w:t>
            </w:r>
            <w:r w:rsidRPr="00AD291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UC </w:t>
            </w:r>
            <w:r w:rsidRPr="00AD291C">
              <w:rPr>
                <w:sz w:val="16"/>
                <w:szCs w:val="16"/>
              </w:rPr>
              <w:t>Usuário (listar)</w:t>
            </w:r>
            <w:r>
              <w:fldChar w:fldCharType="end"/>
            </w:r>
          </w:p>
        </w:tc>
      </w:tr>
    </w:tbl>
    <w:p w:rsidR="00056588" w:rsidRPr="007501D1" w:rsidRDefault="00056588" w:rsidP="007501D1"/>
    <w:p w:rsidR="00056588" w:rsidRDefault="00056588" w:rsidP="00B01678">
      <w:pPr>
        <w:pStyle w:val="Heading2"/>
        <w:rPr>
          <w:b w:val="0"/>
        </w:rPr>
      </w:pPr>
      <w:bookmarkStart w:id="8" w:name="_Toc12790028"/>
      <w:r w:rsidRPr="000A7C51">
        <w:rPr>
          <w:b w:val="0"/>
        </w:rPr>
        <w:t>Incluir usuários (manter usuários)</w:t>
      </w:r>
      <w:bookmarkEnd w:id="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Resumo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Permirir a inclusão de uma novo usuário;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Atores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Administrador;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Pré-condições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Ator autenticado no sistema;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Pós-condições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Uma novo usuário/inativo na base de dados do sistema;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Autor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Alonso Allen</w:t>
            </w:r>
          </w:p>
          <w:p w:rsidR="00056588" w:rsidRPr="009F36DC" w:rsidRDefault="00056588" w:rsidP="007501D1">
            <w:r w:rsidRPr="009F36DC">
              <w:t>Tiago Ribeiro</w:t>
            </w:r>
          </w:p>
          <w:p w:rsidR="00056588" w:rsidRPr="009F36DC" w:rsidRDefault="00056588" w:rsidP="007501D1">
            <w:r w:rsidRPr="009F36DC">
              <w:t>Fernando Rodrigues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Data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sábado, 20 de abril de 2019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Fluxo principal</w:t>
            </w:r>
          </w:p>
        </w:tc>
        <w:tc>
          <w:tcPr>
            <w:tcW w:w="5656" w:type="dxa"/>
          </w:tcPr>
          <w:p w:rsidR="00056588" w:rsidRPr="009F36DC" w:rsidRDefault="00056588" w:rsidP="00555365">
            <w:pPr>
              <w:numPr>
                <w:ilvl w:val="0"/>
                <w:numId w:val="26"/>
              </w:numPr>
            </w:pPr>
            <w:r w:rsidRPr="009F36DC">
              <w:t>sistema apresenta a tela do caso de uso;</w:t>
            </w:r>
          </w:p>
          <w:p w:rsidR="00056588" w:rsidRPr="009F36DC" w:rsidRDefault="00056588" w:rsidP="009F36DC">
            <w:pPr>
              <w:numPr>
                <w:ilvl w:val="0"/>
                <w:numId w:val="26"/>
              </w:numPr>
            </w:pPr>
            <w:r w:rsidRPr="009F36DC">
              <w:t>ator poderá desistir da operação;</w:t>
            </w:r>
          </w:p>
          <w:p w:rsidR="00056588" w:rsidRPr="009F36DC" w:rsidRDefault="00056588" w:rsidP="009F36DC">
            <w:pPr>
              <w:numPr>
                <w:ilvl w:val="0"/>
                <w:numId w:val="26"/>
              </w:numPr>
            </w:pPr>
            <w:r w:rsidRPr="009F36DC">
              <w:t>ator informa os dados e confirma a operação;</w:t>
            </w:r>
          </w:p>
          <w:p w:rsidR="00056588" w:rsidRPr="009F36DC" w:rsidRDefault="00056588" w:rsidP="009F36DC">
            <w:pPr>
              <w:numPr>
                <w:ilvl w:val="0"/>
                <w:numId w:val="26"/>
              </w:numPr>
            </w:pPr>
            <w:r w:rsidRPr="009F36DC">
              <w:t>sistema valida os dados informados,  adiciona uma novo usuário na base de dados, envia uma mensagem de confirmação para o email do usuário incluído  e informa o sucesso da operação;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Fluxo alternativo/excessão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E4.1) o sistema não valida os dados informados, informa os dados inválidos através de mensagem e aguarda o ator corrigir os dados ou desistir da operação;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Requsitos não funcionais</w:t>
            </w:r>
          </w:p>
        </w:tc>
        <w:tc>
          <w:tcPr>
            <w:tcW w:w="5656" w:type="dxa"/>
          </w:tcPr>
          <w:p w:rsidR="00056588" w:rsidRPr="009F36DC" w:rsidRDefault="00056588" w:rsidP="007501D1"/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Regras de negócio</w:t>
            </w:r>
          </w:p>
        </w:tc>
        <w:tc>
          <w:tcPr>
            <w:tcW w:w="5656" w:type="dxa"/>
          </w:tcPr>
          <w:p w:rsidR="00056588" w:rsidRDefault="00056588" w:rsidP="007501D1">
            <w:r w:rsidRPr="009F36DC">
              <w:t>- Usuário inativo é aquele onde (usuario.dataAtivacao IGUAL nao informado);</w:t>
            </w:r>
          </w:p>
          <w:p w:rsidR="00056588" w:rsidRDefault="00056588" w:rsidP="00DC5F73">
            <w:r>
              <w:t>- Permitir no máximo 3 a 20 caracteres no nome do usuário (usuario.nome);</w:t>
            </w:r>
          </w:p>
          <w:p w:rsidR="00056588" w:rsidRPr="009F36DC" w:rsidRDefault="00056588" w:rsidP="00DC5F73">
            <w:r>
              <w:t>- Permitir entre 5 e 15 caracteres na senha do usuário (usuario.senha);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Observações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-A inclusão do usuário será finalizada e seu acesso garantido apenas quando a conta for confirmada através do link de confirmação enviado para o email;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>
              <w:t>Protótipo</w:t>
            </w:r>
          </w:p>
        </w:tc>
        <w:tc>
          <w:tcPr>
            <w:tcW w:w="5656" w:type="dxa"/>
          </w:tcPr>
          <w:p w:rsidR="00056588" w:rsidRDefault="00056588" w:rsidP="007501D1">
            <w:r>
              <w:fldChar w:fldCharType="begin"/>
            </w:r>
            <w:r>
              <w:instrText xml:space="preserve"> REF _Ref6679837 \h </w:instrText>
            </w:r>
            <w:r>
              <w:fldChar w:fldCharType="separate"/>
            </w:r>
            <w:r w:rsidRPr="00B0142C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6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UC </w:t>
            </w:r>
            <w:r w:rsidRPr="00B0142C">
              <w:rPr>
                <w:sz w:val="16"/>
                <w:szCs w:val="16"/>
              </w:rPr>
              <w:t>Usuário</w:t>
            </w:r>
            <w:r>
              <w:rPr>
                <w:sz w:val="16"/>
                <w:szCs w:val="16"/>
              </w:rPr>
              <w:t xml:space="preserve"> (</w:t>
            </w:r>
            <w:r w:rsidRPr="00B0142C">
              <w:rPr>
                <w:sz w:val="16"/>
                <w:szCs w:val="16"/>
              </w:rPr>
              <w:t>incluir/alterar</w:t>
            </w:r>
            <w:r>
              <w:rPr>
                <w:sz w:val="16"/>
                <w:szCs w:val="16"/>
              </w:rPr>
              <w:t>)</w:t>
            </w:r>
            <w:r>
              <w:fldChar w:fldCharType="end"/>
            </w:r>
          </w:p>
          <w:p w:rsidR="00056588" w:rsidRPr="009F36DC" w:rsidRDefault="00056588" w:rsidP="007501D1">
            <w:r>
              <w:fldChar w:fldCharType="begin"/>
            </w:r>
            <w:r>
              <w:instrText xml:space="preserve"> REF _Ref6879909 \h </w:instrText>
            </w:r>
            <w:r>
              <w:fldChar w:fldCharType="separate"/>
            </w:r>
            <w:r w:rsidRPr="00055233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7</w:t>
            </w:r>
            <w:r w:rsidRPr="00055233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B0142C">
              <w:rPr>
                <w:sz w:val="16"/>
                <w:szCs w:val="16"/>
              </w:rPr>
              <w:t xml:space="preserve"> </w:t>
            </w:r>
            <w:r w:rsidRPr="00055233">
              <w:rPr>
                <w:sz w:val="16"/>
                <w:szCs w:val="16"/>
              </w:rPr>
              <w:t>Leiaute e-mail enviado</w:t>
            </w:r>
            <w:r>
              <w:fldChar w:fldCharType="end"/>
            </w:r>
          </w:p>
        </w:tc>
      </w:tr>
    </w:tbl>
    <w:p w:rsidR="00056588" w:rsidRPr="007501D1" w:rsidRDefault="00056588" w:rsidP="007501D1"/>
    <w:p w:rsidR="00056588" w:rsidRDefault="00056588" w:rsidP="009B14DA">
      <w:pPr>
        <w:pStyle w:val="Heading2"/>
        <w:rPr>
          <w:b w:val="0"/>
        </w:rPr>
      </w:pPr>
      <w:bookmarkStart w:id="9" w:name="_Toc12790029"/>
      <w:r w:rsidRPr="000A7C51">
        <w:rPr>
          <w:b w:val="0"/>
        </w:rPr>
        <w:t>Alterar usuários (manter usuários)</w:t>
      </w:r>
      <w:bookmarkEnd w:id="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Resumo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Permirir a alteração de um usuário já existente;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Atores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Administrador;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Pré-condições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Ator autenticado no sistema;</w:t>
            </w:r>
          </w:p>
          <w:p w:rsidR="00056588" w:rsidRPr="009F36DC" w:rsidRDefault="00056588" w:rsidP="007501D1">
            <w:r w:rsidRPr="009F36DC">
              <w:t>Usuário selecionado no caso de uso listar respectivo;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Pós-condições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Os dados do usuário alterados na base de dados do sistema;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Autor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Alonso Allen</w:t>
            </w:r>
          </w:p>
          <w:p w:rsidR="00056588" w:rsidRPr="009F36DC" w:rsidRDefault="00056588" w:rsidP="007501D1">
            <w:r w:rsidRPr="009F36DC">
              <w:t>Tiago Ribeiro</w:t>
            </w:r>
          </w:p>
          <w:p w:rsidR="00056588" w:rsidRPr="009F36DC" w:rsidRDefault="00056588" w:rsidP="007501D1">
            <w:r w:rsidRPr="009F36DC">
              <w:t>Fernando Rodrigues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Data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sábado, 20 de abril de 2019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Fluxo principal</w:t>
            </w:r>
          </w:p>
        </w:tc>
        <w:tc>
          <w:tcPr>
            <w:tcW w:w="5656" w:type="dxa"/>
          </w:tcPr>
          <w:p w:rsidR="00056588" w:rsidRPr="009F36DC" w:rsidRDefault="00056588" w:rsidP="00555365">
            <w:pPr>
              <w:numPr>
                <w:ilvl w:val="0"/>
                <w:numId w:val="27"/>
              </w:numPr>
            </w:pPr>
            <w:r w:rsidRPr="009F36DC">
              <w:t>sistema apresenta a tela do caso de uso;</w:t>
            </w:r>
          </w:p>
          <w:p w:rsidR="00056588" w:rsidRPr="009F36DC" w:rsidRDefault="00056588" w:rsidP="009F36DC">
            <w:pPr>
              <w:numPr>
                <w:ilvl w:val="0"/>
                <w:numId w:val="27"/>
              </w:numPr>
            </w:pPr>
            <w:r w:rsidRPr="009F36DC">
              <w:t>sistema busca os dados da entidade selecionada e apresenta na tela;</w:t>
            </w:r>
          </w:p>
          <w:p w:rsidR="00056588" w:rsidRPr="009F36DC" w:rsidRDefault="00056588" w:rsidP="009F36DC">
            <w:pPr>
              <w:numPr>
                <w:ilvl w:val="0"/>
                <w:numId w:val="27"/>
              </w:numPr>
            </w:pPr>
            <w:r w:rsidRPr="009F36DC">
              <w:t>ator poderá desistir da operação;</w:t>
            </w:r>
          </w:p>
          <w:p w:rsidR="00056588" w:rsidRPr="009F36DC" w:rsidRDefault="00056588" w:rsidP="009F36DC">
            <w:pPr>
              <w:numPr>
                <w:ilvl w:val="0"/>
                <w:numId w:val="27"/>
              </w:numPr>
            </w:pPr>
            <w:r w:rsidRPr="009F36DC">
              <w:t>ator informa os novos dados e confirma a operação;</w:t>
            </w:r>
          </w:p>
          <w:p w:rsidR="00056588" w:rsidRPr="009F36DC" w:rsidRDefault="00056588" w:rsidP="009F36DC">
            <w:pPr>
              <w:numPr>
                <w:ilvl w:val="0"/>
                <w:numId w:val="27"/>
              </w:numPr>
            </w:pPr>
            <w:r w:rsidRPr="009F36DC">
              <w:t>sistema valida os dados informados,  altera os dados do usuário desejado na base de dados e informa o sucesso da operação;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Fluxo alternativo/excessão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E5.1) o sistema não valida os dados informados, informa os dados inválidos através de mensagem e aguarda o ator corrigir os dados ou desistir da operação;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Requsitos não funcionais</w:t>
            </w:r>
          </w:p>
        </w:tc>
        <w:tc>
          <w:tcPr>
            <w:tcW w:w="5656" w:type="dxa"/>
          </w:tcPr>
          <w:p w:rsidR="00056588" w:rsidRPr="009F36DC" w:rsidRDefault="00056588" w:rsidP="007501D1"/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Regras de negócio</w:t>
            </w:r>
          </w:p>
        </w:tc>
        <w:tc>
          <w:tcPr>
            <w:tcW w:w="5656" w:type="dxa"/>
          </w:tcPr>
          <w:p w:rsidR="00056588" w:rsidRPr="009F36DC" w:rsidRDefault="00056588" w:rsidP="007501D1"/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Observações</w:t>
            </w:r>
          </w:p>
        </w:tc>
        <w:tc>
          <w:tcPr>
            <w:tcW w:w="5656" w:type="dxa"/>
          </w:tcPr>
          <w:p w:rsidR="00056588" w:rsidRPr="009F36DC" w:rsidRDefault="00056588" w:rsidP="007501D1"/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>
              <w:t>Protótipo</w:t>
            </w:r>
          </w:p>
        </w:tc>
        <w:tc>
          <w:tcPr>
            <w:tcW w:w="5656" w:type="dxa"/>
          </w:tcPr>
          <w:p w:rsidR="00056588" w:rsidRPr="009F36DC" w:rsidRDefault="00056588" w:rsidP="007501D1">
            <w:r>
              <w:fldChar w:fldCharType="begin"/>
            </w:r>
            <w:r>
              <w:instrText xml:space="preserve"> REF _Ref6679865 \h </w:instrText>
            </w:r>
            <w:r>
              <w:fldChar w:fldCharType="separate"/>
            </w:r>
            <w:r w:rsidRPr="00B0142C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6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UC </w:t>
            </w:r>
            <w:r w:rsidRPr="00B0142C">
              <w:rPr>
                <w:sz w:val="16"/>
                <w:szCs w:val="16"/>
              </w:rPr>
              <w:t>Usuário</w:t>
            </w:r>
            <w:r>
              <w:rPr>
                <w:sz w:val="16"/>
                <w:szCs w:val="16"/>
              </w:rPr>
              <w:t xml:space="preserve"> (</w:t>
            </w:r>
            <w:r w:rsidRPr="00B0142C">
              <w:rPr>
                <w:sz w:val="16"/>
                <w:szCs w:val="16"/>
              </w:rPr>
              <w:t>incluir/alterar</w:t>
            </w:r>
            <w:r>
              <w:rPr>
                <w:sz w:val="16"/>
                <w:szCs w:val="16"/>
              </w:rPr>
              <w:t>)</w:t>
            </w:r>
            <w:r>
              <w:fldChar w:fldCharType="end"/>
            </w:r>
          </w:p>
        </w:tc>
      </w:tr>
    </w:tbl>
    <w:p w:rsidR="00056588" w:rsidRPr="007501D1" w:rsidRDefault="00056588" w:rsidP="007501D1"/>
    <w:p w:rsidR="00056588" w:rsidRDefault="00056588" w:rsidP="00F73CE2">
      <w:pPr>
        <w:pStyle w:val="Heading2"/>
        <w:rPr>
          <w:b w:val="0"/>
        </w:rPr>
      </w:pPr>
      <w:bookmarkStart w:id="10" w:name="_Toc12790030"/>
      <w:r w:rsidRPr="000A7C51">
        <w:rPr>
          <w:b w:val="0"/>
        </w:rPr>
        <w:t>Excluir usuários (manter usuários)</w:t>
      </w:r>
      <w:bookmarkEnd w:id="10"/>
      <w:r w:rsidRPr="000A7C51">
        <w:rPr>
          <w:b w:val="0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Resumo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Permirir a exclusão de um usuário já existente;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Atores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Administrador;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Pré-condições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Ator autenticado no sistema;</w:t>
            </w:r>
          </w:p>
          <w:p w:rsidR="00056588" w:rsidRPr="009F36DC" w:rsidRDefault="00056588" w:rsidP="007501D1">
            <w:r w:rsidRPr="009F36DC">
              <w:t>Usuário selecionado no caso de uso listar respectivo;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Pós-condições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Os dados do usuário excluídos  na base de dados do sistema;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Autor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Alonso Allen</w:t>
            </w:r>
          </w:p>
          <w:p w:rsidR="00056588" w:rsidRPr="009F36DC" w:rsidRDefault="00056588" w:rsidP="007501D1">
            <w:r w:rsidRPr="009F36DC">
              <w:t>Tiago Ribeiro</w:t>
            </w:r>
          </w:p>
          <w:p w:rsidR="00056588" w:rsidRPr="009F36DC" w:rsidRDefault="00056588" w:rsidP="007501D1">
            <w:r w:rsidRPr="009F36DC">
              <w:t>Fernando Rodrigues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Data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sábado, 20 de abril de 2019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Fluxo principal</w:t>
            </w:r>
          </w:p>
        </w:tc>
        <w:tc>
          <w:tcPr>
            <w:tcW w:w="5656" w:type="dxa"/>
          </w:tcPr>
          <w:p w:rsidR="00056588" w:rsidRPr="009F36DC" w:rsidRDefault="00056588" w:rsidP="00555365">
            <w:pPr>
              <w:numPr>
                <w:ilvl w:val="0"/>
                <w:numId w:val="28"/>
              </w:numPr>
            </w:pPr>
            <w:r w:rsidRPr="009F36DC">
              <w:t>sistema apresenta a tela do caso de uso;</w:t>
            </w:r>
          </w:p>
          <w:p w:rsidR="00056588" w:rsidRPr="009F36DC" w:rsidRDefault="00056588" w:rsidP="009F36DC">
            <w:pPr>
              <w:numPr>
                <w:ilvl w:val="0"/>
                <w:numId w:val="28"/>
              </w:numPr>
            </w:pPr>
            <w:r w:rsidRPr="009F36DC">
              <w:t>sistema busca os dados do usuário e solicita confirmação;</w:t>
            </w:r>
          </w:p>
          <w:p w:rsidR="00056588" w:rsidRPr="009F36DC" w:rsidRDefault="00056588" w:rsidP="009F36DC">
            <w:pPr>
              <w:numPr>
                <w:ilvl w:val="0"/>
                <w:numId w:val="28"/>
              </w:numPr>
            </w:pPr>
            <w:r w:rsidRPr="009F36DC">
              <w:t>ator poderá desistir da operação;</w:t>
            </w:r>
          </w:p>
          <w:p w:rsidR="00056588" w:rsidRPr="009F36DC" w:rsidRDefault="00056588" w:rsidP="009F36DC">
            <w:pPr>
              <w:numPr>
                <w:ilvl w:val="0"/>
                <w:numId w:val="28"/>
              </w:numPr>
            </w:pPr>
            <w:r w:rsidRPr="009F36DC">
              <w:t>ator confirma a operação;</w:t>
            </w:r>
          </w:p>
          <w:p w:rsidR="00056588" w:rsidRPr="009F36DC" w:rsidRDefault="00056588" w:rsidP="009F36DC">
            <w:pPr>
              <w:numPr>
                <w:ilvl w:val="0"/>
                <w:numId w:val="28"/>
              </w:numPr>
            </w:pPr>
            <w:r w:rsidRPr="009F36DC">
              <w:t>sistema exclui os dados do usuário selecionado e informa o sucesso da operação;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Fluxo alternativo/excessão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E5.1) o sistema não exclui os dados do usuário devido a alguma regra de negócio, informa o motivo pelo fracasso da operação;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Requsitos não funcionais</w:t>
            </w:r>
          </w:p>
        </w:tc>
        <w:tc>
          <w:tcPr>
            <w:tcW w:w="5656" w:type="dxa"/>
          </w:tcPr>
          <w:p w:rsidR="00056588" w:rsidRPr="009F36DC" w:rsidRDefault="00056588" w:rsidP="007501D1"/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Regras de negócio</w:t>
            </w:r>
          </w:p>
        </w:tc>
        <w:tc>
          <w:tcPr>
            <w:tcW w:w="5656" w:type="dxa"/>
          </w:tcPr>
          <w:p w:rsidR="00056588" w:rsidRPr="009F36DC" w:rsidRDefault="00056588" w:rsidP="007501D1"/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Observações</w:t>
            </w:r>
          </w:p>
        </w:tc>
        <w:tc>
          <w:tcPr>
            <w:tcW w:w="5656" w:type="dxa"/>
          </w:tcPr>
          <w:p w:rsidR="00056588" w:rsidRPr="009F36DC" w:rsidRDefault="00056588" w:rsidP="007501D1"/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>
              <w:t>Protótipos</w:t>
            </w:r>
          </w:p>
        </w:tc>
        <w:tc>
          <w:tcPr>
            <w:tcW w:w="5656" w:type="dxa"/>
          </w:tcPr>
          <w:p w:rsidR="00056588" w:rsidRPr="009F36DC" w:rsidRDefault="00056588" w:rsidP="007501D1">
            <w:r>
              <w:fldChar w:fldCharType="begin"/>
            </w:r>
            <w:r>
              <w:instrText xml:space="preserve"> REF _Ref6679895 \h </w:instrText>
            </w:r>
            <w:r>
              <w:fldChar w:fldCharType="separate"/>
            </w:r>
            <w:r w:rsidRPr="00AD291C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5</w:t>
            </w:r>
            <w:r w:rsidRPr="00AD291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UC </w:t>
            </w:r>
            <w:r w:rsidRPr="00AD291C">
              <w:rPr>
                <w:sz w:val="16"/>
                <w:szCs w:val="16"/>
              </w:rPr>
              <w:t>Usuário (listar)</w:t>
            </w:r>
            <w:r>
              <w:fldChar w:fldCharType="end"/>
            </w:r>
          </w:p>
        </w:tc>
      </w:tr>
    </w:tbl>
    <w:p w:rsidR="00056588" w:rsidRPr="007501D1" w:rsidRDefault="00056588" w:rsidP="007501D1"/>
    <w:p w:rsidR="00056588" w:rsidRPr="000A7C51" w:rsidRDefault="00056588" w:rsidP="008E53B9">
      <w:pPr>
        <w:rPr>
          <w:rFonts w:ascii="Arial" w:hAnsi="Arial" w:cs="Arial"/>
        </w:rPr>
      </w:pPr>
    </w:p>
    <w:p w:rsidR="00056588" w:rsidRDefault="00056588" w:rsidP="008E53B9">
      <w:pPr>
        <w:pStyle w:val="Heading2"/>
        <w:rPr>
          <w:b w:val="0"/>
        </w:rPr>
      </w:pPr>
      <w:bookmarkStart w:id="11" w:name="_Toc12790031"/>
      <w:r w:rsidRPr="000A7C51">
        <w:rPr>
          <w:b w:val="0"/>
        </w:rPr>
        <w:t>Login de usuário</w:t>
      </w:r>
      <w:bookmarkEnd w:id="1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Resumo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Permitir a autenticação de um usuário no sistema;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Atores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Todos;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Pré-condições</w:t>
            </w:r>
          </w:p>
        </w:tc>
        <w:tc>
          <w:tcPr>
            <w:tcW w:w="5656" w:type="dxa"/>
          </w:tcPr>
          <w:p w:rsidR="00056588" w:rsidRPr="009F36DC" w:rsidRDefault="00056588" w:rsidP="007501D1"/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Pós-condições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Um usuário autenticado e identificado tendo acesso ao sistema;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Autor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Alonso Allen</w:t>
            </w:r>
          </w:p>
          <w:p w:rsidR="00056588" w:rsidRPr="009F36DC" w:rsidRDefault="00056588" w:rsidP="007501D1">
            <w:r w:rsidRPr="009F36DC">
              <w:t>Tiago Ribeiro</w:t>
            </w:r>
          </w:p>
          <w:p w:rsidR="00056588" w:rsidRPr="009F36DC" w:rsidRDefault="00056588" w:rsidP="007501D1">
            <w:r w:rsidRPr="009F36DC">
              <w:t>Fernando Rodrigues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Data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sábado, 20 de abril de 2019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Fluxo principal</w:t>
            </w:r>
          </w:p>
        </w:tc>
        <w:tc>
          <w:tcPr>
            <w:tcW w:w="5656" w:type="dxa"/>
          </w:tcPr>
          <w:p w:rsidR="00056588" w:rsidRPr="009F36DC" w:rsidRDefault="00056588" w:rsidP="009F36DC">
            <w:pPr>
              <w:numPr>
                <w:ilvl w:val="0"/>
                <w:numId w:val="22"/>
              </w:numPr>
            </w:pPr>
            <w:r w:rsidRPr="009F36DC">
              <w:t>sistema apresenta a tela do caso de uso;</w:t>
            </w:r>
          </w:p>
          <w:p w:rsidR="00056588" w:rsidRPr="009F36DC" w:rsidRDefault="00056588" w:rsidP="009F36DC">
            <w:pPr>
              <w:numPr>
                <w:ilvl w:val="0"/>
                <w:numId w:val="22"/>
              </w:numPr>
            </w:pPr>
            <w:r w:rsidRPr="009F36DC">
              <w:t>o ator poderá solicitar uma nova senha por ter esquecido a senha atual;</w:t>
            </w:r>
          </w:p>
          <w:p w:rsidR="00056588" w:rsidRPr="009F36DC" w:rsidRDefault="00056588" w:rsidP="009F36DC">
            <w:pPr>
              <w:numPr>
                <w:ilvl w:val="0"/>
                <w:numId w:val="22"/>
              </w:numPr>
            </w:pPr>
            <w:r w:rsidRPr="009F36DC">
              <w:t>ator poderá desistir da operação;</w:t>
            </w:r>
          </w:p>
          <w:p w:rsidR="00056588" w:rsidRPr="009F36DC" w:rsidRDefault="00056588" w:rsidP="009F36DC">
            <w:pPr>
              <w:numPr>
                <w:ilvl w:val="0"/>
                <w:numId w:val="22"/>
              </w:numPr>
            </w:pPr>
            <w:r w:rsidRPr="009F36DC">
              <w:t>ator informa os dados e confirma a operação;</w:t>
            </w:r>
          </w:p>
          <w:p w:rsidR="00056588" w:rsidRPr="009F36DC" w:rsidRDefault="00056588" w:rsidP="009F36DC">
            <w:pPr>
              <w:numPr>
                <w:ilvl w:val="0"/>
                <w:numId w:val="22"/>
              </w:numPr>
            </w:pPr>
            <w:r w:rsidRPr="009F36DC">
              <w:t>sistema valida os dados informados e permite o acesso do usuário ao sistema;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Fluxo alternativo/excessão</w:t>
            </w:r>
          </w:p>
        </w:tc>
        <w:tc>
          <w:tcPr>
            <w:tcW w:w="5656" w:type="dxa"/>
          </w:tcPr>
          <w:p w:rsidR="00056588" w:rsidRPr="009F36DC" w:rsidRDefault="00056588" w:rsidP="00D73DB7">
            <w:r w:rsidRPr="009F36DC">
              <w:t>A2.1) o sistema valida os dados e envia uma mensagem para o email informado contendo um link para a inicialização da senha;</w:t>
            </w:r>
          </w:p>
          <w:p w:rsidR="00056588" w:rsidRPr="009F36DC" w:rsidRDefault="00056588" w:rsidP="00D73DB7">
            <w:r w:rsidRPr="009F36DC">
              <w:t>A.2.2) fim;</w:t>
            </w:r>
          </w:p>
          <w:p w:rsidR="00056588" w:rsidRPr="009F36DC" w:rsidRDefault="00056588" w:rsidP="007501D1">
            <w:r w:rsidRPr="009F36DC">
              <w:t>E4.1) o sistema não valida os dados informados, informa os dados inválidos através de mensagem e aguarda o ator corrigir os dados ou desistir da operação;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Requsitos não funcionais</w:t>
            </w:r>
          </w:p>
        </w:tc>
        <w:tc>
          <w:tcPr>
            <w:tcW w:w="5656" w:type="dxa"/>
          </w:tcPr>
          <w:p w:rsidR="00056588" w:rsidRPr="009F36DC" w:rsidRDefault="00056588" w:rsidP="007501D1"/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Regras de negócio</w:t>
            </w:r>
          </w:p>
        </w:tc>
        <w:tc>
          <w:tcPr>
            <w:tcW w:w="5656" w:type="dxa"/>
          </w:tcPr>
          <w:p w:rsidR="00056588" w:rsidRPr="009F36DC" w:rsidRDefault="00056588" w:rsidP="007501D1">
            <w:r w:rsidRPr="009F36DC">
              <w:t>1) o ator terá 3 tentativas para obter a autenticação do sistema, após a terceira tentativa o usuário anônimo deverá ser informado que a respectiva conta foi bloqueada e uma mensagem informando ocorrido também será enviada para todos os meios de comunicação com o usuário possíveis (email, telefone, ...);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 w:rsidRPr="009F36DC">
              <w:t>Observações</w:t>
            </w:r>
          </w:p>
        </w:tc>
        <w:tc>
          <w:tcPr>
            <w:tcW w:w="5656" w:type="dxa"/>
          </w:tcPr>
          <w:p w:rsidR="00056588" w:rsidRPr="009F36DC" w:rsidRDefault="00056588" w:rsidP="007501D1"/>
        </w:tc>
      </w:tr>
      <w:tr w:rsidR="00056588" w:rsidTr="009F36DC">
        <w:tc>
          <w:tcPr>
            <w:tcW w:w="2988" w:type="dxa"/>
          </w:tcPr>
          <w:p w:rsidR="00056588" w:rsidRPr="009F36DC" w:rsidRDefault="00056588" w:rsidP="007501D1">
            <w:r>
              <w:t>Protótipo</w:t>
            </w:r>
          </w:p>
        </w:tc>
        <w:tc>
          <w:tcPr>
            <w:tcW w:w="5656" w:type="dxa"/>
          </w:tcPr>
          <w:p w:rsidR="00056588" w:rsidRPr="009F36DC" w:rsidRDefault="00056588" w:rsidP="007501D1">
            <w:r>
              <w:fldChar w:fldCharType="begin"/>
            </w:r>
            <w:r>
              <w:instrText xml:space="preserve"> REF _Ref6679934 \h </w:instrText>
            </w:r>
            <w:r>
              <w:fldChar w:fldCharType="separate"/>
            </w:r>
            <w:r w:rsidRPr="0039387A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8</w:t>
            </w:r>
            <w:r w:rsidRPr="0039387A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39387A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Protótipo de tela </w:t>
            </w:r>
            <w:r w:rsidRPr="0039387A">
              <w:rPr>
                <w:sz w:val="16"/>
                <w:szCs w:val="16"/>
              </w:rPr>
              <w:t>Usuário (login)</w:t>
            </w:r>
            <w:r>
              <w:fldChar w:fldCharType="end"/>
            </w:r>
          </w:p>
        </w:tc>
      </w:tr>
    </w:tbl>
    <w:p w:rsidR="00056588" w:rsidRPr="007501D1" w:rsidRDefault="00056588" w:rsidP="007501D1"/>
    <w:p w:rsidR="00056588" w:rsidRDefault="00056588" w:rsidP="008E53B9">
      <w:pPr>
        <w:pStyle w:val="Heading2"/>
        <w:rPr>
          <w:b w:val="0"/>
        </w:rPr>
      </w:pPr>
      <w:bookmarkStart w:id="12" w:name="_Toc12790032"/>
      <w:r w:rsidRPr="000A7C51">
        <w:rPr>
          <w:b w:val="0"/>
        </w:rPr>
        <w:t>Alterar senha</w:t>
      </w:r>
      <w:bookmarkEnd w:id="1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056588" w:rsidTr="009F36DC">
        <w:tc>
          <w:tcPr>
            <w:tcW w:w="2988" w:type="dxa"/>
          </w:tcPr>
          <w:p w:rsidR="00056588" w:rsidRPr="009F36DC" w:rsidRDefault="00056588" w:rsidP="00C335E2">
            <w:r w:rsidRPr="009F36DC">
              <w:t>Resumo</w:t>
            </w:r>
          </w:p>
        </w:tc>
        <w:tc>
          <w:tcPr>
            <w:tcW w:w="5656" w:type="dxa"/>
          </w:tcPr>
          <w:p w:rsidR="00056588" w:rsidRPr="009F36DC" w:rsidRDefault="00056588" w:rsidP="00C335E2">
            <w:r w:rsidRPr="009F36DC">
              <w:t>Permitir a alteração da senha um usuário no sistema;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C335E2">
            <w:r w:rsidRPr="009F36DC">
              <w:t>Atores</w:t>
            </w:r>
          </w:p>
        </w:tc>
        <w:tc>
          <w:tcPr>
            <w:tcW w:w="5656" w:type="dxa"/>
          </w:tcPr>
          <w:p w:rsidR="00056588" w:rsidRPr="009F36DC" w:rsidRDefault="00056588" w:rsidP="00C335E2">
            <w:r w:rsidRPr="009F36DC">
              <w:t>Todos;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C335E2">
            <w:r w:rsidRPr="009F36DC">
              <w:t>Pré-condições</w:t>
            </w:r>
          </w:p>
        </w:tc>
        <w:tc>
          <w:tcPr>
            <w:tcW w:w="5656" w:type="dxa"/>
          </w:tcPr>
          <w:p w:rsidR="00056588" w:rsidRPr="009F36DC" w:rsidRDefault="00056588" w:rsidP="00C335E2"/>
        </w:tc>
      </w:tr>
      <w:tr w:rsidR="00056588" w:rsidTr="009F36DC">
        <w:tc>
          <w:tcPr>
            <w:tcW w:w="2988" w:type="dxa"/>
          </w:tcPr>
          <w:p w:rsidR="00056588" w:rsidRPr="009F36DC" w:rsidRDefault="00056588" w:rsidP="00C335E2">
            <w:r w:rsidRPr="009F36DC">
              <w:t>Pós-condições</w:t>
            </w:r>
          </w:p>
        </w:tc>
        <w:tc>
          <w:tcPr>
            <w:tcW w:w="5656" w:type="dxa"/>
          </w:tcPr>
          <w:p w:rsidR="00056588" w:rsidRPr="009F36DC" w:rsidRDefault="00056588" w:rsidP="00C335E2">
            <w:r w:rsidRPr="009F36DC">
              <w:t>Senha do usuário alterada na base de dados do sistema;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C335E2">
            <w:r w:rsidRPr="009F36DC">
              <w:t>Autor</w:t>
            </w:r>
          </w:p>
        </w:tc>
        <w:tc>
          <w:tcPr>
            <w:tcW w:w="5656" w:type="dxa"/>
          </w:tcPr>
          <w:p w:rsidR="00056588" w:rsidRPr="009F36DC" w:rsidRDefault="00056588" w:rsidP="00C335E2">
            <w:r w:rsidRPr="009F36DC">
              <w:t>Alonso Allen</w:t>
            </w:r>
          </w:p>
          <w:p w:rsidR="00056588" w:rsidRPr="009F36DC" w:rsidRDefault="00056588" w:rsidP="00C335E2">
            <w:r w:rsidRPr="009F36DC">
              <w:t>Tiago Ribeiro</w:t>
            </w:r>
          </w:p>
          <w:p w:rsidR="00056588" w:rsidRPr="009F36DC" w:rsidRDefault="00056588" w:rsidP="00C335E2">
            <w:r w:rsidRPr="009F36DC">
              <w:t>Fernando Rodrigues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C335E2">
            <w:r w:rsidRPr="009F36DC">
              <w:t>Data</w:t>
            </w:r>
          </w:p>
        </w:tc>
        <w:tc>
          <w:tcPr>
            <w:tcW w:w="5656" w:type="dxa"/>
          </w:tcPr>
          <w:p w:rsidR="00056588" w:rsidRPr="009F36DC" w:rsidRDefault="00056588" w:rsidP="00C335E2">
            <w:r w:rsidRPr="009F36DC">
              <w:t>sábado, 20 de abril de 2019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C335E2">
            <w:r w:rsidRPr="009F36DC">
              <w:t>Fluxo principal</w:t>
            </w:r>
          </w:p>
        </w:tc>
        <w:tc>
          <w:tcPr>
            <w:tcW w:w="5656" w:type="dxa"/>
          </w:tcPr>
          <w:p w:rsidR="00056588" w:rsidRPr="009F36DC" w:rsidRDefault="00056588" w:rsidP="009F36DC">
            <w:pPr>
              <w:numPr>
                <w:ilvl w:val="0"/>
                <w:numId w:val="23"/>
              </w:numPr>
            </w:pPr>
            <w:r w:rsidRPr="009F36DC">
              <w:t>sistema apresenta a tela do caso de uso;</w:t>
            </w:r>
          </w:p>
          <w:p w:rsidR="00056588" w:rsidRPr="009F36DC" w:rsidRDefault="00056588" w:rsidP="009F36DC">
            <w:pPr>
              <w:numPr>
                <w:ilvl w:val="0"/>
                <w:numId w:val="23"/>
              </w:numPr>
            </w:pPr>
            <w:r w:rsidRPr="009F36DC">
              <w:t>ator poderá desistir da operação;</w:t>
            </w:r>
          </w:p>
          <w:p w:rsidR="00056588" w:rsidRPr="009F36DC" w:rsidRDefault="00056588" w:rsidP="009F36DC">
            <w:pPr>
              <w:numPr>
                <w:ilvl w:val="0"/>
                <w:numId w:val="23"/>
              </w:numPr>
            </w:pPr>
            <w:r w:rsidRPr="009F36DC">
              <w:t>ator informa os dados e confirma a operação;</w:t>
            </w:r>
          </w:p>
          <w:p w:rsidR="00056588" w:rsidRPr="009F36DC" w:rsidRDefault="00056588" w:rsidP="009F36DC">
            <w:pPr>
              <w:numPr>
                <w:ilvl w:val="0"/>
                <w:numId w:val="23"/>
              </w:numPr>
            </w:pPr>
            <w:r w:rsidRPr="009F36DC">
              <w:t>sistema valida os dados informados e altera a senha do usuário na base de dados do sistema;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C335E2">
            <w:r w:rsidRPr="009F36DC">
              <w:t>Fluxo alternativo/excessão</w:t>
            </w:r>
          </w:p>
        </w:tc>
        <w:tc>
          <w:tcPr>
            <w:tcW w:w="5656" w:type="dxa"/>
          </w:tcPr>
          <w:p w:rsidR="00056588" w:rsidRPr="009F36DC" w:rsidRDefault="00056588" w:rsidP="00C335E2">
            <w:r w:rsidRPr="009F36DC">
              <w:t>E5.1) o sistema não valida os dados informados, informa os dados inválidos através de mensagem e aguarda o ator corrigir os dados ou desistir da operação;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C335E2">
            <w:r w:rsidRPr="009F36DC">
              <w:t>Requsitos não funcionais</w:t>
            </w:r>
          </w:p>
        </w:tc>
        <w:tc>
          <w:tcPr>
            <w:tcW w:w="5656" w:type="dxa"/>
          </w:tcPr>
          <w:p w:rsidR="00056588" w:rsidRPr="009F36DC" w:rsidRDefault="00056588" w:rsidP="00C335E2"/>
        </w:tc>
      </w:tr>
      <w:tr w:rsidR="00056588" w:rsidTr="009F36DC">
        <w:tc>
          <w:tcPr>
            <w:tcW w:w="2988" w:type="dxa"/>
          </w:tcPr>
          <w:p w:rsidR="00056588" w:rsidRPr="009F36DC" w:rsidRDefault="00056588" w:rsidP="00C335E2">
            <w:r w:rsidRPr="009F36DC">
              <w:t>Regras de negócio</w:t>
            </w:r>
          </w:p>
        </w:tc>
        <w:tc>
          <w:tcPr>
            <w:tcW w:w="5656" w:type="dxa"/>
          </w:tcPr>
          <w:p w:rsidR="00056588" w:rsidRPr="009F36DC" w:rsidRDefault="00056588" w:rsidP="00C335E2">
            <w:r w:rsidRPr="009F36DC">
              <w:t>1) o ator terá 3 tentativas para obter a autenticação do sistema, após a terceira tentativa o usuário anônimo deverá ser informado que a respectiva conta foi bloqueada e uma mensagem informando ocorrido também será enviada para todos os meios de comunicação com o usuário possíveis (email, telefone, ...);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C335E2">
            <w:r w:rsidRPr="009F36DC">
              <w:t>Observações</w:t>
            </w:r>
          </w:p>
        </w:tc>
        <w:tc>
          <w:tcPr>
            <w:tcW w:w="5656" w:type="dxa"/>
          </w:tcPr>
          <w:p w:rsidR="00056588" w:rsidRPr="009F36DC" w:rsidRDefault="00056588" w:rsidP="00C335E2"/>
        </w:tc>
      </w:tr>
      <w:tr w:rsidR="00056588" w:rsidTr="009F36DC">
        <w:tc>
          <w:tcPr>
            <w:tcW w:w="2988" w:type="dxa"/>
          </w:tcPr>
          <w:p w:rsidR="00056588" w:rsidRPr="009F36DC" w:rsidRDefault="00056588" w:rsidP="00C335E2">
            <w:r>
              <w:t>Protótipo</w:t>
            </w:r>
          </w:p>
        </w:tc>
        <w:tc>
          <w:tcPr>
            <w:tcW w:w="5656" w:type="dxa"/>
          </w:tcPr>
          <w:p w:rsidR="00056588" w:rsidRPr="009F36DC" w:rsidRDefault="00056588" w:rsidP="00C335E2">
            <w:r>
              <w:fldChar w:fldCharType="begin"/>
            </w:r>
            <w:r>
              <w:instrText xml:space="preserve"> REF _Ref6679953 \h </w:instrText>
            </w:r>
            <w:r>
              <w:fldChar w:fldCharType="separate"/>
            </w:r>
            <w:r w:rsidRPr="0039387A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9</w:t>
            </w:r>
            <w:r w:rsidRPr="0039387A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Protótipo de tela </w:t>
            </w:r>
            <w:r w:rsidRPr="0039387A">
              <w:rPr>
                <w:sz w:val="16"/>
                <w:szCs w:val="16"/>
              </w:rPr>
              <w:t>Usuário (alterar senha)</w:t>
            </w:r>
            <w:r>
              <w:fldChar w:fldCharType="end"/>
            </w:r>
          </w:p>
        </w:tc>
      </w:tr>
    </w:tbl>
    <w:p w:rsidR="00056588" w:rsidRPr="00FB6B88" w:rsidRDefault="00056588" w:rsidP="00FB6B88"/>
    <w:p w:rsidR="00056588" w:rsidRPr="000A7C51" w:rsidRDefault="00056588" w:rsidP="008E53B9">
      <w:pPr>
        <w:pStyle w:val="Heading2"/>
        <w:rPr>
          <w:b w:val="0"/>
        </w:rPr>
      </w:pPr>
      <w:bookmarkStart w:id="13" w:name="_Toc12790033"/>
      <w:r w:rsidRPr="000A7C51">
        <w:rPr>
          <w:b w:val="0"/>
        </w:rPr>
        <w:t>Confirmar email</w:t>
      </w:r>
      <w:bookmarkEnd w:id="1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056588" w:rsidTr="009F36DC">
        <w:tc>
          <w:tcPr>
            <w:tcW w:w="2988" w:type="dxa"/>
          </w:tcPr>
          <w:p w:rsidR="00056588" w:rsidRPr="009F36DC" w:rsidRDefault="00056588" w:rsidP="00C335E2">
            <w:r w:rsidRPr="009F36DC">
              <w:t>Resumo</w:t>
            </w:r>
          </w:p>
        </w:tc>
        <w:tc>
          <w:tcPr>
            <w:tcW w:w="5656" w:type="dxa"/>
          </w:tcPr>
          <w:p w:rsidR="00056588" w:rsidRPr="009F36DC" w:rsidRDefault="00056588" w:rsidP="00C335E2">
            <w:r w:rsidRPr="009F36DC">
              <w:t>Permirir a confirmação de um novo usuário do sistema;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C335E2">
            <w:r w:rsidRPr="009F36DC">
              <w:t>Atores</w:t>
            </w:r>
          </w:p>
        </w:tc>
        <w:tc>
          <w:tcPr>
            <w:tcW w:w="5656" w:type="dxa"/>
          </w:tcPr>
          <w:p w:rsidR="00056588" w:rsidRPr="009F36DC" w:rsidRDefault="00056588" w:rsidP="00C335E2">
            <w:r w:rsidRPr="009F36DC">
              <w:t>Todos;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C335E2">
            <w:r w:rsidRPr="009F36DC">
              <w:t>Pré-condições</w:t>
            </w:r>
          </w:p>
        </w:tc>
        <w:tc>
          <w:tcPr>
            <w:tcW w:w="5656" w:type="dxa"/>
          </w:tcPr>
          <w:p w:rsidR="00056588" w:rsidRPr="009F36DC" w:rsidRDefault="00056588" w:rsidP="00C335E2"/>
        </w:tc>
      </w:tr>
      <w:tr w:rsidR="00056588" w:rsidTr="009F36DC">
        <w:tc>
          <w:tcPr>
            <w:tcW w:w="2988" w:type="dxa"/>
          </w:tcPr>
          <w:p w:rsidR="00056588" w:rsidRPr="009F36DC" w:rsidRDefault="00056588" w:rsidP="00C335E2">
            <w:r w:rsidRPr="009F36DC">
              <w:t>Pós-condições</w:t>
            </w:r>
          </w:p>
        </w:tc>
        <w:tc>
          <w:tcPr>
            <w:tcW w:w="5656" w:type="dxa"/>
          </w:tcPr>
          <w:p w:rsidR="00056588" w:rsidRPr="009F36DC" w:rsidRDefault="00056588" w:rsidP="00C335E2">
            <w:r w:rsidRPr="009F36DC">
              <w:t>Uma novo usuário confirmado/ativo na base de dados do sistema;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C335E2">
            <w:r w:rsidRPr="009F36DC">
              <w:t>Autor</w:t>
            </w:r>
          </w:p>
        </w:tc>
        <w:tc>
          <w:tcPr>
            <w:tcW w:w="5656" w:type="dxa"/>
          </w:tcPr>
          <w:p w:rsidR="00056588" w:rsidRPr="009F36DC" w:rsidRDefault="00056588" w:rsidP="00C335E2">
            <w:r w:rsidRPr="009F36DC">
              <w:t>Alonso Allen</w:t>
            </w:r>
          </w:p>
          <w:p w:rsidR="00056588" w:rsidRPr="009F36DC" w:rsidRDefault="00056588" w:rsidP="00C335E2">
            <w:r w:rsidRPr="009F36DC">
              <w:t>Tiago Ribeiro</w:t>
            </w:r>
          </w:p>
          <w:p w:rsidR="00056588" w:rsidRPr="009F36DC" w:rsidRDefault="00056588" w:rsidP="00C335E2">
            <w:r w:rsidRPr="009F36DC">
              <w:t>Fernando Rodrigues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C335E2">
            <w:r w:rsidRPr="009F36DC">
              <w:t>Data</w:t>
            </w:r>
          </w:p>
        </w:tc>
        <w:tc>
          <w:tcPr>
            <w:tcW w:w="5656" w:type="dxa"/>
          </w:tcPr>
          <w:p w:rsidR="00056588" w:rsidRPr="009F36DC" w:rsidRDefault="00056588" w:rsidP="00C335E2">
            <w:r w:rsidRPr="009F36DC">
              <w:t>sábado, 20 de abril de 2019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C335E2">
            <w:r w:rsidRPr="009F36DC">
              <w:t>Fluxo principal</w:t>
            </w:r>
          </w:p>
        </w:tc>
        <w:tc>
          <w:tcPr>
            <w:tcW w:w="5656" w:type="dxa"/>
          </w:tcPr>
          <w:p w:rsidR="00056588" w:rsidRPr="009F36DC" w:rsidRDefault="00056588" w:rsidP="009F36DC">
            <w:pPr>
              <w:numPr>
                <w:ilvl w:val="0"/>
                <w:numId w:val="24"/>
              </w:numPr>
            </w:pPr>
            <w:r w:rsidRPr="009F36DC">
              <w:t>ator recebe email contendo a mensagem que solicita a confirmação do cadastro através da seleção de um link localizado na mensagem;</w:t>
            </w:r>
          </w:p>
          <w:p w:rsidR="00056588" w:rsidRPr="009F36DC" w:rsidRDefault="00056588" w:rsidP="009F36DC">
            <w:pPr>
              <w:numPr>
                <w:ilvl w:val="0"/>
                <w:numId w:val="24"/>
              </w:numPr>
            </w:pPr>
            <w:r w:rsidRPr="009F36DC">
              <w:t>ator seleciona o link;</w:t>
            </w:r>
          </w:p>
          <w:p w:rsidR="00056588" w:rsidRPr="009F36DC" w:rsidRDefault="00056588" w:rsidP="009F36DC">
            <w:pPr>
              <w:numPr>
                <w:ilvl w:val="0"/>
                <w:numId w:val="24"/>
              </w:numPr>
            </w:pPr>
            <w:r w:rsidRPr="009F36DC">
              <w:t>o sistema abre o token do link, extrai os dados do usuário a ser confirmado, localiza o usuário na base de dados e o ativa informamdo o sucessoda operação;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C335E2">
            <w:r w:rsidRPr="009F36DC">
              <w:t>Fluxo alternativo/excessão</w:t>
            </w:r>
          </w:p>
        </w:tc>
        <w:tc>
          <w:tcPr>
            <w:tcW w:w="5656" w:type="dxa"/>
          </w:tcPr>
          <w:p w:rsidR="00056588" w:rsidRPr="009F36DC" w:rsidRDefault="00056588" w:rsidP="00C335E2">
            <w:r w:rsidRPr="009F36DC">
              <w:t>E4.1) o sistema não valida os dados informados, informa os dados inválidos através de mensagem e aguarda o ator corrigir os dados ou desistir da operação;</w:t>
            </w:r>
          </w:p>
        </w:tc>
      </w:tr>
      <w:tr w:rsidR="00056588" w:rsidTr="009F36DC">
        <w:tc>
          <w:tcPr>
            <w:tcW w:w="2988" w:type="dxa"/>
          </w:tcPr>
          <w:p w:rsidR="00056588" w:rsidRPr="009F36DC" w:rsidRDefault="00056588" w:rsidP="00C335E2">
            <w:r w:rsidRPr="009F36DC">
              <w:t>Requsitos não funcionais</w:t>
            </w:r>
          </w:p>
        </w:tc>
        <w:tc>
          <w:tcPr>
            <w:tcW w:w="5656" w:type="dxa"/>
          </w:tcPr>
          <w:p w:rsidR="00056588" w:rsidRPr="009F36DC" w:rsidRDefault="00056588" w:rsidP="00C335E2"/>
        </w:tc>
      </w:tr>
      <w:tr w:rsidR="00056588" w:rsidTr="009F36DC">
        <w:tc>
          <w:tcPr>
            <w:tcW w:w="2988" w:type="dxa"/>
          </w:tcPr>
          <w:p w:rsidR="00056588" w:rsidRPr="009F36DC" w:rsidRDefault="00056588" w:rsidP="00C335E2">
            <w:r w:rsidRPr="009F36DC">
              <w:t>Regras de negócio</w:t>
            </w:r>
          </w:p>
        </w:tc>
        <w:tc>
          <w:tcPr>
            <w:tcW w:w="5656" w:type="dxa"/>
          </w:tcPr>
          <w:p w:rsidR="00056588" w:rsidRPr="009F36DC" w:rsidRDefault="00056588" w:rsidP="00C335E2"/>
        </w:tc>
      </w:tr>
      <w:tr w:rsidR="00056588" w:rsidTr="009F36DC">
        <w:tc>
          <w:tcPr>
            <w:tcW w:w="2988" w:type="dxa"/>
          </w:tcPr>
          <w:p w:rsidR="00056588" w:rsidRPr="009F36DC" w:rsidRDefault="00056588" w:rsidP="00C335E2">
            <w:r w:rsidRPr="009F36DC">
              <w:t>Observações</w:t>
            </w:r>
          </w:p>
        </w:tc>
        <w:tc>
          <w:tcPr>
            <w:tcW w:w="5656" w:type="dxa"/>
          </w:tcPr>
          <w:p w:rsidR="00056588" w:rsidRPr="009F36DC" w:rsidRDefault="00056588" w:rsidP="00C335E2">
            <w:r w:rsidRPr="009F36DC">
              <w:t>A inclusão do usuário será finalizada e seu acesso garantido apenas quando a conta for confirmada através do link de confirmação enviado para o email;</w:t>
            </w:r>
          </w:p>
        </w:tc>
      </w:tr>
    </w:tbl>
    <w:p w:rsidR="00056588" w:rsidRPr="000A7C51" w:rsidRDefault="00056588" w:rsidP="00E5334C">
      <w:pPr>
        <w:pStyle w:val="Heading2"/>
        <w:rPr>
          <w:b w:val="0"/>
        </w:rPr>
      </w:pPr>
      <w:bookmarkStart w:id="14" w:name="_Toc12790034"/>
      <w:r w:rsidRPr="000A7C51">
        <w:rPr>
          <w:b w:val="0"/>
        </w:rPr>
        <w:t>Consultas e relatórios do módulo de acesso e segurança</w:t>
      </w:r>
      <w:bookmarkEnd w:id="14"/>
    </w:p>
    <w:p w:rsidR="00056588" w:rsidRPr="000A7C51" w:rsidRDefault="00056588" w:rsidP="00E5334C">
      <w:pPr>
        <w:rPr>
          <w:rFonts w:ascii="Arial" w:hAnsi="Arial" w:cs="Arial"/>
        </w:rPr>
      </w:pPr>
    </w:p>
    <w:p w:rsidR="00056588" w:rsidRPr="000A7C51" w:rsidRDefault="00056588" w:rsidP="00E5334C">
      <w:pPr>
        <w:pStyle w:val="Heading1"/>
        <w:numPr>
          <w:ilvl w:val="0"/>
          <w:numId w:val="11"/>
        </w:numPr>
        <w:rPr>
          <w:rFonts w:ascii="Arial" w:hAnsi="Arial" w:cs="Arial"/>
        </w:rPr>
      </w:pPr>
      <w:r>
        <w:rPr>
          <w:rFonts w:ascii="Arial" w:hAnsi="Arial" w:cs="Arial"/>
        </w:rPr>
        <w:br w:type="page"/>
      </w:r>
      <w:bookmarkStart w:id="15" w:name="_Toc12790035"/>
      <w:r w:rsidRPr="000A7C51">
        <w:rPr>
          <w:rFonts w:ascii="Arial" w:hAnsi="Arial" w:cs="Arial"/>
        </w:rPr>
        <w:t xml:space="preserve">Casos de uso do módulo de </w:t>
      </w:r>
      <w:r>
        <w:rPr>
          <w:rFonts w:ascii="Arial" w:hAnsi="Arial" w:cs="Arial"/>
        </w:rPr>
        <w:t>categoria</w:t>
      </w:r>
      <w:bookmarkEnd w:id="15"/>
    </w:p>
    <w:p w:rsidR="00056588" w:rsidRPr="000A7C51" w:rsidRDefault="00056588" w:rsidP="008E53B9">
      <w:pPr>
        <w:rPr>
          <w:rFonts w:ascii="Arial" w:hAnsi="Arial" w:cs="Arial"/>
        </w:rPr>
      </w:pPr>
    </w:p>
    <w:p w:rsidR="00056588" w:rsidRDefault="00056588" w:rsidP="008E53B9">
      <w:pPr>
        <w:pStyle w:val="Heading2"/>
        <w:rPr>
          <w:b w:val="0"/>
        </w:rPr>
      </w:pPr>
      <w:bookmarkStart w:id="16" w:name="_Toc12790036"/>
      <w:r w:rsidRPr="000A7C51">
        <w:rPr>
          <w:b w:val="0"/>
        </w:rPr>
        <w:t>Listar categoria (manter categoria)</w:t>
      </w:r>
      <w:bookmarkEnd w:id="16"/>
    </w:p>
    <w:tbl>
      <w:tblPr>
        <w:tblW w:w="0" w:type="auto"/>
        <w:tblInd w:w="110" w:type="dxa"/>
        <w:tblLayout w:type="fixed"/>
        <w:tblCellMar>
          <w:left w:w="110" w:type="dxa"/>
          <w:right w:w="110" w:type="dxa"/>
        </w:tblCellMar>
        <w:tblLook w:val="0000"/>
      </w:tblPr>
      <w:tblGrid>
        <w:gridCol w:w="2988"/>
        <w:gridCol w:w="5657"/>
      </w:tblGrid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Resumo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Permitir a pesquisa e listagem de categorias;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Expectador, Administrador e Transmissor;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Pré-condições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 logado no Sistema;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Pós-condições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Lista de categoriassendo apresentada;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Autor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</w:pPr>
            <w:r>
              <w:t>Alonso Allen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Tiago Ribeiro</w:t>
            </w:r>
          </w:p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Fernando Rodrigues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Data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sábado, 20 de abril de 2019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principal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</w:pPr>
            <w:r>
              <w:t>1) sistema apresenta a tela do caso de uso;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2) ator confirma a pesquisa;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3) o ator informa os dados da tela;</w:t>
            </w:r>
          </w:p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4) sistema pesquisa na base de dados utilizando os dados informados como critério de pesquisa e lista os registros;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alternativo/excessão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E4.1) o sistema não valida os dados informados, informa os dados inválidos através de mensagem e aguarda o ator corrigir os dados ou desistir da operação;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Requsitos não funcionais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Regras de negócio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Observações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</w:tbl>
    <w:p w:rsidR="00056588" w:rsidRPr="0020587D" w:rsidRDefault="00056588" w:rsidP="0020587D"/>
    <w:p w:rsidR="00056588" w:rsidRDefault="00056588" w:rsidP="008E53B9">
      <w:pPr>
        <w:pStyle w:val="Heading2"/>
        <w:rPr>
          <w:b w:val="0"/>
        </w:rPr>
      </w:pPr>
      <w:bookmarkStart w:id="17" w:name="_Toc12790037"/>
      <w:r w:rsidRPr="000A7C51">
        <w:rPr>
          <w:b w:val="0"/>
        </w:rPr>
        <w:t>Incluir categoria (manter categoria)</w:t>
      </w:r>
      <w:bookmarkEnd w:id="17"/>
    </w:p>
    <w:tbl>
      <w:tblPr>
        <w:tblW w:w="0" w:type="auto"/>
        <w:tblInd w:w="110" w:type="dxa"/>
        <w:tblLayout w:type="fixed"/>
        <w:tblCellMar>
          <w:left w:w="110" w:type="dxa"/>
          <w:right w:w="110" w:type="dxa"/>
        </w:tblCellMar>
        <w:tblLook w:val="0000"/>
      </w:tblPr>
      <w:tblGrid>
        <w:gridCol w:w="2988"/>
        <w:gridCol w:w="5657"/>
      </w:tblGrid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Resumo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Permitir a inclusãode categorias;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Administrador;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Pré-condições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 logado no Sistema;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Pós-condições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Uma nova categoria na base de dados do Sistema;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Autor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</w:pPr>
            <w:r>
              <w:t>Alonso Allen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Tiago Ribeiro</w:t>
            </w:r>
          </w:p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Fernando Rodrigues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Data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sábado, 20 de abril de 2019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principal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</w:pPr>
            <w:r>
              <w:t>1) sistema apresenta a tela do caso de uso;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2) ator poderá incluir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3) ator poderá alterar;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4) ator poderá excluir;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5) ator confirma a pesquisa;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6) o ator informa os dados da tela;</w:t>
            </w:r>
          </w:p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7) sistema pesquisa na base de dados utilizando os dados informados como critério de pesquisa e lista os registros;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alternativo/excessão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Requsitos não funcionais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Regras de negócio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Observações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</w:pPr>
            <w:r>
              <w:t>Protótipo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Calibri" w:hAnsi="Calibri" w:cs="Calibri"/>
              </w:rPr>
              <w:t>&lt;ops&gt;</w:t>
            </w:r>
          </w:p>
        </w:tc>
      </w:tr>
    </w:tbl>
    <w:p w:rsidR="00056588" w:rsidRPr="0020587D" w:rsidRDefault="00056588" w:rsidP="0020587D"/>
    <w:p w:rsidR="00056588" w:rsidRDefault="00056588" w:rsidP="008E53B9">
      <w:pPr>
        <w:pStyle w:val="Heading2"/>
        <w:rPr>
          <w:b w:val="0"/>
        </w:rPr>
      </w:pPr>
      <w:bookmarkStart w:id="18" w:name="_Toc12790038"/>
      <w:r w:rsidRPr="000A7C51">
        <w:rPr>
          <w:b w:val="0"/>
        </w:rPr>
        <w:t>Alterar categoria (manter categoria)</w:t>
      </w:r>
      <w:bookmarkEnd w:id="18"/>
    </w:p>
    <w:tbl>
      <w:tblPr>
        <w:tblW w:w="0" w:type="auto"/>
        <w:tblInd w:w="110" w:type="dxa"/>
        <w:tblLayout w:type="fixed"/>
        <w:tblCellMar>
          <w:left w:w="110" w:type="dxa"/>
          <w:right w:w="110" w:type="dxa"/>
        </w:tblCellMar>
        <w:tblLook w:val="0000"/>
      </w:tblPr>
      <w:tblGrid>
        <w:gridCol w:w="2988"/>
        <w:gridCol w:w="5657"/>
      </w:tblGrid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Resumo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Permitir a alteração de uma categoriajá existente;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Atores</w:t>
            </w:r>
          </w:p>
        </w:tc>
        <w:tc>
          <w:tcPr>
            <w:tcW w:w="5657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Administrador;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Pré-condições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</w:pPr>
            <w:r>
              <w:t>Ator autenticado no sistema;</w:t>
            </w:r>
          </w:p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Categoriaselecionada no caso de uso listar respectivo;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Pós-condições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Os dados da Categoriaalterados na base de dados do sistema;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Autor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</w:pPr>
            <w:r>
              <w:t>Alonso Allen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Tiago Ribeiro</w:t>
            </w:r>
          </w:p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Fernando Rodrigues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Data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sábado, 20 de abril de 2019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principal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</w:pPr>
            <w:r>
              <w:t>1) sistema apresenta a tela do caso de uso;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2) sistema busca os dados da entidade selecionada e apresenta na tela;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3) ator poderá desistir da operação;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4) ator informa os novos dados e confirma a operação;</w:t>
            </w:r>
          </w:p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5) sistema valida os dados informados, altera os dados da Categoria desejada na base de dados e informa o sucesso da operação;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alternativo/excessão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E5.1) o sistema não valida os dados informados, informa os dados inválidos através de mensagem e aguarda o ator corrigir os dados ou desistir da operação;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Requsitos não funcionais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Regras de negócio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Observações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</w:tbl>
    <w:p w:rsidR="00056588" w:rsidRPr="0020587D" w:rsidRDefault="00056588" w:rsidP="0020587D"/>
    <w:p w:rsidR="00056588" w:rsidRDefault="00056588" w:rsidP="008E53B9">
      <w:pPr>
        <w:pStyle w:val="Heading2"/>
        <w:rPr>
          <w:b w:val="0"/>
        </w:rPr>
      </w:pPr>
      <w:bookmarkStart w:id="19" w:name="_Toc12790039"/>
      <w:r w:rsidRPr="000A7C51">
        <w:rPr>
          <w:b w:val="0"/>
        </w:rPr>
        <w:t>Excluir categoria (manter categoria)</w:t>
      </w:r>
      <w:bookmarkEnd w:id="19"/>
    </w:p>
    <w:tbl>
      <w:tblPr>
        <w:tblW w:w="0" w:type="auto"/>
        <w:tblInd w:w="110" w:type="dxa"/>
        <w:tblLayout w:type="fixed"/>
        <w:tblCellMar>
          <w:left w:w="110" w:type="dxa"/>
          <w:right w:w="110" w:type="dxa"/>
        </w:tblCellMar>
        <w:tblLook w:val="0000"/>
      </w:tblPr>
      <w:tblGrid>
        <w:gridCol w:w="2988"/>
        <w:gridCol w:w="5657"/>
      </w:tblGrid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Resumo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Permitir a exclusãode uma Categoriajá existente;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Administrador;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Pré-condições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</w:pPr>
            <w:r>
              <w:t>Ator autenticado no sistema;</w:t>
            </w:r>
          </w:p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Categoriaselecionada no caso de uso listar respectivo;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Pós-condições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Os dados daCategoria excluídas na base de dados do sistema;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Autor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</w:pPr>
            <w:r>
              <w:t>Alonso Allen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Tiago Ribeiro</w:t>
            </w:r>
          </w:p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Fernando Rodrigues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Data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sábado, 20 de abril de 2019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principal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</w:pPr>
            <w:r>
              <w:t>1) Sistema apresenta a tela do caso de uso;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2) Sistema busca os dados da entidade selecionada e apresenta na tela;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3) Ator poderá desistir da operação;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4) Ator informa os novos dados e confirma a operação;</w:t>
            </w:r>
          </w:p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5) Sistema valida os dados informados, excluios dados da Categoria desejada na base de dados e informa o sucesso da operação;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alternativo/excessão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E5.1) o sistema não valida os dados informados, informa os dados inválidos através de mensagem e aguarda o ator corrigir os dados ou desistir da operação;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Requsitos não funcionais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Regras de negócio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Observações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</w:tbl>
    <w:p w:rsidR="00056588" w:rsidRDefault="00056588" w:rsidP="0020587D"/>
    <w:p w:rsidR="00056588" w:rsidRDefault="00056588" w:rsidP="0020587D"/>
    <w:p w:rsidR="00056588" w:rsidRPr="000A7C51" w:rsidRDefault="00056588" w:rsidP="00FA7BCB">
      <w:pPr>
        <w:pStyle w:val="Heading1"/>
        <w:numPr>
          <w:ilvl w:val="0"/>
          <w:numId w:val="11"/>
        </w:numPr>
        <w:rPr>
          <w:rFonts w:ascii="Arial" w:hAnsi="Arial" w:cs="Arial"/>
        </w:rPr>
      </w:pPr>
      <w:bookmarkStart w:id="20" w:name="_Toc12790040"/>
      <w:r w:rsidRPr="000A7C51">
        <w:rPr>
          <w:rFonts w:ascii="Arial" w:hAnsi="Arial" w:cs="Arial"/>
        </w:rPr>
        <w:t xml:space="preserve">Casos de uso do módulo de </w:t>
      </w:r>
      <w:r>
        <w:rPr>
          <w:rFonts w:ascii="Arial" w:hAnsi="Arial" w:cs="Arial"/>
        </w:rPr>
        <w:t>item</w:t>
      </w:r>
      <w:bookmarkEnd w:id="20"/>
    </w:p>
    <w:p w:rsidR="00056588" w:rsidRPr="0020587D" w:rsidRDefault="00056588" w:rsidP="0020587D"/>
    <w:p w:rsidR="00056588" w:rsidRDefault="00056588" w:rsidP="008E53B9">
      <w:pPr>
        <w:pStyle w:val="Heading2"/>
        <w:rPr>
          <w:b w:val="0"/>
        </w:rPr>
      </w:pPr>
      <w:bookmarkStart w:id="21" w:name="_Toc12790041"/>
      <w:r w:rsidRPr="000A7C51">
        <w:rPr>
          <w:b w:val="0"/>
        </w:rPr>
        <w:t>Listar item (manter item)</w:t>
      </w:r>
      <w:bookmarkEnd w:id="21"/>
    </w:p>
    <w:tbl>
      <w:tblPr>
        <w:tblW w:w="0" w:type="auto"/>
        <w:tblInd w:w="110" w:type="dxa"/>
        <w:tblLayout w:type="fixed"/>
        <w:tblCellMar>
          <w:left w:w="110" w:type="dxa"/>
          <w:right w:w="110" w:type="dxa"/>
        </w:tblCellMar>
        <w:tblLook w:val="0000"/>
      </w:tblPr>
      <w:tblGrid>
        <w:gridCol w:w="2988"/>
        <w:gridCol w:w="5657"/>
      </w:tblGrid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Resumo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Permitir a pesquisa e listagem de itens;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Expectador, Administrador e Transmissor;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Pré-condições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 logado no Sistema;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Pós-condições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Lista de itenssendo apresentada;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Autor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</w:pPr>
            <w:r>
              <w:t>Alonso Allen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Tiago Ribeiro</w:t>
            </w:r>
          </w:p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Fernando Rodrigues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Data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sábado, 20 de abril de 2019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principal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</w:pPr>
            <w:r>
              <w:t>1) Sistema apresenta a tela do caso de uso;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2) Ator confirma a pesquisa;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3) Ator informa os dados da tela;</w:t>
            </w:r>
          </w:p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4) Sistema pesquisa na base de dados utilizando os dados informados como critério de pesquisa e lista os registros;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alternativo/excessão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E4.1) o sistema não valida os dados informados, informa os dados inválidos através de mensagem e aguarda o ator corrigir os dados ou desistir da operação;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Requsitos não funcionais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Regras de negócio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Observações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</w:tbl>
    <w:p w:rsidR="00056588" w:rsidRPr="0020587D" w:rsidRDefault="00056588" w:rsidP="0020587D"/>
    <w:p w:rsidR="00056588" w:rsidRDefault="00056588" w:rsidP="008E53B9">
      <w:pPr>
        <w:pStyle w:val="Heading2"/>
        <w:rPr>
          <w:b w:val="0"/>
        </w:rPr>
      </w:pPr>
      <w:bookmarkStart w:id="22" w:name="_Toc12790042"/>
      <w:r w:rsidRPr="000A7C51">
        <w:rPr>
          <w:b w:val="0"/>
        </w:rPr>
        <w:t>Incluir item (manter item)</w:t>
      </w:r>
      <w:bookmarkEnd w:id="22"/>
    </w:p>
    <w:tbl>
      <w:tblPr>
        <w:tblW w:w="0" w:type="auto"/>
        <w:tblInd w:w="110" w:type="dxa"/>
        <w:tblLayout w:type="fixed"/>
        <w:tblCellMar>
          <w:left w:w="110" w:type="dxa"/>
          <w:right w:w="110" w:type="dxa"/>
        </w:tblCellMar>
        <w:tblLook w:val="0000"/>
      </w:tblPr>
      <w:tblGrid>
        <w:gridCol w:w="2988"/>
        <w:gridCol w:w="5657"/>
      </w:tblGrid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Resumo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Permitir inclusão de itens;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Transmissor e Admnistrador;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Pré-condições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 logado no Sistema;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Pós-condições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Inclusão de itensna base de dados do Sistema;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Autor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</w:pPr>
            <w:r>
              <w:t>Alonso Allen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Tiago Ribeiro</w:t>
            </w:r>
          </w:p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Fernando Rodrigues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Data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sábado, 20 de abril de 2019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principal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</w:pPr>
            <w:r>
              <w:t>1) sistema apresenta a tela do caso de uso;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2) ator confirma a pesquisa;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3) o ator informa os dados da tela;</w:t>
            </w:r>
          </w:p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4) sistema pesquisa na base de dados utilizando os dados informados como critério de pesquisa e lista os registros;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alternativo/excessão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E4.1) o sistema não valida os dados informados, informa os dados inválidos através de mensagem e aguarda o ator corrigir os dados ou desistir da operação;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Requsitos não funcionais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Regras de negócio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Observações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</w:tbl>
    <w:p w:rsidR="00056588" w:rsidRPr="0020587D" w:rsidRDefault="00056588" w:rsidP="0020587D"/>
    <w:p w:rsidR="00056588" w:rsidRDefault="00056588" w:rsidP="008E53B9">
      <w:pPr>
        <w:pStyle w:val="Heading2"/>
        <w:rPr>
          <w:b w:val="0"/>
        </w:rPr>
      </w:pPr>
      <w:bookmarkStart w:id="23" w:name="_Toc12790043"/>
      <w:r w:rsidRPr="000A7C51">
        <w:rPr>
          <w:b w:val="0"/>
        </w:rPr>
        <w:t>Alterar item (manter item)</w:t>
      </w:r>
      <w:bookmarkEnd w:id="23"/>
    </w:p>
    <w:tbl>
      <w:tblPr>
        <w:tblW w:w="0" w:type="auto"/>
        <w:tblInd w:w="110" w:type="dxa"/>
        <w:tblLayout w:type="fixed"/>
        <w:tblCellMar>
          <w:left w:w="110" w:type="dxa"/>
          <w:right w:w="110" w:type="dxa"/>
        </w:tblCellMar>
        <w:tblLook w:val="0000"/>
      </w:tblPr>
      <w:tblGrid>
        <w:gridCol w:w="2988"/>
        <w:gridCol w:w="5657"/>
      </w:tblGrid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Resumo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Permitir a alteração de um itemjá existente;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Atores</w:t>
            </w:r>
          </w:p>
        </w:tc>
        <w:tc>
          <w:tcPr>
            <w:tcW w:w="5657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Transmissor e Administrador;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Pré-condições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</w:pPr>
            <w:r>
              <w:t>Ator autenticado no sistema;</w:t>
            </w:r>
          </w:p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Itemselecionadono caso de uso listar respectivo;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Pós-condições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Os dados do Itemalterados na base de dados do sistema;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Autor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</w:pPr>
            <w:r>
              <w:t>Alonso Allen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Tiago Ribeiro</w:t>
            </w:r>
          </w:p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Fernando Rodrigues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Data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sábado, 20 de abril de 2019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principal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</w:pPr>
            <w:r>
              <w:t>1) sistema apresenta a tela do caso de uso;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2) sistema busca os dados da entidade selecionada e apresenta na tela;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3) ator poderá desistir da operação;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4) ator informa os novos dados e confirma a operação;</w:t>
            </w:r>
          </w:p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5) sistema valida os dados informados, altera os dados do Item desejadona base de dados e informa o sucesso da operação;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alternativo/excessão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E5.1) o sistema não valida os dados informados, informa os dados inválidos através de mensagem e aguarda o ator corrigir os ddos ou desistir da operação;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Requsitos não funcionais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Regras de negócio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Observações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</w:tbl>
    <w:p w:rsidR="00056588" w:rsidRPr="0020587D" w:rsidRDefault="00056588" w:rsidP="0020587D"/>
    <w:p w:rsidR="00056588" w:rsidRDefault="00056588" w:rsidP="008E53B9">
      <w:pPr>
        <w:pStyle w:val="Heading2"/>
        <w:rPr>
          <w:b w:val="0"/>
        </w:rPr>
      </w:pPr>
      <w:bookmarkStart w:id="24" w:name="_Toc12790044"/>
      <w:r w:rsidRPr="000A7C51">
        <w:rPr>
          <w:b w:val="0"/>
        </w:rPr>
        <w:t>Excluir item (manter item)</w:t>
      </w:r>
      <w:bookmarkEnd w:id="24"/>
    </w:p>
    <w:tbl>
      <w:tblPr>
        <w:tblW w:w="0" w:type="auto"/>
        <w:tblInd w:w="110" w:type="dxa"/>
        <w:tblLayout w:type="fixed"/>
        <w:tblCellMar>
          <w:left w:w="110" w:type="dxa"/>
          <w:right w:w="110" w:type="dxa"/>
        </w:tblCellMar>
        <w:tblLook w:val="0000"/>
      </w:tblPr>
      <w:tblGrid>
        <w:gridCol w:w="2988"/>
        <w:gridCol w:w="5657"/>
      </w:tblGrid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Resumo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Permitir a exclusão de um Item existente;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Administrador e Transmissor;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Pré-condições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</w:pPr>
            <w:r>
              <w:t>Ator autenticado no sistema;</w:t>
            </w:r>
          </w:p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Usuário selecionado no caso de uso listar respectivo;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Pós-condições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Os dados do Itemexcluídos na base de dados do sistema;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Autor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</w:pPr>
            <w:r>
              <w:t>Alonso Allen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Tiago Ribeiro</w:t>
            </w:r>
          </w:p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Fernando Rodrigues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Data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sábado, 20 de abril de 2019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principal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</w:pPr>
            <w:r>
              <w:t>1) sistema apresenta a tela do caso de uso;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2) sistema busca os dados do item e solicita confirmação;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3) ator poderá desistir da operação;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4) ator confirma a operação;</w:t>
            </w:r>
          </w:p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5) sistema exclui os dados do item selecionado e informa o sucesso da operação;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alternativo/excessão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E5.1) o sistema não exclui os dados do usuário devido a alguma regra de negócio, informa o motivo pelo fracasso da operação;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Requsitos não funcionais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Regras de negócio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Observações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</w:tbl>
    <w:p w:rsidR="00056588" w:rsidRPr="0020587D" w:rsidRDefault="00056588" w:rsidP="0020587D"/>
    <w:p w:rsidR="00056588" w:rsidRPr="000A7C51" w:rsidRDefault="00056588" w:rsidP="00E5334C">
      <w:pPr>
        <w:pStyle w:val="Heading2"/>
        <w:rPr>
          <w:b w:val="0"/>
        </w:rPr>
      </w:pPr>
      <w:bookmarkStart w:id="25" w:name="_Toc12790045"/>
      <w:r w:rsidRPr="000A7C51">
        <w:rPr>
          <w:b w:val="0"/>
        </w:rPr>
        <w:t>Consultas e relatórios do módulo de ítens</w:t>
      </w:r>
      <w:bookmarkEnd w:id="25"/>
    </w:p>
    <w:p w:rsidR="00056588" w:rsidRPr="000A7C51" w:rsidRDefault="00056588" w:rsidP="00F73CE2">
      <w:pPr>
        <w:rPr>
          <w:rFonts w:ascii="Arial" w:hAnsi="Arial" w:cs="Arial"/>
        </w:rPr>
      </w:pPr>
    </w:p>
    <w:p w:rsidR="00056588" w:rsidRPr="000A7C51" w:rsidRDefault="00056588" w:rsidP="00E5334C">
      <w:pPr>
        <w:pStyle w:val="Heading1"/>
        <w:numPr>
          <w:ilvl w:val="0"/>
          <w:numId w:val="11"/>
        </w:numPr>
        <w:rPr>
          <w:rFonts w:ascii="Arial" w:hAnsi="Arial" w:cs="Arial"/>
        </w:rPr>
      </w:pPr>
      <w:r>
        <w:rPr>
          <w:rFonts w:ascii="Arial" w:hAnsi="Arial" w:cs="Arial"/>
        </w:rPr>
        <w:br w:type="page"/>
      </w:r>
      <w:bookmarkStart w:id="26" w:name="_Toc12790046"/>
      <w:r w:rsidRPr="000A7C51">
        <w:rPr>
          <w:rFonts w:ascii="Arial" w:hAnsi="Arial" w:cs="Arial"/>
        </w:rPr>
        <w:t>Casos de uso do módulo de vendas</w:t>
      </w:r>
      <w:bookmarkEnd w:id="26"/>
    </w:p>
    <w:p w:rsidR="00056588" w:rsidRPr="000A7C51" w:rsidRDefault="00056588" w:rsidP="00F73CE2">
      <w:pPr>
        <w:rPr>
          <w:rFonts w:ascii="Arial" w:hAnsi="Arial" w:cs="Arial"/>
        </w:rPr>
      </w:pPr>
    </w:p>
    <w:p w:rsidR="00056588" w:rsidRDefault="00056588" w:rsidP="00E5334C">
      <w:pPr>
        <w:pStyle w:val="Heading2"/>
        <w:rPr>
          <w:b w:val="0"/>
        </w:rPr>
      </w:pPr>
      <w:bookmarkStart w:id="27" w:name="_Toc12790047"/>
      <w:r w:rsidRPr="000A7C51">
        <w:rPr>
          <w:b w:val="0"/>
        </w:rPr>
        <w:t>Listar preço de item (manter preço de item)</w:t>
      </w:r>
      <w:bookmarkEnd w:id="27"/>
    </w:p>
    <w:tbl>
      <w:tblPr>
        <w:tblW w:w="0" w:type="auto"/>
        <w:tblInd w:w="110" w:type="dxa"/>
        <w:tblLayout w:type="fixed"/>
        <w:tblCellMar>
          <w:left w:w="110" w:type="dxa"/>
          <w:right w:w="110" w:type="dxa"/>
        </w:tblCellMar>
        <w:tblLook w:val="0000"/>
      </w:tblPr>
      <w:tblGrid>
        <w:gridCol w:w="2988"/>
        <w:gridCol w:w="5657"/>
      </w:tblGrid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Resumo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Permitir a pesquisa e listagem de preços de itens;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Expectador, Administrador e Transmissor;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Pré-condições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Acesso a Internet;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Pós-condições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Lista de preços deitensapresentada;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Autor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</w:pPr>
            <w:r>
              <w:t>Alonso Allen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Tiago Ribeiro</w:t>
            </w:r>
          </w:p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Fernando Rodrigues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Data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sábado, 20 de abril de 2019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principal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</w:pPr>
            <w:r>
              <w:t>1) Sistema apresenta a tela do caso de uso;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2) Ator confirma a pesquisa;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3) Oator informa os dados da tela;</w:t>
            </w:r>
          </w:p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4) Sistema pesquisa na base de dados utilizando os dados informados como critério de pesquisa e lista os registros;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alternativo/excessão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E4.1) o sistema não valida os dados informados, informa os dados inválidos através de mensagem e aguarda o ator corrigir os dados ou desistir da operação;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Requsitos não funcionais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Regras de negócio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Observações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</w:tbl>
    <w:p w:rsidR="00056588" w:rsidRPr="00872562" w:rsidRDefault="00056588" w:rsidP="00872562"/>
    <w:p w:rsidR="00056588" w:rsidRDefault="00056588" w:rsidP="00E5334C">
      <w:pPr>
        <w:pStyle w:val="Heading2"/>
        <w:rPr>
          <w:b w:val="0"/>
        </w:rPr>
      </w:pPr>
      <w:bookmarkStart w:id="28" w:name="_Toc12790048"/>
      <w:r w:rsidRPr="000A7C51">
        <w:rPr>
          <w:b w:val="0"/>
        </w:rPr>
        <w:t>Incluir preço de item (manter preço de item)</w:t>
      </w:r>
      <w:bookmarkEnd w:id="28"/>
    </w:p>
    <w:tbl>
      <w:tblPr>
        <w:tblW w:w="0" w:type="auto"/>
        <w:tblInd w:w="110" w:type="dxa"/>
        <w:tblLayout w:type="fixed"/>
        <w:tblCellMar>
          <w:left w:w="110" w:type="dxa"/>
          <w:right w:w="110" w:type="dxa"/>
        </w:tblCellMar>
        <w:tblLook w:val="0000"/>
      </w:tblPr>
      <w:tblGrid>
        <w:gridCol w:w="2988"/>
        <w:gridCol w:w="5657"/>
      </w:tblGrid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Resumo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Permitir a inclusãode preços de itens;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Administrador;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Pré-condições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 logado no sistema;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Pós-condições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Inclusão de preço de item na base de dados do sistema;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Autor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</w:pPr>
            <w:r>
              <w:t>Alonso Allen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Tiago Ribeiro</w:t>
            </w:r>
          </w:p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Fernando Rodrigues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Data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sábado, 20 de abril de 2019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principal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</w:pPr>
            <w:r>
              <w:t>1) Sistema apresenta a tela do caso de uso;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2) Ator confirma a pesquisa;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3) Oator informa os dados da tela;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4) Sistema pesquisa na base de dados utilizando os dados informados como critério de pesquisa e lista os registros;</w:t>
            </w:r>
          </w:p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5) Sistema valida os dados informados, inclui os dados do item desejado na base de dados e informa o sucesso da operação;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alternativo/excessão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E4.1) o sistema não valida os dados informados, informa os dados inválidos através de mensagem e aguarda o ator corrigir os dados ou desistir da operação;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Requsitos não funcionais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Regras de negócio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Observações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</w:tbl>
    <w:p w:rsidR="00056588" w:rsidRPr="00872562" w:rsidRDefault="00056588" w:rsidP="00872562"/>
    <w:p w:rsidR="00056588" w:rsidRDefault="00056588" w:rsidP="00E5334C">
      <w:pPr>
        <w:pStyle w:val="Heading2"/>
        <w:rPr>
          <w:b w:val="0"/>
        </w:rPr>
      </w:pPr>
      <w:bookmarkStart w:id="29" w:name="_Toc12790049"/>
      <w:r w:rsidRPr="000A7C51">
        <w:rPr>
          <w:b w:val="0"/>
        </w:rPr>
        <w:t>Alterar preço de item (manter preço de item)</w:t>
      </w:r>
      <w:bookmarkEnd w:id="2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056588" w:rsidTr="007E7068">
        <w:tc>
          <w:tcPr>
            <w:tcW w:w="2988" w:type="dxa"/>
          </w:tcPr>
          <w:p w:rsidR="00056588" w:rsidRPr="009F36DC" w:rsidRDefault="00056588" w:rsidP="007E7068">
            <w:r w:rsidRPr="009F36DC">
              <w:t>Resumo</w:t>
            </w:r>
          </w:p>
        </w:tc>
        <w:tc>
          <w:tcPr>
            <w:tcW w:w="5656" w:type="dxa"/>
          </w:tcPr>
          <w:p w:rsidR="00056588" w:rsidRPr="009F36DC" w:rsidRDefault="00056588" w:rsidP="007E7068">
            <w:r>
              <w:t>Permirir a alteração de preço de item ja exi</w:t>
            </w:r>
            <w:r w:rsidRPr="009F36DC">
              <w:t>stente;</w:t>
            </w:r>
          </w:p>
        </w:tc>
      </w:tr>
      <w:tr w:rsidR="00056588" w:rsidTr="007E7068">
        <w:tc>
          <w:tcPr>
            <w:tcW w:w="2988" w:type="dxa"/>
          </w:tcPr>
          <w:p w:rsidR="00056588" w:rsidRPr="009F36DC" w:rsidRDefault="00056588" w:rsidP="007E7068">
            <w:r w:rsidRPr="009F36DC">
              <w:t>Atores</w:t>
            </w:r>
          </w:p>
        </w:tc>
        <w:tc>
          <w:tcPr>
            <w:tcW w:w="5656" w:type="dxa"/>
          </w:tcPr>
          <w:p w:rsidR="00056588" w:rsidRPr="009F36DC" w:rsidRDefault="00056588" w:rsidP="007E7068">
            <w:r w:rsidRPr="009F36DC">
              <w:t>Administrador;</w:t>
            </w:r>
          </w:p>
        </w:tc>
      </w:tr>
      <w:tr w:rsidR="00056588" w:rsidTr="007E7068">
        <w:tc>
          <w:tcPr>
            <w:tcW w:w="2988" w:type="dxa"/>
          </w:tcPr>
          <w:p w:rsidR="00056588" w:rsidRPr="009F36DC" w:rsidRDefault="00056588" w:rsidP="007E7068">
            <w:r w:rsidRPr="009F36DC">
              <w:t>Pré-condições</w:t>
            </w:r>
          </w:p>
        </w:tc>
        <w:tc>
          <w:tcPr>
            <w:tcW w:w="5656" w:type="dxa"/>
          </w:tcPr>
          <w:p w:rsidR="00056588" w:rsidRPr="009F36DC" w:rsidRDefault="00056588" w:rsidP="007E7068">
            <w:r w:rsidRPr="009F36DC">
              <w:t>Ator autenticado no sistema;</w:t>
            </w:r>
          </w:p>
          <w:p w:rsidR="00056588" w:rsidRPr="009F36DC" w:rsidRDefault="00056588" w:rsidP="007E7068">
            <w:r>
              <w:t>Preço de item</w:t>
            </w:r>
            <w:r w:rsidRPr="009F36DC">
              <w:t xml:space="preserve"> selecionado no caso de uso listar respectivo;</w:t>
            </w:r>
          </w:p>
        </w:tc>
      </w:tr>
      <w:tr w:rsidR="00056588" w:rsidTr="007E7068">
        <w:tc>
          <w:tcPr>
            <w:tcW w:w="2988" w:type="dxa"/>
          </w:tcPr>
          <w:p w:rsidR="00056588" w:rsidRPr="009F36DC" w:rsidRDefault="00056588" w:rsidP="007E7068">
            <w:r w:rsidRPr="009F36DC">
              <w:t>Pós-condições</w:t>
            </w:r>
          </w:p>
        </w:tc>
        <w:tc>
          <w:tcPr>
            <w:tcW w:w="5656" w:type="dxa"/>
          </w:tcPr>
          <w:p w:rsidR="00056588" w:rsidRPr="009F36DC" w:rsidRDefault="00056588" w:rsidP="007E7068">
            <w:r w:rsidRPr="009F36DC">
              <w:t xml:space="preserve">Os dados do </w:t>
            </w:r>
            <w:r>
              <w:t>preço de item</w:t>
            </w:r>
            <w:r w:rsidRPr="009F36DC">
              <w:t xml:space="preserve"> alterados na base de dados do sistema;</w:t>
            </w:r>
          </w:p>
        </w:tc>
      </w:tr>
      <w:tr w:rsidR="00056588" w:rsidTr="007E7068">
        <w:tc>
          <w:tcPr>
            <w:tcW w:w="2988" w:type="dxa"/>
          </w:tcPr>
          <w:p w:rsidR="00056588" w:rsidRPr="009F36DC" w:rsidRDefault="00056588" w:rsidP="007E7068">
            <w:r w:rsidRPr="009F36DC">
              <w:t>Autor</w:t>
            </w:r>
          </w:p>
        </w:tc>
        <w:tc>
          <w:tcPr>
            <w:tcW w:w="5656" w:type="dxa"/>
          </w:tcPr>
          <w:p w:rsidR="00056588" w:rsidRPr="009F36DC" w:rsidRDefault="00056588" w:rsidP="007E7068">
            <w:r w:rsidRPr="009F36DC">
              <w:t>Alonso Allen</w:t>
            </w:r>
          </w:p>
          <w:p w:rsidR="00056588" w:rsidRPr="009F36DC" w:rsidRDefault="00056588" w:rsidP="007E7068">
            <w:r w:rsidRPr="009F36DC">
              <w:t>Tiago Ribeiro</w:t>
            </w:r>
          </w:p>
          <w:p w:rsidR="00056588" w:rsidRPr="009F36DC" w:rsidRDefault="00056588" w:rsidP="007E7068">
            <w:r w:rsidRPr="009F36DC">
              <w:t>Fernando Rodrigues</w:t>
            </w:r>
          </w:p>
        </w:tc>
      </w:tr>
      <w:tr w:rsidR="00056588" w:rsidTr="007E7068">
        <w:tc>
          <w:tcPr>
            <w:tcW w:w="2988" w:type="dxa"/>
          </w:tcPr>
          <w:p w:rsidR="00056588" w:rsidRPr="009F36DC" w:rsidRDefault="00056588" w:rsidP="007E7068">
            <w:r w:rsidRPr="009F36DC">
              <w:t>Data</w:t>
            </w:r>
          </w:p>
        </w:tc>
        <w:tc>
          <w:tcPr>
            <w:tcW w:w="5656" w:type="dxa"/>
          </w:tcPr>
          <w:p w:rsidR="00056588" w:rsidRPr="009F36DC" w:rsidRDefault="00056588" w:rsidP="007E7068">
            <w:r w:rsidRPr="009F36DC">
              <w:t>sábado, 20 de abril de 2019</w:t>
            </w:r>
          </w:p>
        </w:tc>
      </w:tr>
      <w:tr w:rsidR="00056588" w:rsidTr="007E7068">
        <w:tc>
          <w:tcPr>
            <w:tcW w:w="2988" w:type="dxa"/>
          </w:tcPr>
          <w:p w:rsidR="00056588" w:rsidRPr="009F36DC" w:rsidRDefault="00056588" w:rsidP="007E7068">
            <w:r w:rsidRPr="009F36DC">
              <w:t>Fluxo principal</w:t>
            </w:r>
          </w:p>
        </w:tc>
        <w:tc>
          <w:tcPr>
            <w:tcW w:w="5656" w:type="dxa"/>
          </w:tcPr>
          <w:p w:rsidR="00056588" w:rsidRPr="009F36DC" w:rsidRDefault="00056588" w:rsidP="00D75B6D">
            <w:pPr>
              <w:numPr>
                <w:ilvl w:val="0"/>
                <w:numId w:val="42"/>
              </w:numPr>
            </w:pPr>
            <w:r w:rsidRPr="009F36DC">
              <w:t>sistema apresenta a tela do caso de uso;</w:t>
            </w:r>
          </w:p>
          <w:p w:rsidR="00056588" w:rsidRPr="009F36DC" w:rsidRDefault="00056588" w:rsidP="007E7068">
            <w:pPr>
              <w:numPr>
                <w:ilvl w:val="0"/>
                <w:numId w:val="42"/>
              </w:numPr>
            </w:pPr>
            <w:r w:rsidRPr="009F36DC">
              <w:t>sistema busca os dados da entidade selecionada e apresenta na tela;</w:t>
            </w:r>
          </w:p>
          <w:p w:rsidR="00056588" w:rsidRPr="009F36DC" w:rsidRDefault="00056588" w:rsidP="007E7068">
            <w:pPr>
              <w:numPr>
                <w:ilvl w:val="0"/>
                <w:numId w:val="42"/>
              </w:numPr>
            </w:pPr>
            <w:r w:rsidRPr="009F36DC">
              <w:t>ator poderá desistir da operação;</w:t>
            </w:r>
          </w:p>
          <w:p w:rsidR="00056588" w:rsidRPr="009F36DC" w:rsidRDefault="00056588" w:rsidP="007E7068">
            <w:pPr>
              <w:numPr>
                <w:ilvl w:val="0"/>
                <w:numId w:val="42"/>
              </w:numPr>
            </w:pPr>
            <w:r w:rsidRPr="009F36DC">
              <w:t>ator informa os novos dados e confirma a operação;</w:t>
            </w:r>
          </w:p>
          <w:p w:rsidR="00056588" w:rsidRPr="009F36DC" w:rsidRDefault="00056588" w:rsidP="007E7068">
            <w:pPr>
              <w:numPr>
                <w:ilvl w:val="0"/>
                <w:numId w:val="42"/>
              </w:numPr>
            </w:pPr>
            <w:r w:rsidRPr="009F36DC">
              <w:t xml:space="preserve">sistema valida os dados informados,  altera os dados do </w:t>
            </w:r>
            <w:r>
              <w:t>preço do item</w:t>
            </w:r>
            <w:r w:rsidRPr="009F36DC">
              <w:t xml:space="preserve"> desejado na base de dados e informa o sucesso da operação;</w:t>
            </w:r>
          </w:p>
        </w:tc>
      </w:tr>
      <w:tr w:rsidR="00056588" w:rsidTr="007E7068">
        <w:tc>
          <w:tcPr>
            <w:tcW w:w="2988" w:type="dxa"/>
          </w:tcPr>
          <w:p w:rsidR="00056588" w:rsidRPr="009F36DC" w:rsidRDefault="00056588" w:rsidP="007E7068">
            <w:r w:rsidRPr="009F36DC">
              <w:t>Fluxo alternativo/excessão</w:t>
            </w:r>
          </w:p>
        </w:tc>
        <w:tc>
          <w:tcPr>
            <w:tcW w:w="5656" w:type="dxa"/>
          </w:tcPr>
          <w:p w:rsidR="00056588" w:rsidRPr="009F36DC" w:rsidRDefault="00056588" w:rsidP="007E7068">
            <w:r w:rsidRPr="009F36DC">
              <w:t>E5.1) o sistema não valida os dados informados, informa os dados inválidos através de mensagem e aguarda o ator corrigir os dados ou desistir da operação;</w:t>
            </w:r>
          </w:p>
        </w:tc>
      </w:tr>
      <w:tr w:rsidR="00056588" w:rsidTr="007E7068">
        <w:tc>
          <w:tcPr>
            <w:tcW w:w="2988" w:type="dxa"/>
          </w:tcPr>
          <w:p w:rsidR="00056588" w:rsidRPr="009F36DC" w:rsidRDefault="00056588" w:rsidP="007E7068">
            <w:r w:rsidRPr="009F36DC">
              <w:t>Requsitos não funcionais</w:t>
            </w:r>
          </w:p>
        </w:tc>
        <w:tc>
          <w:tcPr>
            <w:tcW w:w="5656" w:type="dxa"/>
          </w:tcPr>
          <w:p w:rsidR="00056588" w:rsidRPr="009F36DC" w:rsidRDefault="00056588" w:rsidP="007E7068"/>
        </w:tc>
      </w:tr>
      <w:tr w:rsidR="00056588" w:rsidTr="007E7068">
        <w:tc>
          <w:tcPr>
            <w:tcW w:w="2988" w:type="dxa"/>
          </w:tcPr>
          <w:p w:rsidR="00056588" w:rsidRPr="009F36DC" w:rsidRDefault="00056588" w:rsidP="007E7068">
            <w:r w:rsidRPr="009F36DC">
              <w:t>Regras de negócio</w:t>
            </w:r>
          </w:p>
        </w:tc>
        <w:tc>
          <w:tcPr>
            <w:tcW w:w="5656" w:type="dxa"/>
          </w:tcPr>
          <w:p w:rsidR="00056588" w:rsidRPr="009F36DC" w:rsidRDefault="00056588" w:rsidP="007E7068"/>
        </w:tc>
      </w:tr>
      <w:tr w:rsidR="00056588" w:rsidTr="007E7068">
        <w:tc>
          <w:tcPr>
            <w:tcW w:w="2988" w:type="dxa"/>
          </w:tcPr>
          <w:p w:rsidR="00056588" w:rsidRPr="009F36DC" w:rsidRDefault="00056588" w:rsidP="007E7068">
            <w:r w:rsidRPr="009F36DC">
              <w:t>Observações</w:t>
            </w:r>
          </w:p>
        </w:tc>
        <w:tc>
          <w:tcPr>
            <w:tcW w:w="5656" w:type="dxa"/>
          </w:tcPr>
          <w:p w:rsidR="00056588" w:rsidRPr="009F36DC" w:rsidRDefault="00056588" w:rsidP="007E7068"/>
        </w:tc>
      </w:tr>
      <w:tr w:rsidR="00056588" w:rsidTr="007E7068">
        <w:tc>
          <w:tcPr>
            <w:tcW w:w="2988" w:type="dxa"/>
          </w:tcPr>
          <w:p w:rsidR="00056588" w:rsidRPr="009F36DC" w:rsidRDefault="00056588" w:rsidP="007E7068">
            <w:r>
              <w:t>Protótipo</w:t>
            </w:r>
          </w:p>
        </w:tc>
        <w:tc>
          <w:tcPr>
            <w:tcW w:w="5656" w:type="dxa"/>
          </w:tcPr>
          <w:p w:rsidR="00056588" w:rsidRPr="009F36DC" w:rsidRDefault="00056588" w:rsidP="007E7068">
            <w:r>
              <w:fldChar w:fldCharType="begin"/>
            </w:r>
            <w:r>
              <w:instrText xml:space="preserve"> REF _Ref6956960 \h </w:instrText>
            </w:r>
            <w:r>
              <w:fldChar w:fldCharType="separate"/>
            </w:r>
            <w:r w:rsidRPr="00482436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14</w:t>
            </w:r>
            <w:r w:rsidRPr="00482436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Protótipo de tela </w:t>
            </w:r>
            <w:r w:rsidRPr="00482436">
              <w:rPr>
                <w:sz w:val="16"/>
                <w:szCs w:val="16"/>
              </w:rPr>
              <w:t>Preço de item (incluir/alterar)</w:t>
            </w:r>
            <w:r>
              <w:fldChar w:fldCharType="end"/>
            </w:r>
          </w:p>
        </w:tc>
      </w:tr>
    </w:tbl>
    <w:p w:rsidR="00056588" w:rsidRPr="00D75B6D" w:rsidRDefault="00056588" w:rsidP="00D75B6D"/>
    <w:p w:rsidR="00056588" w:rsidRDefault="00056588" w:rsidP="00E5334C">
      <w:pPr>
        <w:pStyle w:val="Heading2"/>
        <w:rPr>
          <w:b w:val="0"/>
        </w:rPr>
      </w:pPr>
      <w:bookmarkStart w:id="30" w:name="_Toc12790050"/>
      <w:r w:rsidRPr="000A7C51">
        <w:rPr>
          <w:b w:val="0"/>
        </w:rPr>
        <w:t>Excluir preço de item (manter preço de item)</w:t>
      </w:r>
      <w:bookmarkEnd w:id="3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056588" w:rsidTr="007E7068">
        <w:tc>
          <w:tcPr>
            <w:tcW w:w="2988" w:type="dxa"/>
          </w:tcPr>
          <w:p w:rsidR="00056588" w:rsidRPr="009F36DC" w:rsidRDefault="00056588" w:rsidP="007E7068">
            <w:r w:rsidRPr="009F36DC">
              <w:t>Resumo</w:t>
            </w:r>
          </w:p>
        </w:tc>
        <w:tc>
          <w:tcPr>
            <w:tcW w:w="5656" w:type="dxa"/>
          </w:tcPr>
          <w:p w:rsidR="00056588" w:rsidRPr="009F36DC" w:rsidRDefault="00056588" w:rsidP="007E7068">
            <w:r w:rsidRPr="009F36DC">
              <w:t xml:space="preserve">Permirir a exclusão de um </w:t>
            </w:r>
            <w:r>
              <w:t>preço de item</w:t>
            </w:r>
            <w:r w:rsidRPr="009F36DC">
              <w:t xml:space="preserve"> já existente;</w:t>
            </w:r>
          </w:p>
        </w:tc>
      </w:tr>
      <w:tr w:rsidR="00056588" w:rsidTr="007E7068">
        <w:tc>
          <w:tcPr>
            <w:tcW w:w="2988" w:type="dxa"/>
          </w:tcPr>
          <w:p w:rsidR="00056588" w:rsidRPr="009F36DC" w:rsidRDefault="00056588" w:rsidP="007E7068">
            <w:r w:rsidRPr="009F36DC">
              <w:t>Atores</w:t>
            </w:r>
          </w:p>
        </w:tc>
        <w:tc>
          <w:tcPr>
            <w:tcW w:w="5656" w:type="dxa"/>
          </w:tcPr>
          <w:p w:rsidR="00056588" w:rsidRPr="009F36DC" w:rsidRDefault="00056588" w:rsidP="007E7068">
            <w:r w:rsidRPr="009F36DC">
              <w:t>Administrador;</w:t>
            </w:r>
          </w:p>
        </w:tc>
      </w:tr>
      <w:tr w:rsidR="00056588" w:rsidTr="007E7068">
        <w:tc>
          <w:tcPr>
            <w:tcW w:w="2988" w:type="dxa"/>
          </w:tcPr>
          <w:p w:rsidR="00056588" w:rsidRPr="009F36DC" w:rsidRDefault="00056588" w:rsidP="007E7068">
            <w:r w:rsidRPr="009F36DC">
              <w:t>Pré-condições</w:t>
            </w:r>
          </w:p>
        </w:tc>
        <w:tc>
          <w:tcPr>
            <w:tcW w:w="5656" w:type="dxa"/>
          </w:tcPr>
          <w:p w:rsidR="00056588" w:rsidRPr="009F36DC" w:rsidRDefault="00056588" w:rsidP="007E7068">
            <w:r w:rsidRPr="009F36DC">
              <w:t>Ator autenticado no sistema;</w:t>
            </w:r>
          </w:p>
          <w:p w:rsidR="00056588" w:rsidRPr="009F36DC" w:rsidRDefault="00056588" w:rsidP="007E7068">
            <w:r>
              <w:t>Preço de item</w:t>
            </w:r>
            <w:r w:rsidRPr="009F36DC">
              <w:t xml:space="preserve"> selecionado no caso de uso listar respectivo;</w:t>
            </w:r>
          </w:p>
        </w:tc>
      </w:tr>
      <w:tr w:rsidR="00056588" w:rsidTr="007E7068">
        <w:tc>
          <w:tcPr>
            <w:tcW w:w="2988" w:type="dxa"/>
          </w:tcPr>
          <w:p w:rsidR="00056588" w:rsidRPr="009F36DC" w:rsidRDefault="00056588" w:rsidP="007E7068">
            <w:r w:rsidRPr="009F36DC">
              <w:t>Pós-condições</w:t>
            </w:r>
          </w:p>
        </w:tc>
        <w:tc>
          <w:tcPr>
            <w:tcW w:w="5656" w:type="dxa"/>
          </w:tcPr>
          <w:p w:rsidR="00056588" w:rsidRPr="009F36DC" w:rsidRDefault="00056588" w:rsidP="007E7068">
            <w:r w:rsidRPr="009F36DC">
              <w:t xml:space="preserve">Os dados do </w:t>
            </w:r>
            <w:r>
              <w:t>preço do item</w:t>
            </w:r>
            <w:r w:rsidRPr="009F36DC">
              <w:t xml:space="preserve"> excluídos  na base de dados do sistema;</w:t>
            </w:r>
          </w:p>
        </w:tc>
      </w:tr>
      <w:tr w:rsidR="00056588" w:rsidTr="007E7068">
        <w:tc>
          <w:tcPr>
            <w:tcW w:w="2988" w:type="dxa"/>
          </w:tcPr>
          <w:p w:rsidR="00056588" w:rsidRPr="009F36DC" w:rsidRDefault="00056588" w:rsidP="007E7068">
            <w:r w:rsidRPr="009F36DC">
              <w:t>Autor</w:t>
            </w:r>
          </w:p>
        </w:tc>
        <w:tc>
          <w:tcPr>
            <w:tcW w:w="5656" w:type="dxa"/>
          </w:tcPr>
          <w:p w:rsidR="00056588" w:rsidRPr="009F36DC" w:rsidRDefault="00056588" w:rsidP="007E7068">
            <w:r w:rsidRPr="009F36DC">
              <w:t>Alonso Allen</w:t>
            </w:r>
          </w:p>
          <w:p w:rsidR="00056588" w:rsidRPr="009F36DC" w:rsidRDefault="00056588" w:rsidP="007E7068">
            <w:r w:rsidRPr="009F36DC">
              <w:t>Tiago Ribeiro</w:t>
            </w:r>
          </w:p>
          <w:p w:rsidR="00056588" w:rsidRPr="009F36DC" w:rsidRDefault="00056588" w:rsidP="007E7068">
            <w:r w:rsidRPr="009F36DC">
              <w:t>Fernando Rodrigues</w:t>
            </w:r>
          </w:p>
        </w:tc>
      </w:tr>
      <w:tr w:rsidR="00056588" w:rsidTr="007E7068">
        <w:tc>
          <w:tcPr>
            <w:tcW w:w="2988" w:type="dxa"/>
          </w:tcPr>
          <w:p w:rsidR="00056588" w:rsidRPr="009F36DC" w:rsidRDefault="00056588" w:rsidP="007E7068">
            <w:r w:rsidRPr="009F36DC">
              <w:t>Data</w:t>
            </w:r>
          </w:p>
        </w:tc>
        <w:tc>
          <w:tcPr>
            <w:tcW w:w="5656" w:type="dxa"/>
          </w:tcPr>
          <w:p w:rsidR="00056588" w:rsidRPr="009F36DC" w:rsidRDefault="00056588" w:rsidP="007E7068">
            <w:r w:rsidRPr="009F36DC">
              <w:t>sábado, 20 de abril de 2019</w:t>
            </w:r>
          </w:p>
        </w:tc>
      </w:tr>
      <w:tr w:rsidR="00056588" w:rsidTr="007E7068">
        <w:tc>
          <w:tcPr>
            <w:tcW w:w="2988" w:type="dxa"/>
          </w:tcPr>
          <w:p w:rsidR="00056588" w:rsidRPr="009F36DC" w:rsidRDefault="00056588" w:rsidP="007E7068">
            <w:r w:rsidRPr="009F36DC">
              <w:t>Fluxo principal</w:t>
            </w:r>
          </w:p>
        </w:tc>
        <w:tc>
          <w:tcPr>
            <w:tcW w:w="5656" w:type="dxa"/>
          </w:tcPr>
          <w:p w:rsidR="00056588" w:rsidRPr="009F36DC" w:rsidRDefault="00056588" w:rsidP="00D75B6D">
            <w:pPr>
              <w:numPr>
                <w:ilvl w:val="0"/>
                <w:numId w:val="43"/>
              </w:numPr>
            </w:pPr>
            <w:r w:rsidRPr="009F36DC">
              <w:t>sistema apresenta a tela do caso de uso;</w:t>
            </w:r>
          </w:p>
          <w:p w:rsidR="00056588" w:rsidRPr="009F36DC" w:rsidRDefault="00056588" w:rsidP="007E7068">
            <w:pPr>
              <w:numPr>
                <w:ilvl w:val="0"/>
                <w:numId w:val="43"/>
              </w:numPr>
            </w:pPr>
            <w:r w:rsidRPr="009F36DC">
              <w:t xml:space="preserve">sistema busca os dados do </w:t>
            </w:r>
            <w:r>
              <w:t>preço de item</w:t>
            </w:r>
            <w:r w:rsidRPr="009F36DC">
              <w:t xml:space="preserve"> e solicita confirmação;</w:t>
            </w:r>
          </w:p>
          <w:p w:rsidR="00056588" w:rsidRPr="009F36DC" w:rsidRDefault="00056588" w:rsidP="007E7068">
            <w:pPr>
              <w:numPr>
                <w:ilvl w:val="0"/>
                <w:numId w:val="43"/>
              </w:numPr>
            </w:pPr>
            <w:r w:rsidRPr="009F36DC">
              <w:t>ator poderá desistir da operação;</w:t>
            </w:r>
          </w:p>
          <w:p w:rsidR="00056588" w:rsidRPr="009F36DC" w:rsidRDefault="00056588" w:rsidP="007E7068">
            <w:pPr>
              <w:numPr>
                <w:ilvl w:val="0"/>
                <w:numId w:val="43"/>
              </w:numPr>
            </w:pPr>
            <w:r w:rsidRPr="009F36DC">
              <w:t>ator confirma a operação;</w:t>
            </w:r>
          </w:p>
          <w:p w:rsidR="00056588" w:rsidRPr="009F36DC" w:rsidRDefault="00056588" w:rsidP="007E7068">
            <w:pPr>
              <w:numPr>
                <w:ilvl w:val="0"/>
                <w:numId w:val="43"/>
              </w:numPr>
            </w:pPr>
            <w:r w:rsidRPr="009F36DC">
              <w:t xml:space="preserve">sistema exclui os dados do </w:t>
            </w:r>
            <w:r>
              <w:t>preço de item</w:t>
            </w:r>
            <w:r w:rsidRPr="009F36DC">
              <w:t xml:space="preserve"> selecionado e informa o sucesso da operação;</w:t>
            </w:r>
          </w:p>
        </w:tc>
      </w:tr>
      <w:tr w:rsidR="00056588" w:rsidTr="007E7068">
        <w:tc>
          <w:tcPr>
            <w:tcW w:w="2988" w:type="dxa"/>
          </w:tcPr>
          <w:p w:rsidR="00056588" w:rsidRPr="009F36DC" w:rsidRDefault="00056588" w:rsidP="007E7068">
            <w:r w:rsidRPr="009F36DC">
              <w:t>Fluxo alternativo/excessão</w:t>
            </w:r>
          </w:p>
        </w:tc>
        <w:tc>
          <w:tcPr>
            <w:tcW w:w="5656" w:type="dxa"/>
          </w:tcPr>
          <w:p w:rsidR="00056588" w:rsidRPr="009F36DC" w:rsidRDefault="00056588" w:rsidP="007E7068">
            <w:r w:rsidRPr="009F36DC">
              <w:t xml:space="preserve">E5.1) o sistema não exclui os dados do </w:t>
            </w:r>
            <w:r>
              <w:t>preço de item</w:t>
            </w:r>
            <w:r w:rsidRPr="009F36DC">
              <w:t xml:space="preserve"> devido a alguma regra de negócio, informa o motivo pelo fracasso da operação;</w:t>
            </w:r>
          </w:p>
        </w:tc>
      </w:tr>
      <w:tr w:rsidR="00056588" w:rsidTr="007E7068">
        <w:tc>
          <w:tcPr>
            <w:tcW w:w="2988" w:type="dxa"/>
          </w:tcPr>
          <w:p w:rsidR="00056588" w:rsidRPr="009F36DC" w:rsidRDefault="00056588" w:rsidP="007E7068">
            <w:r w:rsidRPr="009F36DC">
              <w:t>Requsitos não funcionais</w:t>
            </w:r>
          </w:p>
        </w:tc>
        <w:tc>
          <w:tcPr>
            <w:tcW w:w="5656" w:type="dxa"/>
          </w:tcPr>
          <w:p w:rsidR="00056588" w:rsidRPr="009F36DC" w:rsidRDefault="00056588" w:rsidP="007E7068"/>
        </w:tc>
      </w:tr>
      <w:tr w:rsidR="00056588" w:rsidTr="007E7068">
        <w:tc>
          <w:tcPr>
            <w:tcW w:w="2988" w:type="dxa"/>
          </w:tcPr>
          <w:p w:rsidR="00056588" w:rsidRPr="009F36DC" w:rsidRDefault="00056588" w:rsidP="007E7068">
            <w:r w:rsidRPr="009F36DC">
              <w:t>Regras de negócio</w:t>
            </w:r>
          </w:p>
        </w:tc>
        <w:tc>
          <w:tcPr>
            <w:tcW w:w="5656" w:type="dxa"/>
          </w:tcPr>
          <w:p w:rsidR="00056588" w:rsidRPr="009F36DC" w:rsidRDefault="00056588" w:rsidP="007E7068"/>
        </w:tc>
      </w:tr>
      <w:tr w:rsidR="00056588" w:rsidTr="007E7068">
        <w:tc>
          <w:tcPr>
            <w:tcW w:w="2988" w:type="dxa"/>
          </w:tcPr>
          <w:p w:rsidR="00056588" w:rsidRPr="009F36DC" w:rsidRDefault="00056588" w:rsidP="007E7068">
            <w:r w:rsidRPr="009F36DC">
              <w:t>Observações</w:t>
            </w:r>
          </w:p>
        </w:tc>
        <w:tc>
          <w:tcPr>
            <w:tcW w:w="5656" w:type="dxa"/>
          </w:tcPr>
          <w:p w:rsidR="00056588" w:rsidRPr="009F36DC" w:rsidRDefault="00056588" w:rsidP="007E7068"/>
        </w:tc>
      </w:tr>
      <w:tr w:rsidR="00056588" w:rsidTr="007E7068">
        <w:tc>
          <w:tcPr>
            <w:tcW w:w="2988" w:type="dxa"/>
          </w:tcPr>
          <w:p w:rsidR="00056588" w:rsidRPr="009F36DC" w:rsidRDefault="00056588" w:rsidP="007E7068">
            <w:r>
              <w:t>Protótipos</w:t>
            </w:r>
          </w:p>
        </w:tc>
        <w:tc>
          <w:tcPr>
            <w:tcW w:w="5656" w:type="dxa"/>
          </w:tcPr>
          <w:p w:rsidR="00056588" w:rsidRPr="009F36DC" w:rsidRDefault="00056588" w:rsidP="007E7068">
            <w:r>
              <w:fldChar w:fldCharType="begin"/>
            </w:r>
            <w:r>
              <w:instrText xml:space="preserve"> REF _Ref6956960 \h </w:instrText>
            </w:r>
            <w:r>
              <w:fldChar w:fldCharType="separate"/>
            </w:r>
            <w:r w:rsidRPr="00482436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14</w:t>
            </w:r>
            <w:r w:rsidRPr="00482436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Protótipo de tela </w:t>
            </w:r>
            <w:r w:rsidRPr="00482436">
              <w:rPr>
                <w:sz w:val="16"/>
                <w:szCs w:val="16"/>
              </w:rPr>
              <w:t>Preço de item (incluir/alterar)</w:t>
            </w:r>
            <w:r>
              <w:fldChar w:fldCharType="end"/>
            </w:r>
          </w:p>
        </w:tc>
      </w:tr>
    </w:tbl>
    <w:p w:rsidR="00056588" w:rsidRPr="00D75B6D" w:rsidRDefault="00056588" w:rsidP="00D75B6D"/>
    <w:p w:rsidR="00056588" w:rsidRPr="000A7C51" w:rsidRDefault="00056588" w:rsidP="00E5334C">
      <w:pPr>
        <w:pStyle w:val="Heading2"/>
        <w:rPr>
          <w:b w:val="0"/>
        </w:rPr>
      </w:pPr>
      <w:bookmarkStart w:id="31" w:name="_Toc12790051"/>
      <w:r w:rsidRPr="000A7C51">
        <w:rPr>
          <w:b w:val="0"/>
        </w:rPr>
        <w:t>Consultas e relatórios do módulo de vendas</w:t>
      </w:r>
      <w:bookmarkEnd w:id="31"/>
    </w:p>
    <w:p w:rsidR="00056588" w:rsidRPr="000A7C51" w:rsidRDefault="00056588" w:rsidP="00F73CE2">
      <w:pPr>
        <w:rPr>
          <w:rFonts w:ascii="Arial" w:hAnsi="Arial" w:cs="Arial"/>
        </w:rPr>
      </w:pPr>
    </w:p>
    <w:p w:rsidR="00056588" w:rsidRPr="000A7C51" w:rsidRDefault="00056588" w:rsidP="00E5334C">
      <w:pPr>
        <w:pStyle w:val="Heading1"/>
        <w:numPr>
          <w:ilvl w:val="0"/>
          <w:numId w:val="11"/>
        </w:numPr>
        <w:rPr>
          <w:rFonts w:ascii="Arial" w:hAnsi="Arial" w:cs="Arial"/>
        </w:rPr>
      </w:pPr>
      <w:r>
        <w:rPr>
          <w:rFonts w:ascii="Arial" w:hAnsi="Arial" w:cs="Arial"/>
        </w:rPr>
        <w:br w:type="page"/>
      </w:r>
      <w:bookmarkStart w:id="32" w:name="_Toc12790052"/>
      <w:r w:rsidRPr="000A7C51">
        <w:rPr>
          <w:rFonts w:ascii="Arial" w:hAnsi="Arial" w:cs="Arial"/>
        </w:rPr>
        <w:t>Casos de uso do módulo de loja de transmissão</w:t>
      </w:r>
      <w:bookmarkEnd w:id="32"/>
    </w:p>
    <w:p w:rsidR="00056588" w:rsidRDefault="00056588" w:rsidP="00E5334C">
      <w:pPr>
        <w:rPr>
          <w:rFonts w:ascii="Arial" w:hAnsi="Arial" w:cs="Arial"/>
        </w:rPr>
      </w:pPr>
    </w:p>
    <w:p w:rsidR="00056588" w:rsidRDefault="00056588" w:rsidP="002D1389">
      <w:pPr>
        <w:pStyle w:val="Heading2"/>
        <w:rPr>
          <w:b w:val="0"/>
        </w:rPr>
      </w:pPr>
      <w:bookmarkStart w:id="33" w:name="_Toc12790053"/>
      <w:r w:rsidRPr="000A7C51">
        <w:rPr>
          <w:b w:val="0"/>
        </w:rPr>
        <w:t>Incluir usuários (manter usuários)</w:t>
      </w:r>
      <w:bookmarkEnd w:id="3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Resumo</w:t>
            </w:r>
          </w:p>
        </w:tc>
        <w:tc>
          <w:tcPr>
            <w:tcW w:w="5656" w:type="dxa"/>
          </w:tcPr>
          <w:p w:rsidR="00056588" w:rsidRPr="009F36DC" w:rsidRDefault="00056588" w:rsidP="000B09BC">
            <w:r>
              <w:t>Permirir a inclusão de um</w:t>
            </w:r>
            <w:r w:rsidRPr="009F36DC">
              <w:t xml:space="preserve"> novo usuário;</w:t>
            </w:r>
          </w:p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Atores</w:t>
            </w:r>
          </w:p>
        </w:tc>
        <w:tc>
          <w:tcPr>
            <w:tcW w:w="5656" w:type="dxa"/>
          </w:tcPr>
          <w:p w:rsidR="00056588" w:rsidRPr="009F36DC" w:rsidRDefault="00056588" w:rsidP="000B09BC">
            <w:r>
              <w:t>Anônimo</w:t>
            </w:r>
            <w:r w:rsidRPr="009F36DC">
              <w:t>;</w:t>
            </w:r>
          </w:p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Pré-condições</w:t>
            </w:r>
          </w:p>
        </w:tc>
        <w:tc>
          <w:tcPr>
            <w:tcW w:w="5656" w:type="dxa"/>
          </w:tcPr>
          <w:p w:rsidR="00056588" w:rsidRPr="009F36DC" w:rsidRDefault="00056588" w:rsidP="000B09BC"/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Pós-condições</w:t>
            </w:r>
          </w:p>
        </w:tc>
        <w:tc>
          <w:tcPr>
            <w:tcW w:w="5656" w:type="dxa"/>
          </w:tcPr>
          <w:p w:rsidR="00056588" w:rsidRPr="009F36DC" w:rsidRDefault="00056588" w:rsidP="000B09BC">
            <w:r>
              <w:t>Um</w:t>
            </w:r>
            <w:r w:rsidRPr="009F36DC">
              <w:t xml:space="preserve"> novo usuário/inativo na base de dados do sistema;</w:t>
            </w:r>
          </w:p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Autor</w:t>
            </w:r>
          </w:p>
        </w:tc>
        <w:tc>
          <w:tcPr>
            <w:tcW w:w="5656" w:type="dxa"/>
          </w:tcPr>
          <w:p w:rsidR="00056588" w:rsidRPr="009F36DC" w:rsidRDefault="00056588" w:rsidP="000B09BC">
            <w:r w:rsidRPr="009F36DC">
              <w:t>Alonso Allen</w:t>
            </w:r>
          </w:p>
          <w:p w:rsidR="00056588" w:rsidRPr="009F36DC" w:rsidRDefault="00056588" w:rsidP="000B09BC">
            <w:r w:rsidRPr="009F36DC">
              <w:t>Tiago Ribeiro</w:t>
            </w:r>
          </w:p>
          <w:p w:rsidR="00056588" w:rsidRPr="009F36DC" w:rsidRDefault="00056588" w:rsidP="000B09BC">
            <w:r w:rsidRPr="009F36DC">
              <w:t>Fernando Rodrigues</w:t>
            </w:r>
          </w:p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Data</w:t>
            </w:r>
          </w:p>
        </w:tc>
        <w:tc>
          <w:tcPr>
            <w:tcW w:w="5656" w:type="dxa"/>
          </w:tcPr>
          <w:p w:rsidR="00056588" w:rsidRPr="009F36DC" w:rsidRDefault="00056588" w:rsidP="000B09BC">
            <w:r w:rsidRPr="009F36DC">
              <w:t>sábado, 20 de abril de 2019</w:t>
            </w:r>
          </w:p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Fluxo principal</w:t>
            </w:r>
          </w:p>
        </w:tc>
        <w:tc>
          <w:tcPr>
            <w:tcW w:w="5656" w:type="dxa"/>
          </w:tcPr>
          <w:p w:rsidR="00056588" w:rsidRPr="009F36DC" w:rsidRDefault="00056588" w:rsidP="002D1389">
            <w:pPr>
              <w:numPr>
                <w:ilvl w:val="0"/>
                <w:numId w:val="29"/>
              </w:numPr>
            </w:pPr>
            <w:r w:rsidRPr="009F36DC">
              <w:t>sistema apresenta a tela do caso de uso;</w:t>
            </w:r>
          </w:p>
          <w:p w:rsidR="00056588" w:rsidRPr="009F36DC" w:rsidRDefault="00056588" w:rsidP="000B09BC">
            <w:pPr>
              <w:numPr>
                <w:ilvl w:val="0"/>
                <w:numId w:val="29"/>
              </w:numPr>
            </w:pPr>
            <w:r w:rsidRPr="009F36DC">
              <w:t>ator poderá desistir da operação;</w:t>
            </w:r>
          </w:p>
          <w:p w:rsidR="00056588" w:rsidRPr="009F36DC" w:rsidRDefault="00056588" w:rsidP="000B09BC">
            <w:pPr>
              <w:numPr>
                <w:ilvl w:val="0"/>
                <w:numId w:val="29"/>
              </w:numPr>
            </w:pPr>
            <w:r w:rsidRPr="009F36DC">
              <w:t>ator informa os dados e confirma a operação;</w:t>
            </w:r>
          </w:p>
          <w:p w:rsidR="00056588" w:rsidRPr="009F36DC" w:rsidRDefault="00056588" w:rsidP="000B09BC">
            <w:pPr>
              <w:numPr>
                <w:ilvl w:val="0"/>
                <w:numId w:val="29"/>
              </w:numPr>
            </w:pPr>
            <w:r w:rsidRPr="009F36DC">
              <w:t>sistema valida os dados informados,  adiciona uma novo usuário na base de dados, envia uma mensagem de confirmação para o email do usuário incluído  e informa o sucesso da operação;</w:t>
            </w:r>
          </w:p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Fluxo alternativo/excessão</w:t>
            </w:r>
          </w:p>
        </w:tc>
        <w:tc>
          <w:tcPr>
            <w:tcW w:w="5656" w:type="dxa"/>
          </w:tcPr>
          <w:p w:rsidR="00056588" w:rsidRPr="009F36DC" w:rsidRDefault="00056588" w:rsidP="000B09BC">
            <w:r w:rsidRPr="009F36DC">
              <w:t>E4.1) o sistema não valida os dados informados, informa os dados inválidos através de mensagem e aguarda o ator corrigir os dados ou desistir da operação;</w:t>
            </w:r>
          </w:p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Requsitos não funcionais</w:t>
            </w:r>
          </w:p>
        </w:tc>
        <w:tc>
          <w:tcPr>
            <w:tcW w:w="5656" w:type="dxa"/>
          </w:tcPr>
          <w:p w:rsidR="00056588" w:rsidRPr="009F36DC" w:rsidRDefault="00056588" w:rsidP="000B09BC"/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Regras de negócio</w:t>
            </w:r>
          </w:p>
        </w:tc>
        <w:tc>
          <w:tcPr>
            <w:tcW w:w="5656" w:type="dxa"/>
          </w:tcPr>
          <w:p w:rsidR="00056588" w:rsidRDefault="00056588" w:rsidP="000B09BC">
            <w:r w:rsidRPr="009F36DC">
              <w:t>- Usuário inativo é aquele onde (usuario.dataAtivacao IGUAL nao informado);</w:t>
            </w:r>
          </w:p>
          <w:p w:rsidR="00056588" w:rsidRDefault="00056588" w:rsidP="000B09BC">
            <w:r>
              <w:t>- Permitir no máximo 3 a 20 caracteres no nome do usuário (usuario.nome);</w:t>
            </w:r>
          </w:p>
          <w:p w:rsidR="00056588" w:rsidRPr="009F36DC" w:rsidRDefault="00056588" w:rsidP="000B09BC">
            <w:r>
              <w:t>- Permitir entre 5 e 15 caracteres na senha do usuário (usuario.senha);</w:t>
            </w:r>
          </w:p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Observações</w:t>
            </w:r>
          </w:p>
        </w:tc>
        <w:tc>
          <w:tcPr>
            <w:tcW w:w="5656" w:type="dxa"/>
          </w:tcPr>
          <w:p w:rsidR="00056588" w:rsidRPr="009F36DC" w:rsidRDefault="00056588" w:rsidP="000B09BC">
            <w:r w:rsidRPr="009F36DC">
              <w:t>-A inclusão do usuário será finalizada e seu acesso garantido apenas quando a conta for confirmada através do link de confirmação enviado para o email;</w:t>
            </w:r>
          </w:p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>
              <w:t>Protótipo</w:t>
            </w:r>
          </w:p>
        </w:tc>
        <w:tc>
          <w:tcPr>
            <w:tcW w:w="5656" w:type="dxa"/>
          </w:tcPr>
          <w:p w:rsidR="00056588" w:rsidRPr="009F36DC" w:rsidRDefault="00056588" w:rsidP="000B09BC">
            <w:r>
              <w:fldChar w:fldCharType="begin"/>
            </w:r>
            <w:r>
              <w:instrText xml:space="preserve"> REF _Ref6679837 \h </w:instrText>
            </w:r>
            <w:r>
              <w:fldChar w:fldCharType="separate"/>
            </w:r>
            <w:r w:rsidRPr="00B0142C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6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UC </w:t>
            </w:r>
            <w:r w:rsidRPr="00B0142C">
              <w:rPr>
                <w:sz w:val="16"/>
                <w:szCs w:val="16"/>
              </w:rPr>
              <w:t>Usuário</w:t>
            </w:r>
            <w:r>
              <w:rPr>
                <w:sz w:val="16"/>
                <w:szCs w:val="16"/>
              </w:rPr>
              <w:t xml:space="preserve"> (</w:t>
            </w:r>
            <w:r w:rsidRPr="00B0142C">
              <w:rPr>
                <w:sz w:val="16"/>
                <w:szCs w:val="16"/>
              </w:rPr>
              <w:t>incluir/alterar</w:t>
            </w:r>
            <w:r>
              <w:rPr>
                <w:sz w:val="16"/>
                <w:szCs w:val="16"/>
              </w:rPr>
              <w:t>)</w:t>
            </w:r>
            <w:r>
              <w:fldChar w:fldCharType="end"/>
            </w:r>
          </w:p>
        </w:tc>
      </w:tr>
    </w:tbl>
    <w:p w:rsidR="00056588" w:rsidRPr="007501D1" w:rsidRDefault="00056588" w:rsidP="002D1389"/>
    <w:p w:rsidR="00056588" w:rsidRDefault="00056588" w:rsidP="002D1389">
      <w:pPr>
        <w:pStyle w:val="Heading2"/>
        <w:rPr>
          <w:b w:val="0"/>
        </w:rPr>
      </w:pPr>
      <w:bookmarkStart w:id="34" w:name="_Toc12790054"/>
      <w:r w:rsidRPr="000A7C51">
        <w:rPr>
          <w:b w:val="0"/>
        </w:rPr>
        <w:t>Alterar usuários (manter usuários)</w:t>
      </w:r>
      <w:bookmarkEnd w:id="3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Resumo</w:t>
            </w:r>
          </w:p>
        </w:tc>
        <w:tc>
          <w:tcPr>
            <w:tcW w:w="5656" w:type="dxa"/>
          </w:tcPr>
          <w:p w:rsidR="00056588" w:rsidRPr="009F36DC" w:rsidRDefault="00056588" w:rsidP="000B09BC">
            <w:r w:rsidRPr="009F36DC">
              <w:t>Permirir a alteração de um usuário já existente;</w:t>
            </w:r>
          </w:p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Atores</w:t>
            </w:r>
          </w:p>
        </w:tc>
        <w:tc>
          <w:tcPr>
            <w:tcW w:w="5656" w:type="dxa"/>
          </w:tcPr>
          <w:p w:rsidR="00056588" w:rsidRPr="009F36DC" w:rsidRDefault="00056588" w:rsidP="000B09BC">
            <w:r>
              <w:t>Transmissor, expectador</w:t>
            </w:r>
            <w:r w:rsidRPr="009F36DC">
              <w:t>;</w:t>
            </w:r>
          </w:p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Pré-condições</w:t>
            </w:r>
          </w:p>
        </w:tc>
        <w:tc>
          <w:tcPr>
            <w:tcW w:w="5656" w:type="dxa"/>
          </w:tcPr>
          <w:p w:rsidR="00056588" w:rsidRPr="009F36DC" w:rsidRDefault="00056588" w:rsidP="000B09BC">
            <w:r w:rsidRPr="009F36DC">
              <w:t>Ator autenticado no sistema;</w:t>
            </w:r>
          </w:p>
          <w:p w:rsidR="00056588" w:rsidRPr="009F36DC" w:rsidRDefault="00056588" w:rsidP="000B09BC">
            <w:r w:rsidRPr="009F36DC">
              <w:t xml:space="preserve">Usuário </w:t>
            </w:r>
            <w:r>
              <w:t>autenticado</w:t>
            </w:r>
            <w:r w:rsidRPr="009F36DC">
              <w:t xml:space="preserve"> no caso de uso </w:t>
            </w:r>
            <w:r>
              <w:t>de login do usuário;</w:t>
            </w:r>
          </w:p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Pós-condições</w:t>
            </w:r>
          </w:p>
        </w:tc>
        <w:tc>
          <w:tcPr>
            <w:tcW w:w="5656" w:type="dxa"/>
          </w:tcPr>
          <w:p w:rsidR="00056588" w:rsidRPr="009F36DC" w:rsidRDefault="00056588" w:rsidP="000B09BC">
            <w:r w:rsidRPr="009F36DC">
              <w:t>Os dados do usuário alterados na base de dados do sistema;</w:t>
            </w:r>
          </w:p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Autor</w:t>
            </w:r>
          </w:p>
        </w:tc>
        <w:tc>
          <w:tcPr>
            <w:tcW w:w="5656" w:type="dxa"/>
          </w:tcPr>
          <w:p w:rsidR="00056588" w:rsidRPr="009F36DC" w:rsidRDefault="00056588" w:rsidP="000B09BC">
            <w:r w:rsidRPr="009F36DC">
              <w:t>Alonso Allen</w:t>
            </w:r>
          </w:p>
          <w:p w:rsidR="00056588" w:rsidRPr="009F36DC" w:rsidRDefault="00056588" w:rsidP="000B09BC">
            <w:r w:rsidRPr="009F36DC">
              <w:t>Tiago Ribeiro</w:t>
            </w:r>
          </w:p>
          <w:p w:rsidR="00056588" w:rsidRPr="009F36DC" w:rsidRDefault="00056588" w:rsidP="000B09BC">
            <w:r w:rsidRPr="009F36DC">
              <w:t>Fernando Rodrigues</w:t>
            </w:r>
          </w:p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Data</w:t>
            </w:r>
          </w:p>
        </w:tc>
        <w:tc>
          <w:tcPr>
            <w:tcW w:w="5656" w:type="dxa"/>
          </w:tcPr>
          <w:p w:rsidR="00056588" w:rsidRPr="009F36DC" w:rsidRDefault="00056588" w:rsidP="000B09BC">
            <w:r w:rsidRPr="009F36DC">
              <w:t>sábado, 20 de abril de 2019</w:t>
            </w:r>
          </w:p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Fluxo principal</w:t>
            </w:r>
          </w:p>
        </w:tc>
        <w:tc>
          <w:tcPr>
            <w:tcW w:w="5656" w:type="dxa"/>
          </w:tcPr>
          <w:p w:rsidR="00056588" w:rsidRPr="009F36DC" w:rsidRDefault="00056588" w:rsidP="00DC5F73">
            <w:pPr>
              <w:numPr>
                <w:ilvl w:val="0"/>
                <w:numId w:val="30"/>
              </w:numPr>
            </w:pPr>
            <w:r w:rsidRPr="009F36DC">
              <w:t>sistema apresenta a tela do caso de uso;</w:t>
            </w:r>
          </w:p>
          <w:p w:rsidR="00056588" w:rsidRPr="009F36DC" w:rsidRDefault="00056588" w:rsidP="000B09BC">
            <w:pPr>
              <w:numPr>
                <w:ilvl w:val="0"/>
                <w:numId w:val="30"/>
              </w:numPr>
            </w:pPr>
            <w:r>
              <w:t xml:space="preserve">sistema busca os dados do usuário autenticado </w:t>
            </w:r>
            <w:r w:rsidRPr="009F36DC">
              <w:t>e apresenta na tela;</w:t>
            </w:r>
          </w:p>
          <w:p w:rsidR="00056588" w:rsidRPr="009F36DC" w:rsidRDefault="00056588" w:rsidP="000B09BC">
            <w:pPr>
              <w:numPr>
                <w:ilvl w:val="0"/>
                <w:numId w:val="30"/>
              </w:numPr>
            </w:pPr>
            <w:r w:rsidRPr="009F36DC">
              <w:t>ator poderá desistir da operação;</w:t>
            </w:r>
          </w:p>
          <w:p w:rsidR="00056588" w:rsidRPr="009F36DC" w:rsidRDefault="00056588" w:rsidP="000B09BC">
            <w:pPr>
              <w:numPr>
                <w:ilvl w:val="0"/>
                <w:numId w:val="30"/>
              </w:numPr>
            </w:pPr>
            <w:r w:rsidRPr="009F36DC">
              <w:t>ator informa os novos dados e confirma a operação;</w:t>
            </w:r>
          </w:p>
          <w:p w:rsidR="00056588" w:rsidRPr="009F36DC" w:rsidRDefault="00056588" w:rsidP="000B09BC">
            <w:pPr>
              <w:numPr>
                <w:ilvl w:val="0"/>
                <w:numId w:val="30"/>
              </w:numPr>
            </w:pPr>
            <w:r w:rsidRPr="009F36DC">
              <w:t>sistema valida os dados informados,  altera os dados do usuário desejado na base de dados e informa o sucesso da operação;</w:t>
            </w:r>
          </w:p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Fluxo alternativo/excessão</w:t>
            </w:r>
          </w:p>
        </w:tc>
        <w:tc>
          <w:tcPr>
            <w:tcW w:w="5656" w:type="dxa"/>
          </w:tcPr>
          <w:p w:rsidR="00056588" w:rsidRPr="009F36DC" w:rsidRDefault="00056588" w:rsidP="000B09BC">
            <w:r w:rsidRPr="009F36DC">
              <w:t>E5.1) o sistema não valida os dados informados, informa os dados inválidos através de mensagem e aguarda o ator corrigir os dados ou desistir da operação;</w:t>
            </w:r>
          </w:p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Requsitos não funcionais</w:t>
            </w:r>
          </w:p>
        </w:tc>
        <w:tc>
          <w:tcPr>
            <w:tcW w:w="5656" w:type="dxa"/>
          </w:tcPr>
          <w:p w:rsidR="00056588" w:rsidRPr="009F36DC" w:rsidRDefault="00056588" w:rsidP="000B09BC"/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Regras de negócio</w:t>
            </w:r>
          </w:p>
        </w:tc>
        <w:tc>
          <w:tcPr>
            <w:tcW w:w="5656" w:type="dxa"/>
          </w:tcPr>
          <w:p w:rsidR="00056588" w:rsidRPr="009F36DC" w:rsidRDefault="00056588" w:rsidP="000B09BC"/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Observações</w:t>
            </w:r>
          </w:p>
        </w:tc>
        <w:tc>
          <w:tcPr>
            <w:tcW w:w="5656" w:type="dxa"/>
          </w:tcPr>
          <w:p w:rsidR="00056588" w:rsidRPr="009F36DC" w:rsidRDefault="00056588" w:rsidP="000B09BC"/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>
              <w:t>Protótipo</w:t>
            </w:r>
          </w:p>
        </w:tc>
        <w:tc>
          <w:tcPr>
            <w:tcW w:w="5656" w:type="dxa"/>
          </w:tcPr>
          <w:p w:rsidR="00056588" w:rsidRPr="009F36DC" w:rsidRDefault="00056588" w:rsidP="000B09BC">
            <w:r>
              <w:fldChar w:fldCharType="begin"/>
            </w:r>
            <w:r>
              <w:instrText xml:space="preserve"> REF _Ref6679865 \h </w:instrText>
            </w:r>
            <w:r>
              <w:fldChar w:fldCharType="separate"/>
            </w:r>
            <w:r w:rsidRPr="00B0142C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6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UC </w:t>
            </w:r>
            <w:r w:rsidRPr="00B0142C">
              <w:rPr>
                <w:sz w:val="16"/>
                <w:szCs w:val="16"/>
              </w:rPr>
              <w:t>Usuário</w:t>
            </w:r>
            <w:r>
              <w:rPr>
                <w:sz w:val="16"/>
                <w:szCs w:val="16"/>
              </w:rPr>
              <w:t xml:space="preserve"> (</w:t>
            </w:r>
            <w:r w:rsidRPr="00B0142C">
              <w:rPr>
                <w:sz w:val="16"/>
                <w:szCs w:val="16"/>
              </w:rPr>
              <w:t>incluir/alterar</w:t>
            </w:r>
            <w:r>
              <w:rPr>
                <w:sz w:val="16"/>
                <w:szCs w:val="16"/>
              </w:rPr>
              <w:t>)</w:t>
            </w:r>
            <w:r>
              <w:fldChar w:fldCharType="end"/>
            </w:r>
          </w:p>
        </w:tc>
      </w:tr>
    </w:tbl>
    <w:p w:rsidR="00056588" w:rsidRPr="007501D1" w:rsidRDefault="00056588" w:rsidP="002D1389"/>
    <w:p w:rsidR="00056588" w:rsidRDefault="00056588" w:rsidP="002D1389">
      <w:pPr>
        <w:pStyle w:val="Heading2"/>
        <w:rPr>
          <w:b w:val="0"/>
        </w:rPr>
      </w:pPr>
      <w:bookmarkStart w:id="35" w:name="_Toc12790055"/>
      <w:r w:rsidRPr="000A7C51">
        <w:rPr>
          <w:b w:val="0"/>
        </w:rPr>
        <w:t>Excluir usuários (manter usuários)</w:t>
      </w:r>
      <w:bookmarkEnd w:id="35"/>
      <w:r w:rsidRPr="000A7C51">
        <w:rPr>
          <w:b w:val="0"/>
        </w:rPr>
        <w:t xml:space="preserve">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Resumo</w:t>
            </w:r>
          </w:p>
        </w:tc>
        <w:tc>
          <w:tcPr>
            <w:tcW w:w="5656" w:type="dxa"/>
          </w:tcPr>
          <w:p w:rsidR="00056588" w:rsidRPr="009F36DC" w:rsidRDefault="00056588" w:rsidP="000B09BC">
            <w:r w:rsidRPr="009F36DC">
              <w:t>Permirir a exclusão</w:t>
            </w:r>
            <w:r>
              <w:t xml:space="preserve"> </w:t>
            </w:r>
            <w:r w:rsidRPr="009F36DC">
              <w:t xml:space="preserve"> de um usuário já existente;</w:t>
            </w:r>
          </w:p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Atores</w:t>
            </w:r>
          </w:p>
        </w:tc>
        <w:tc>
          <w:tcPr>
            <w:tcW w:w="5656" w:type="dxa"/>
          </w:tcPr>
          <w:p w:rsidR="00056588" w:rsidRPr="009F36DC" w:rsidRDefault="00056588" w:rsidP="000B09BC">
            <w:r w:rsidRPr="009F36DC">
              <w:t>Administrador</w:t>
            </w:r>
            <w:r>
              <w:t>; exceptador</w:t>
            </w:r>
            <w:r w:rsidRPr="009F36DC">
              <w:t>;</w:t>
            </w:r>
          </w:p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Pré-condições</w:t>
            </w:r>
          </w:p>
        </w:tc>
        <w:tc>
          <w:tcPr>
            <w:tcW w:w="5656" w:type="dxa"/>
          </w:tcPr>
          <w:p w:rsidR="00056588" w:rsidRPr="009F36DC" w:rsidRDefault="00056588" w:rsidP="000B09BC">
            <w:r w:rsidRPr="009F36DC">
              <w:t>Ator autenticado no sistema;</w:t>
            </w:r>
          </w:p>
          <w:p w:rsidR="00056588" w:rsidRPr="009F36DC" w:rsidRDefault="00056588" w:rsidP="000B09BC">
            <w:r w:rsidRPr="009F36DC">
              <w:t>Usuário selecionado no caso de uso listar respectivo;</w:t>
            </w:r>
          </w:p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Pós-condições</w:t>
            </w:r>
          </w:p>
        </w:tc>
        <w:tc>
          <w:tcPr>
            <w:tcW w:w="5656" w:type="dxa"/>
          </w:tcPr>
          <w:p w:rsidR="00056588" w:rsidRPr="009F36DC" w:rsidRDefault="00056588" w:rsidP="000B09BC">
            <w:r w:rsidRPr="009F36DC">
              <w:t>Os dados do usuário excluídos  na base de dados do sistema;</w:t>
            </w:r>
          </w:p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Autor</w:t>
            </w:r>
          </w:p>
        </w:tc>
        <w:tc>
          <w:tcPr>
            <w:tcW w:w="5656" w:type="dxa"/>
          </w:tcPr>
          <w:p w:rsidR="00056588" w:rsidRPr="009F36DC" w:rsidRDefault="00056588" w:rsidP="000B09BC">
            <w:r w:rsidRPr="009F36DC">
              <w:t>Alonso Allen</w:t>
            </w:r>
          </w:p>
          <w:p w:rsidR="00056588" w:rsidRPr="009F36DC" w:rsidRDefault="00056588" w:rsidP="000B09BC">
            <w:r w:rsidRPr="009F36DC">
              <w:t>Tiago Ribeiro</w:t>
            </w:r>
          </w:p>
          <w:p w:rsidR="00056588" w:rsidRPr="009F36DC" w:rsidRDefault="00056588" w:rsidP="000B09BC">
            <w:r w:rsidRPr="009F36DC">
              <w:t>Fernando Rodrigues</w:t>
            </w:r>
          </w:p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Data</w:t>
            </w:r>
          </w:p>
        </w:tc>
        <w:tc>
          <w:tcPr>
            <w:tcW w:w="5656" w:type="dxa"/>
          </w:tcPr>
          <w:p w:rsidR="00056588" w:rsidRPr="009F36DC" w:rsidRDefault="00056588" w:rsidP="000B09BC">
            <w:r w:rsidRPr="009F36DC">
              <w:t>sábado, 20 de abril de 2019</w:t>
            </w:r>
          </w:p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Fluxo principal</w:t>
            </w:r>
          </w:p>
        </w:tc>
        <w:tc>
          <w:tcPr>
            <w:tcW w:w="5656" w:type="dxa"/>
          </w:tcPr>
          <w:p w:rsidR="00056588" w:rsidRPr="009F36DC" w:rsidRDefault="00056588" w:rsidP="00016F27">
            <w:pPr>
              <w:numPr>
                <w:ilvl w:val="0"/>
                <w:numId w:val="39"/>
              </w:numPr>
            </w:pPr>
            <w:r w:rsidRPr="009F36DC">
              <w:t>sistema apresenta a tela do caso de uso;</w:t>
            </w:r>
          </w:p>
          <w:p w:rsidR="00056588" w:rsidRPr="009F36DC" w:rsidRDefault="00056588" w:rsidP="000B09BC">
            <w:pPr>
              <w:numPr>
                <w:ilvl w:val="0"/>
                <w:numId w:val="39"/>
              </w:numPr>
            </w:pPr>
            <w:r w:rsidRPr="009F36DC">
              <w:t>sistema busca os dados do usuário e solicita confirmação;</w:t>
            </w:r>
          </w:p>
          <w:p w:rsidR="00056588" w:rsidRPr="009F36DC" w:rsidRDefault="00056588" w:rsidP="000B09BC">
            <w:pPr>
              <w:numPr>
                <w:ilvl w:val="0"/>
                <w:numId w:val="39"/>
              </w:numPr>
            </w:pPr>
            <w:r w:rsidRPr="009F36DC">
              <w:t>ator poderá desistir da operação;</w:t>
            </w:r>
          </w:p>
          <w:p w:rsidR="00056588" w:rsidRPr="009F36DC" w:rsidRDefault="00056588" w:rsidP="000B09BC">
            <w:pPr>
              <w:numPr>
                <w:ilvl w:val="0"/>
                <w:numId w:val="39"/>
              </w:numPr>
            </w:pPr>
            <w:r w:rsidRPr="009F36DC">
              <w:t>ator confirma a operação;</w:t>
            </w:r>
          </w:p>
          <w:p w:rsidR="00056588" w:rsidRPr="009F36DC" w:rsidRDefault="00056588" w:rsidP="000B09BC">
            <w:pPr>
              <w:numPr>
                <w:ilvl w:val="0"/>
                <w:numId w:val="39"/>
              </w:numPr>
            </w:pPr>
            <w:r w:rsidRPr="009F36DC">
              <w:t>sistema exclui os dados do usuário selecionado e informa o sucesso da operação;</w:t>
            </w:r>
          </w:p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Fluxo alternativo/excessão</w:t>
            </w:r>
          </w:p>
        </w:tc>
        <w:tc>
          <w:tcPr>
            <w:tcW w:w="5656" w:type="dxa"/>
          </w:tcPr>
          <w:p w:rsidR="00056588" w:rsidRPr="009F36DC" w:rsidRDefault="00056588" w:rsidP="000B09BC">
            <w:r w:rsidRPr="009F36DC">
              <w:t>E5.1) o sistema não exclui os dados do usuário devido a alguma regra de negócio, informa o motivo pelo fracasso da operação;</w:t>
            </w:r>
          </w:p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Requsitos não funcionais</w:t>
            </w:r>
          </w:p>
        </w:tc>
        <w:tc>
          <w:tcPr>
            <w:tcW w:w="5656" w:type="dxa"/>
          </w:tcPr>
          <w:p w:rsidR="00056588" w:rsidRPr="009F36DC" w:rsidRDefault="00056588" w:rsidP="000B09BC"/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Regras de negócio</w:t>
            </w:r>
          </w:p>
        </w:tc>
        <w:tc>
          <w:tcPr>
            <w:tcW w:w="5656" w:type="dxa"/>
          </w:tcPr>
          <w:p w:rsidR="00056588" w:rsidRPr="009F36DC" w:rsidRDefault="00056588" w:rsidP="000B09BC"/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 w:rsidRPr="009F36DC">
              <w:t>Observações</w:t>
            </w:r>
          </w:p>
        </w:tc>
        <w:tc>
          <w:tcPr>
            <w:tcW w:w="5656" w:type="dxa"/>
          </w:tcPr>
          <w:p w:rsidR="00056588" w:rsidRPr="009F36DC" w:rsidRDefault="00056588" w:rsidP="000B09BC"/>
        </w:tc>
      </w:tr>
      <w:tr w:rsidR="00056588" w:rsidTr="000B09BC">
        <w:tc>
          <w:tcPr>
            <w:tcW w:w="2988" w:type="dxa"/>
          </w:tcPr>
          <w:p w:rsidR="00056588" w:rsidRPr="009F36DC" w:rsidRDefault="00056588" w:rsidP="000B09BC">
            <w:r>
              <w:t>Protótipos</w:t>
            </w:r>
          </w:p>
        </w:tc>
        <w:tc>
          <w:tcPr>
            <w:tcW w:w="5656" w:type="dxa"/>
          </w:tcPr>
          <w:p w:rsidR="00056588" w:rsidRPr="009F36DC" w:rsidRDefault="00056588" w:rsidP="000B09BC">
            <w:r>
              <w:fldChar w:fldCharType="begin"/>
            </w:r>
            <w:r>
              <w:instrText xml:space="preserve"> REF _Ref6679895 \h </w:instrText>
            </w:r>
            <w:r>
              <w:fldChar w:fldCharType="separate"/>
            </w:r>
            <w:r w:rsidRPr="00AD291C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5</w:t>
            </w:r>
            <w:r w:rsidRPr="00AD291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UC </w:t>
            </w:r>
            <w:r w:rsidRPr="00AD291C">
              <w:rPr>
                <w:sz w:val="16"/>
                <w:szCs w:val="16"/>
              </w:rPr>
              <w:t>Usuário (listar)</w:t>
            </w:r>
            <w:r>
              <w:fldChar w:fldCharType="end"/>
            </w:r>
          </w:p>
        </w:tc>
      </w:tr>
    </w:tbl>
    <w:p w:rsidR="00056588" w:rsidRPr="007501D1" w:rsidRDefault="00056588" w:rsidP="002D1389"/>
    <w:p w:rsidR="00056588" w:rsidRPr="000A7C51" w:rsidRDefault="00056588" w:rsidP="00E5334C">
      <w:pPr>
        <w:rPr>
          <w:rFonts w:ascii="Arial" w:hAnsi="Arial" w:cs="Arial"/>
        </w:rPr>
      </w:pPr>
    </w:p>
    <w:p w:rsidR="00056588" w:rsidRDefault="00056588" w:rsidP="00E5334C">
      <w:pPr>
        <w:pStyle w:val="Heading2"/>
        <w:rPr>
          <w:b w:val="0"/>
        </w:rPr>
      </w:pPr>
      <w:bookmarkStart w:id="36" w:name="_Ref6876305"/>
      <w:bookmarkStart w:id="37" w:name="_Toc12790056"/>
      <w:r w:rsidRPr="000A7C51">
        <w:rPr>
          <w:b w:val="0"/>
        </w:rPr>
        <w:t>Exibir vitrine de transmissão</w:t>
      </w:r>
      <w:bookmarkEnd w:id="36"/>
      <w:bookmarkEnd w:id="37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056588" w:rsidTr="00B70356">
        <w:tc>
          <w:tcPr>
            <w:tcW w:w="2988" w:type="dxa"/>
          </w:tcPr>
          <w:p w:rsidR="00056588" w:rsidRPr="009F36DC" w:rsidRDefault="00056588" w:rsidP="00B70356">
            <w:r w:rsidRPr="009F36DC">
              <w:t>Resumo</w:t>
            </w:r>
          </w:p>
        </w:tc>
        <w:tc>
          <w:tcPr>
            <w:tcW w:w="5656" w:type="dxa"/>
          </w:tcPr>
          <w:p w:rsidR="00056588" w:rsidRPr="009F36DC" w:rsidRDefault="00056588" w:rsidP="00B70356">
            <w:r>
              <w:t>Permit</w:t>
            </w:r>
            <w:r w:rsidRPr="009F36DC">
              <w:t xml:space="preserve">ir a </w:t>
            </w:r>
            <w:r>
              <w:t>pesquisa e visualização de ítens (transmissão ao vivo/gravações) publicadas;</w:t>
            </w:r>
            <w:r w:rsidRPr="009F36DC">
              <w:t>;</w:t>
            </w:r>
          </w:p>
        </w:tc>
      </w:tr>
      <w:tr w:rsidR="00056588" w:rsidTr="00B70356">
        <w:tc>
          <w:tcPr>
            <w:tcW w:w="2988" w:type="dxa"/>
          </w:tcPr>
          <w:p w:rsidR="00056588" w:rsidRPr="009F36DC" w:rsidRDefault="00056588" w:rsidP="00B70356">
            <w:r w:rsidRPr="009F36DC">
              <w:t>Atores</w:t>
            </w:r>
          </w:p>
        </w:tc>
        <w:tc>
          <w:tcPr>
            <w:tcW w:w="5656" w:type="dxa"/>
          </w:tcPr>
          <w:p w:rsidR="00056588" w:rsidRPr="009F36DC" w:rsidRDefault="00056588" w:rsidP="00B70356">
            <w:r>
              <w:t>Todos;</w:t>
            </w:r>
          </w:p>
        </w:tc>
      </w:tr>
      <w:tr w:rsidR="00056588" w:rsidTr="00B70356">
        <w:tc>
          <w:tcPr>
            <w:tcW w:w="2988" w:type="dxa"/>
          </w:tcPr>
          <w:p w:rsidR="00056588" w:rsidRPr="009F36DC" w:rsidRDefault="00056588" w:rsidP="00B70356">
            <w:r w:rsidRPr="009F36DC">
              <w:t>Pré-condições</w:t>
            </w:r>
          </w:p>
        </w:tc>
        <w:tc>
          <w:tcPr>
            <w:tcW w:w="5656" w:type="dxa"/>
          </w:tcPr>
          <w:p w:rsidR="00056588" w:rsidRPr="009F36DC" w:rsidRDefault="00056588" w:rsidP="00B70356">
            <w:r>
              <w:t>-</w:t>
            </w:r>
          </w:p>
        </w:tc>
      </w:tr>
      <w:tr w:rsidR="00056588" w:rsidTr="00B70356">
        <w:tc>
          <w:tcPr>
            <w:tcW w:w="2988" w:type="dxa"/>
          </w:tcPr>
          <w:p w:rsidR="00056588" w:rsidRPr="009F36DC" w:rsidRDefault="00056588" w:rsidP="00B70356">
            <w:r w:rsidRPr="009F36DC">
              <w:t>Pós-condições</w:t>
            </w:r>
          </w:p>
        </w:tc>
        <w:tc>
          <w:tcPr>
            <w:tcW w:w="5656" w:type="dxa"/>
          </w:tcPr>
          <w:p w:rsidR="00056588" w:rsidRPr="009F36DC" w:rsidRDefault="00056588" w:rsidP="00B70356">
            <w:r>
              <w:t>Os ítens (transmissões ao vivo/gravações) sendo apresentadas pelo sistema</w:t>
            </w:r>
            <w:r w:rsidRPr="009F36DC">
              <w:t>;</w:t>
            </w:r>
          </w:p>
        </w:tc>
      </w:tr>
      <w:tr w:rsidR="00056588" w:rsidTr="00B70356">
        <w:tc>
          <w:tcPr>
            <w:tcW w:w="2988" w:type="dxa"/>
          </w:tcPr>
          <w:p w:rsidR="00056588" w:rsidRPr="009F36DC" w:rsidRDefault="00056588" w:rsidP="00B70356">
            <w:r w:rsidRPr="009F36DC">
              <w:t>Autor</w:t>
            </w:r>
          </w:p>
        </w:tc>
        <w:tc>
          <w:tcPr>
            <w:tcW w:w="5656" w:type="dxa"/>
          </w:tcPr>
          <w:p w:rsidR="00056588" w:rsidRPr="009F36DC" w:rsidRDefault="00056588" w:rsidP="00B70356">
            <w:r w:rsidRPr="009F36DC">
              <w:t>Alonso Allen</w:t>
            </w:r>
          </w:p>
          <w:p w:rsidR="00056588" w:rsidRPr="009F36DC" w:rsidRDefault="00056588" w:rsidP="00B70356">
            <w:r w:rsidRPr="009F36DC">
              <w:t>Tiago Ribeiro</w:t>
            </w:r>
          </w:p>
          <w:p w:rsidR="00056588" w:rsidRPr="009F36DC" w:rsidRDefault="00056588" w:rsidP="00B70356">
            <w:r w:rsidRPr="009F36DC">
              <w:t>Fernando Rodrigues</w:t>
            </w:r>
          </w:p>
        </w:tc>
      </w:tr>
      <w:tr w:rsidR="00056588" w:rsidTr="00B70356">
        <w:tc>
          <w:tcPr>
            <w:tcW w:w="2988" w:type="dxa"/>
          </w:tcPr>
          <w:p w:rsidR="00056588" w:rsidRPr="009F36DC" w:rsidRDefault="00056588" w:rsidP="00B70356">
            <w:r w:rsidRPr="009F36DC">
              <w:t>Data</w:t>
            </w:r>
          </w:p>
        </w:tc>
        <w:tc>
          <w:tcPr>
            <w:tcW w:w="5656" w:type="dxa"/>
          </w:tcPr>
          <w:p w:rsidR="00056588" w:rsidRPr="009F36DC" w:rsidRDefault="00056588" w:rsidP="00B70356">
            <w:r w:rsidRPr="009F36DC">
              <w:t>sábado, 20 de abril de 2019</w:t>
            </w:r>
          </w:p>
        </w:tc>
      </w:tr>
      <w:tr w:rsidR="00056588" w:rsidTr="00B70356">
        <w:tc>
          <w:tcPr>
            <w:tcW w:w="2988" w:type="dxa"/>
          </w:tcPr>
          <w:p w:rsidR="00056588" w:rsidRPr="009F36DC" w:rsidRDefault="00056588" w:rsidP="00B70356">
            <w:r w:rsidRPr="009F36DC">
              <w:t>Fluxo principal</w:t>
            </w:r>
          </w:p>
        </w:tc>
        <w:tc>
          <w:tcPr>
            <w:tcW w:w="5656" w:type="dxa"/>
          </w:tcPr>
          <w:p w:rsidR="00056588" w:rsidRPr="009F36DC" w:rsidRDefault="00056588" w:rsidP="00B70356">
            <w:pPr>
              <w:numPr>
                <w:ilvl w:val="0"/>
                <w:numId w:val="31"/>
              </w:numPr>
            </w:pPr>
            <w:r>
              <w:t xml:space="preserve">o </w:t>
            </w:r>
            <w:r w:rsidRPr="009F36DC">
              <w:t>sistema apresenta a tela do caso de uso;</w:t>
            </w:r>
          </w:p>
          <w:p w:rsidR="00056588" w:rsidRPr="009F36DC" w:rsidRDefault="00056588" w:rsidP="00B70356">
            <w:pPr>
              <w:numPr>
                <w:ilvl w:val="0"/>
                <w:numId w:val="31"/>
              </w:numPr>
            </w:pPr>
            <w:r>
              <w:t xml:space="preserve">o sistema busca os </w:t>
            </w:r>
            <w:r w:rsidRPr="007118B4">
              <w:rPr>
                <w:b/>
                <w:i/>
              </w:rPr>
              <w:t>canais populares</w:t>
            </w:r>
            <w:r>
              <w:t xml:space="preserve"> na base de dados do sistema e lista na seção Canais Populares</w:t>
            </w:r>
            <w:r w:rsidRPr="009F36DC">
              <w:t>;</w:t>
            </w:r>
          </w:p>
          <w:p w:rsidR="00056588" w:rsidRPr="009F36DC" w:rsidRDefault="00056588" w:rsidP="00B70356">
            <w:pPr>
              <w:numPr>
                <w:ilvl w:val="0"/>
                <w:numId w:val="31"/>
              </w:numPr>
            </w:pPr>
            <w:r>
              <w:t xml:space="preserve">o sistema busca as </w:t>
            </w:r>
            <w:r w:rsidRPr="007118B4">
              <w:rPr>
                <w:b/>
                <w:i/>
              </w:rPr>
              <w:t>publicidades disponíveis</w:t>
            </w:r>
            <w:r>
              <w:t xml:space="preserve"> na base de dados do sistema e apresenta na seção Banner de Publicidade;</w:t>
            </w:r>
          </w:p>
          <w:p w:rsidR="00056588" w:rsidRDefault="00056588" w:rsidP="00B70356">
            <w:pPr>
              <w:numPr>
                <w:ilvl w:val="0"/>
                <w:numId w:val="31"/>
              </w:numPr>
            </w:pPr>
            <w:r>
              <w:t>o sistema pesquisa as categorias e lista no combo de Categorias;</w:t>
            </w:r>
          </w:p>
          <w:p w:rsidR="00056588" w:rsidRDefault="00056588" w:rsidP="007118B4">
            <w:pPr>
              <w:numPr>
                <w:ilvl w:val="0"/>
                <w:numId w:val="31"/>
              </w:numPr>
            </w:pPr>
            <w:r>
              <w:t xml:space="preserve"> o sistema pesquisa as categorias para sugerir e lista as </w:t>
            </w:r>
            <w:r w:rsidRPr="007118B4">
              <w:rPr>
                <w:b/>
                <w:i/>
              </w:rPr>
              <w:t>categorias sugeridas</w:t>
            </w:r>
            <w:r>
              <w:t>, na forma de ícones grandes, segundo algorítmo de sugestão baseado nas próprias ações do ator coletadas anteriormente;</w:t>
            </w:r>
          </w:p>
          <w:p w:rsidR="00056588" w:rsidRDefault="00056588" w:rsidP="003930CD">
            <w:pPr>
              <w:numPr>
                <w:ilvl w:val="0"/>
                <w:numId w:val="31"/>
              </w:numPr>
            </w:pPr>
            <w:r>
              <w:t>o ator poderá visualizar os ítens (transmissões ao vivo/gravações) de cada categoria desejada, selecionando o ícone grande que a representa;</w:t>
            </w:r>
          </w:p>
          <w:p w:rsidR="00056588" w:rsidRPr="009F36DC" w:rsidRDefault="00056588" w:rsidP="003930CD">
            <w:pPr>
              <w:numPr>
                <w:ilvl w:val="0"/>
                <w:numId w:val="31"/>
              </w:numPr>
            </w:pPr>
            <w:r>
              <w:t>o ator poderá visualizar o detalhe do item da categoria desejada;</w:t>
            </w:r>
          </w:p>
        </w:tc>
      </w:tr>
      <w:tr w:rsidR="00056588" w:rsidTr="00B70356">
        <w:tc>
          <w:tcPr>
            <w:tcW w:w="2988" w:type="dxa"/>
          </w:tcPr>
          <w:p w:rsidR="00056588" w:rsidRPr="009F36DC" w:rsidRDefault="00056588" w:rsidP="00B70356">
            <w:r w:rsidRPr="009F36DC">
              <w:t>Fluxo alternativo/excessão</w:t>
            </w:r>
          </w:p>
        </w:tc>
        <w:tc>
          <w:tcPr>
            <w:tcW w:w="5656" w:type="dxa"/>
          </w:tcPr>
          <w:p w:rsidR="00056588" w:rsidRDefault="00056588" w:rsidP="00B70356">
            <w:r>
              <w:t>A6.1) o sistema pesquisa e lista os ítens da categoria desejada, na forma de ícones grandes;</w:t>
            </w:r>
          </w:p>
          <w:p w:rsidR="00056588" w:rsidRDefault="00056588" w:rsidP="00B70356"/>
          <w:p w:rsidR="00056588" w:rsidRDefault="00056588" w:rsidP="00B70356">
            <w:r>
              <w:t>A7.1) o sistema pesquisa e apresenta o detalhe (nome, categoria, quantidade de expectadores, idioma, equipe, etc)  do ítem desejado;</w:t>
            </w:r>
          </w:p>
          <w:p w:rsidR="00056588" w:rsidRDefault="00056588" w:rsidP="00B70356">
            <w:r>
              <w:t xml:space="preserve">A.7.2) o ator poderá visualizar </w:t>
            </w:r>
            <w:r w:rsidRPr="00D637B8">
              <w:rPr>
                <w:b/>
                <w:i/>
              </w:rPr>
              <w:t>notificações</w:t>
            </w:r>
            <w:r>
              <w:t xml:space="preserve"> do sistema;</w:t>
            </w:r>
          </w:p>
          <w:p w:rsidR="00056588" w:rsidRDefault="00056588" w:rsidP="00B70356">
            <w:r>
              <w:t xml:space="preserve">A.7.3) o ator poderá </w:t>
            </w:r>
            <w:r w:rsidRPr="0011130B">
              <w:rPr>
                <w:b/>
                <w:i/>
              </w:rPr>
              <w:t>doar</w:t>
            </w:r>
            <w:r>
              <w:t xml:space="preserve"> valores ao transmissor do item selecionado;</w:t>
            </w:r>
          </w:p>
          <w:p w:rsidR="00056588" w:rsidRDefault="00056588" w:rsidP="00B70356">
            <w:r>
              <w:t xml:space="preserve">A.7.4) o ator poderá </w:t>
            </w:r>
            <w:r w:rsidRPr="0011130B">
              <w:rPr>
                <w:b/>
                <w:i/>
              </w:rPr>
              <w:t>denunciar</w:t>
            </w:r>
            <w:r>
              <w:t xml:space="preserve"> o item apresentado;</w:t>
            </w:r>
          </w:p>
          <w:p w:rsidR="00056588" w:rsidRDefault="00056588" w:rsidP="00B70356">
            <w:r>
              <w:t>A.7.5) o ator poderá seguir o transmissor do item apresentado;</w:t>
            </w:r>
          </w:p>
          <w:p w:rsidR="00056588" w:rsidRDefault="00056588" w:rsidP="00B70356">
            <w:r>
              <w:t>A.7.6) o ator poderá assinar o canal da transmissão;</w:t>
            </w:r>
          </w:p>
          <w:p w:rsidR="00056588" w:rsidRPr="009F36DC" w:rsidRDefault="00056588" w:rsidP="00B70356">
            <w:r>
              <w:t>A.7.7) o ator poderá visualizar/comunicar-se através do chat com outros expectadores;</w:t>
            </w:r>
          </w:p>
        </w:tc>
      </w:tr>
      <w:tr w:rsidR="00056588" w:rsidTr="00B70356">
        <w:tc>
          <w:tcPr>
            <w:tcW w:w="2988" w:type="dxa"/>
          </w:tcPr>
          <w:p w:rsidR="00056588" w:rsidRPr="009F36DC" w:rsidRDefault="00056588" w:rsidP="00B70356">
            <w:r w:rsidRPr="009F36DC">
              <w:t>Requsitos não funcionais</w:t>
            </w:r>
          </w:p>
        </w:tc>
        <w:tc>
          <w:tcPr>
            <w:tcW w:w="5656" w:type="dxa"/>
          </w:tcPr>
          <w:p w:rsidR="00056588" w:rsidRPr="009F36DC" w:rsidRDefault="00056588" w:rsidP="00B70356"/>
        </w:tc>
      </w:tr>
      <w:tr w:rsidR="00056588" w:rsidTr="00B70356">
        <w:tc>
          <w:tcPr>
            <w:tcW w:w="2988" w:type="dxa"/>
          </w:tcPr>
          <w:p w:rsidR="00056588" w:rsidRPr="009F36DC" w:rsidRDefault="00056588" w:rsidP="00B70356">
            <w:r w:rsidRPr="009F36DC">
              <w:t>Regras de negócio</w:t>
            </w:r>
          </w:p>
        </w:tc>
        <w:tc>
          <w:tcPr>
            <w:tcW w:w="5656" w:type="dxa"/>
          </w:tcPr>
          <w:p w:rsidR="00056588" w:rsidRDefault="00056588" w:rsidP="00B70356">
            <w:r>
              <w:t>- Canais populares: Lista dos transmissores mais assistidos nos últimos 4 meses em ordem decrescente de quantidade de expectadores;</w:t>
            </w:r>
          </w:p>
          <w:p w:rsidR="00056588" w:rsidRDefault="00056588" w:rsidP="00B70356">
            <w:r>
              <w:t>- Publicidades disponíveis: as publicidades que ainda não foram apresentadas pelo sistema;</w:t>
            </w:r>
          </w:p>
          <w:p w:rsidR="00056588" w:rsidRPr="009F36DC" w:rsidRDefault="00056588" w:rsidP="00B70356">
            <w:r>
              <w:t>- Categorias sugeridas: categorias mais visitadas pelo ator nos últimos 4 meses utilizando a técnica de pageviews;</w:t>
            </w:r>
          </w:p>
        </w:tc>
      </w:tr>
      <w:tr w:rsidR="00056588" w:rsidTr="00B70356">
        <w:tc>
          <w:tcPr>
            <w:tcW w:w="2988" w:type="dxa"/>
          </w:tcPr>
          <w:p w:rsidR="00056588" w:rsidRPr="009F36DC" w:rsidRDefault="00056588" w:rsidP="00B70356">
            <w:r w:rsidRPr="009F36DC">
              <w:t>Observações</w:t>
            </w:r>
          </w:p>
        </w:tc>
        <w:tc>
          <w:tcPr>
            <w:tcW w:w="5656" w:type="dxa"/>
          </w:tcPr>
          <w:p w:rsidR="00056588" w:rsidRPr="009F36DC" w:rsidRDefault="00056588" w:rsidP="00B70356"/>
        </w:tc>
      </w:tr>
    </w:tbl>
    <w:p w:rsidR="00056588" w:rsidRPr="00B70356" w:rsidRDefault="00056588" w:rsidP="00B70356"/>
    <w:p w:rsidR="00056588" w:rsidRDefault="00056588" w:rsidP="00E5334C">
      <w:pPr>
        <w:pStyle w:val="Heading2"/>
        <w:rPr>
          <w:b w:val="0"/>
        </w:rPr>
      </w:pPr>
      <w:bookmarkStart w:id="38" w:name="_Ref6876570"/>
      <w:bookmarkStart w:id="39" w:name="_Ref6876611"/>
      <w:bookmarkStart w:id="40" w:name="_Toc12790057"/>
      <w:r w:rsidRPr="000A7C51">
        <w:rPr>
          <w:b w:val="0"/>
        </w:rPr>
        <w:t>Seguir</w:t>
      </w:r>
      <w:bookmarkEnd w:id="38"/>
      <w:bookmarkEnd w:id="39"/>
      <w:bookmarkEnd w:id="4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Resumo</w:t>
            </w:r>
          </w:p>
        </w:tc>
        <w:tc>
          <w:tcPr>
            <w:tcW w:w="5656" w:type="dxa"/>
          </w:tcPr>
          <w:p w:rsidR="00056588" w:rsidRPr="009F36DC" w:rsidRDefault="00056588" w:rsidP="0061575D">
            <w:r>
              <w:t>Permitir que o ator siga um ou mais transmissores com o objetivo de habilitar algumas funcionalidades como: prioridade maior em uma ordenação lista de categorias, lista de transmissões ou notificações oriundas deste transmissor;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Atores</w:t>
            </w:r>
          </w:p>
        </w:tc>
        <w:tc>
          <w:tcPr>
            <w:tcW w:w="5656" w:type="dxa"/>
          </w:tcPr>
          <w:p w:rsidR="00056588" w:rsidRPr="009F36DC" w:rsidRDefault="00056588" w:rsidP="0061575D">
            <w:r>
              <w:t>Administrador; expectador; transmissor;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Pré-condições</w:t>
            </w:r>
          </w:p>
        </w:tc>
        <w:tc>
          <w:tcPr>
            <w:tcW w:w="5656" w:type="dxa"/>
          </w:tcPr>
          <w:p w:rsidR="00056588" w:rsidRPr="009F36DC" w:rsidRDefault="00056588" w:rsidP="0061575D">
            <w:r w:rsidRPr="009F36DC">
              <w:t>Ator autenticado no sistema;</w:t>
            </w:r>
          </w:p>
          <w:p w:rsidR="00056588" w:rsidRPr="009F36DC" w:rsidRDefault="00056588" w:rsidP="0061575D">
            <w:r>
              <w:t>Selecionar item na vitrine de transmissão;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Pós-condições</w:t>
            </w:r>
          </w:p>
        </w:tc>
        <w:tc>
          <w:tcPr>
            <w:tcW w:w="5656" w:type="dxa"/>
          </w:tcPr>
          <w:p w:rsidR="00056588" w:rsidRDefault="00056588" w:rsidP="0061575D">
            <w:r>
              <w:t>-As categorias do seguido listadas com prioridade de ordenação superior;</w:t>
            </w:r>
          </w:p>
          <w:p w:rsidR="00056588" w:rsidRDefault="00056588" w:rsidP="0061575D">
            <w:r>
              <w:t>-Os ítens (transmissões ao vivo/gravações) do seguido sendo listados com prioridade de ordenação superior;</w:t>
            </w:r>
          </w:p>
          <w:p w:rsidR="00056588" w:rsidRPr="009F36DC" w:rsidRDefault="00056588" w:rsidP="0061575D">
            <w:r>
              <w:t>-As notificações do seguido sendo listadas com prioridade de ordenação superior;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Autor</w:t>
            </w:r>
          </w:p>
        </w:tc>
        <w:tc>
          <w:tcPr>
            <w:tcW w:w="5656" w:type="dxa"/>
          </w:tcPr>
          <w:p w:rsidR="00056588" w:rsidRPr="009F36DC" w:rsidRDefault="00056588" w:rsidP="0061575D">
            <w:r w:rsidRPr="009F36DC">
              <w:t>Alonso Allen</w:t>
            </w:r>
          </w:p>
          <w:p w:rsidR="00056588" w:rsidRPr="009F36DC" w:rsidRDefault="00056588" w:rsidP="0061575D">
            <w:r w:rsidRPr="009F36DC">
              <w:t>Tiago Ribeiro</w:t>
            </w:r>
          </w:p>
          <w:p w:rsidR="00056588" w:rsidRPr="009F36DC" w:rsidRDefault="00056588" w:rsidP="0061575D">
            <w:r w:rsidRPr="009F36DC">
              <w:t>Fernando Rodrigues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Data</w:t>
            </w:r>
          </w:p>
        </w:tc>
        <w:tc>
          <w:tcPr>
            <w:tcW w:w="5656" w:type="dxa"/>
          </w:tcPr>
          <w:p w:rsidR="00056588" w:rsidRPr="009F36DC" w:rsidRDefault="00056588" w:rsidP="0061575D">
            <w:r w:rsidRPr="009F36DC">
              <w:t>sábado, 20 de abril de 2019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Fluxo principal</w:t>
            </w:r>
          </w:p>
        </w:tc>
        <w:tc>
          <w:tcPr>
            <w:tcW w:w="5656" w:type="dxa"/>
          </w:tcPr>
          <w:p w:rsidR="00056588" w:rsidRPr="009F36DC" w:rsidRDefault="00056588" w:rsidP="007156A1">
            <w:pPr>
              <w:numPr>
                <w:ilvl w:val="0"/>
                <w:numId w:val="32"/>
              </w:numPr>
            </w:pPr>
            <w:r>
              <w:t>o sistema obtém o transmissor do item sendo detalhado e salva na base de dados como transmissor a ser seguido;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Fluxo alternativo/excessão</w:t>
            </w:r>
          </w:p>
        </w:tc>
        <w:tc>
          <w:tcPr>
            <w:tcW w:w="5656" w:type="dxa"/>
          </w:tcPr>
          <w:p w:rsidR="00056588" w:rsidRPr="009F36DC" w:rsidRDefault="00056588" w:rsidP="0061575D"/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Requsitos não funcionais</w:t>
            </w:r>
          </w:p>
        </w:tc>
        <w:tc>
          <w:tcPr>
            <w:tcW w:w="5656" w:type="dxa"/>
          </w:tcPr>
          <w:p w:rsidR="00056588" w:rsidRPr="009F36DC" w:rsidRDefault="00056588" w:rsidP="0061575D"/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Regras de negócio</w:t>
            </w:r>
          </w:p>
        </w:tc>
        <w:tc>
          <w:tcPr>
            <w:tcW w:w="5656" w:type="dxa"/>
          </w:tcPr>
          <w:p w:rsidR="00056588" w:rsidRPr="009F36DC" w:rsidRDefault="00056588" w:rsidP="0061575D"/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Observações</w:t>
            </w:r>
          </w:p>
        </w:tc>
        <w:tc>
          <w:tcPr>
            <w:tcW w:w="5656" w:type="dxa"/>
          </w:tcPr>
          <w:p w:rsidR="00056588" w:rsidRPr="009F36DC" w:rsidRDefault="00056588" w:rsidP="0061575D"/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>
              <w:t>Protótipo</w:t>
            </w:r>
          </w:p>
        </w:tc>
        <w:tc>
          <w:tcPr>
            <w:tcW w:w="5656" w:type="dxa"/>
          </w:tcPr>
          <w:p w:rsidR="00056588" w:rsidRPr="009F36DC" w:rsidRDefault="00056588" w:rsidP="0061575D">
            <w:r>
              <w:fldChar w:fldCharType="begin"/>
            </w:r>
            <w:r>
              <w:instrText xml:space="preserve"> REF _Ref6876397 \h </w:instrText>
            </w:r>
            <w:r>
              <w:fldChar w:fldCharType="separate"/>
            </w:r>
            <w:r w:rsidRPr="00216184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16</w:t>
            </w:r>
            <w:r w:rsidRPr="00216184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Protótipo de tela </w:t>
            </w:r>
            <w:r w:rsidRPr="00216184">
              <w:rPr>
                <w:sz w:val="16"/>
                <w:szCs w:val="16"/>
              </w:rPr>
              <w:t>Item/transmissão (</w:t>
            </w:r>
            <w:r>
              <w:rPr>
                <w:sz w:val="16"/>
                <w:szCs w:val="16"/>
              </w:rPr>
              <w:t xml:space="preserve">exibir </w:t>
            </w:r>
            <w:r w:rsidRPr="00216184">
              <w:rPr>
                <w:sz w:val="16"/>
                <w:szCs w:val="16"/>
              </w:rPr>
              <w:t>detalhe)</w:t>
            </w:r>
            <w:r>
              <w:fldChar w:fldCharType="end"/>
            </w:r>
          </w:p>
        </w:tc>
      </w:tr>
    </w:tbl>
    <w:p w:rsidR="00056588" w:rsidRPr="00C221BD" w:rsidRDefault="00056588" w:rsidP="00C221BD"/>
    <w:p w:rsidR="00056588" w:rsidRDefault="00056588" w:rsidP="00E5334C">
      <w:pPr>
        <w:pStyle w:val="Heading2"/>
        <w:rPr>
          <w:b w:val="0"/>
        </w:rPr>
      </w:pPr>
      <w:bookmarkStart w:id="41" w:name="_Toc12790058"/>
      <w:r w:rsidRPr="000A7C51">
        <w:rPr>
          <w:b w:val="0"/>
        </w:rPr>
        <w:t>Exibir notificações</w:t>
      </w:r>
      <w:bookmarkEnd w:id="41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Resumo</w:t>
            </w:r>
          </w:p>
        </w:tc>
        <w:tc>
          <w:tcPr>
            <w:tcW w:w="5656" w:type="dxa"/>
          </w:tcPr>
          <w:p w:rsidR="00056588" w:rsidRPr="009F36DC" w:rsidRDefault="00056588" w:rsidP="0061575D">
            <w:r>
              <w:t xml:space="preserve">Permitir que o ator visualize notificações do sistema e dos transmissores selecionados no caso de uso: </w:t>
            </w:r>
            <w:r>
              <w:fldChar w:fldCharType="begin"/>
            </w:r>
            <w:r>
              <w:instrText xml:space="preserve"> REF _Ref6876570 \h </w:instrText>
            </w:r>
            <w:r>
              <w:fldChar w:fldCharType="separate"/>
            </w:r>
            <w:r w:rsidRPr="000A7C51">
              <w:rPr>
                <w:b/>
              </w:rPr>
              <w:t>Seguir</w:t>
            </w:r>
            <w:r>
              <w:fldChar w:fldCharType="end"/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Atores</w:t>
            </w:r>
          </w:p>
        </w:tc>
        <w:tc>
          <w:tcPr>
            <w:tcW w:w="5656" w:type="dxa"/>
          </w:tcPr>
          <w:p w:rsidR="00056588" w:rsidRPr="009F36DC" w:rsidRDefault="00056588" w:rsidP="0061575D">
            <w:r>
              <w:t>Administrador; expectador; transmissor;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Pré-condições</w:t>
            </w:r>
          </w:p>
        </w:tc>
        <w:tc>
          <w:tcPr>
            <w:tcW w:w="5656" w:type="dxa"/>
          </w:tcPr>
          <w:p w:rsidR="00056588" w:rsidRPr="009F36DC" w:rsidRDefault="00056588" w:rsidP="0061575D">
            <w:r w:rsidRPr="009F36DC">
              <w:t>Ator autenticado no sistema;</w:t>
            </w:r>
          </w:p>
          <w:p w:rsidR="00056588" w:rsidRPr="009F36DC" w:rsidRDefault="00056588" w:rsidP="0061575D">
            <w:r>
              <w:t>Selecionar item na vitrine de transmissão;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Pós-condições</w:t>
            </w:r>
          </w:p>
        </w:tc>
        <w:tc>
          <w:tcPr>
            <w:tcW w:w="5656" w:type="dxa"/>
          </w:tcPr>
          <w:p w:rsidR="00056588" w:rsidRDefault="00056588" w:rsidP="0061575D">
            <w:r>
              <w:t>-As categorias do seguido listadas com prioridade de ordenação superior;</w:t>
            </w:r>
          </w:p>
          <w:p w:rsidR="00056588" w:rsidRDefault="00056588" w:rsidP="0061575D">
            <w:r>
              <w:t>-Os ítens (transmissões ao vivo/gravações) do seguido sendo listados com prioridade de ordenação superior;</w:t>
            </w:r>
          </w:p>
          <w:p w:rsidR="00056588" w:rsidRPr="009F36DC" w:rsidRDefault="00056588" w:rsidP="0061575D">
            <w:r>
              <w:t>-As notificações do seguido sendo listadas com prioridade de ordenação superior;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Autor</w:t>
            </w:r>
          </w:p>
        </w:tc>
        <w:tc>
          <w:tcPr>
            <w:tcW w:w="5656" w:type="dxa"/>
          </w:tcPr>
          <w:p w:rsidR="00056588" w:rsidRPr="009F36DC" w:rsidRDefault="00056588" w:rsidP="0061575D">
            <w:r w:rsidRPr="009F36DC">
              <w:t>Alonso Allen</w:t>
            </w:r>
          </w:p>
          <w:p w:rsidR="00056588" w:rsidRPr="009F36DC" w:rsidRDefault="00056588" w:rsidP="0061575D">
            <w:r w:rsidRPr="009F36DC">
              <w:t>Tiago Ribeiro</w:t>
            </w:r>
          </w:p>
          <w:p w:rsidR="00056588" w:rsidRPr="009F36DC" w:rsidRDefault="00056588" w:rsidP="0061575D">
            <w:r w:rsidRPr="009F36DC">
              <w:t>Fernando Rodrigues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Data</w:t>
            </w:r>
          </w:p>
        </w:tc>
        <w:tc>
          <w:tcPr>
            <w:tcW w:w="5656" w:type="dxa"/>
          </w:tcPr>
          <w:p w:rsidR="00056588" w:rsidRPr="009F36DC" w:rsidRDefault="00056588" w:rsidP="0061575D">
            <w:r w:rsidRPr="009F36DC">
              <w:t>sábado, 20 de abril de 2019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Fluxo principal</w:t>
            </w:r>
          </w:p>
        </w:tc>
        <w:tc>
          <w:tcPr>
            <w:tcW w:w="5656" w:type="dxa"/>
          </w:tcPr>
          <w:p w:rsidR="00056588" w:rsidRPr="009F36DC" w:rsidRDefault="00056588" w:rsidP="00016F27">
            <w:pPr>
              <w:numPr>
                <w:ilvl w:val="0"/>
                <w:numId w:val="40"/>
              </w:numPr>
            </w:pPr>
            <w:r>
              <w:t>o sistema obtém o transmissor do item sendo detalhado e salva na base de dados como transmissor a ser seguido;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Fluxo alternativo/excessão</w:t>
            </w:r>
          </w:p>
        </w:tc>
        <w:tc>
          <w:tcPr>
            <w:tcW w:w="5656" w:type="dxa"/>
          </w:tcPr>
          <w:p w:rsidR="00056588" w:rsidRPr="009F36DC" w:rsidRDefault="00056588" w:rsidP="0061575D"/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Requsitos não funcionais</w:t>
            </w:r>
          </w:p>
        </w:tc>
        <w:tc>
          <w:tcPr>
            <w:tcW w:w="5656" w:type="dxa"/>
          </w:tcPr>
          <w:p w:rsidR="00056588" w:rsidRPr="009F36DC" w:rsidRDefault="00056588" w:rsidP="0061575D"/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Regras de negócio</w:t>
            </w:r>
          </w:p>
        </w:tc>
        <w:tc>
          <w:tcPr>
            <w:tcW w:w="5656" w:type="dxa"/>
          </w:tcPr>
          <w:p w:rsidR="00056588" w:rsidRPr="009F36DC" w:rsidRDefault="00056588" w:rsidP="0061575D"/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Observações</w:t>
            </w:r>
          </w:p>
        </w:tc>
        <w:tc>
          <w:tcPr>
            <w:tcW w:w="5656" w:type="dxa"/>
          </w:tcPr>
          <w:p w:rsidR="00056588" w:rsidRPr="009F36DC" w:rsidRDefault="00056588" w:rsidP="0061575D">
            <w:r>
              <w:fldChar w:fldCharType="begin"/>
            </w:r>
            <w:r>
              <w:instrText xml:space="preserve"> REF _Ref6876611 \h </w:instrText>
            </w:r>
            <w:r>
              <w:fldChar w:fldCharType="separate"/>
            </w:r>
            <w:r w:rsidRPr="000A7C51">
              <w:rPr>
                <w:b/>
              </w:rPr>
              <w:t>Seguir</w:t>
            </w:r>
            <w:r>
              <w:fldChar w:fldCharType="end"/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>
              <w:t>Protótipo</w:t>
            </w:r>
          </w:p>
        </w:tc>
        <w:tc>
          <w:tcPr>
            <w:tcW w:w="5656" w:type="dxa"/>
          </w:tcPr>
          <w:p w:rsidR="00056588" w:rsidRPr="009F36DC" w:rsidRDefault="00056588" w:rsidP="0061575D">
            <w:r>
              <w:fldChar w:fldCharType="begin"/>
            </w:r>
            <w:r>
              <w:instrText xml:space="preserve"> REF _Ref6876397 \h </w:instrText>
            </w:r>
            <w:r>
              <w:fldChar w:fldCharType="separate"/>
            </w:r>
            <w:r w:rsidRPr="00216184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16</w:t>
            </w:r>
            <w:r w:rsidRPr="00216184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Protótipo de tela </w:t>
            </w:r>
            <w:r w:rsidRPr="00216184">
              <w:rPr>
                <w:sz w:val="16"/>
                <w:szCs w:val="16"/>
              </w:rPr>
              <w:t>Item/transmissão (</w:t>
            </w:r>
            <w:r>
              <w:rPr>
                <w:sz w:val="16"/>
                <w:szCs w:val="16"/>
              </w:rPr>
              <w:t xml:space="preserve">exibir </w:t>
            </w:r>
            <w:r w:rsidRPr="00216184">
              <w:rPr>
                <w:sz w:val="16"/>
                <w:szCs w:val="16"/>
              </w:rPr>
              <w:t>detalhe)</w:t>
            </w:r>
            <w:r>
              <w:fldChar w:fldCharType="end"/>
            </w:r>
          </w:p>
        </w:tc>
      </w:tr>
    </w:tbl>
    <w:p w:rsidR="00056588" w:rsidRPr="00C221BD" w:rsidRDefault="00056588" w:rsidP="007156A1"/>
    <w:p w:rsidR="00056588" w:rsidRDefault="00056588" w:rsidP="00421704">
      <w:pPr>
        <w:pStyle w:val="Heading2"/>
        <w:rPr>
          <w:b w:val="0"/>
        </w:rPr>
      </w:pPr>
      <w:bookmarkStart w:id="42" w:name="_Toc12790059"/>
      <w:r w:rsidRPr="000A7C51">
        <w:rPr>
          <w:b w:val="0"/>
        </w:rPr>
        <w:t>Assinar/inscrever-se</w:t>
      </w:r>
      <w:bookmarkEnd w:id="42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Resumo</w:t>
            </w:r>
          </w:p>
        </w:tc>
        <w:tc>
          <w:tcPr>
            <w:tcW w:w="5656" w:type="dxa"/>
          </w:tcPr>
          <w:p w:rsidR="00056588" w:rsidRPr="009F36DC" w:rsidRDefault="00056588" w:rsidP="0061575D">
            <w:r>
              <w:t>Permitir ao ator fazer uma assinatura de expectador com o objetivo de obter acesso à conveniências  disponibilizadas para assinantes;</w:t>
            </w:r>
            <w:r w:rsidRPr="009F36DC">
              <w:t xml:space="preserve"> 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Atores</w:t>
            </w:r>
          </w:p>
        </w:tc>
        <w:tc>
          <w:tcPr>
            <w:tcW w:w="5656" w:type="dxa"/>
          </w:tcPr>
          <w:p w:rsidR="00056588" w:rsidRPr="009F36DC" w:rsidRDefault="00056588" w:rsidP="0061575D">
            <w:r>
              <w:t>Expectador;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Pré-condições</w:t>
            </w:r>
          </w:p>
        </w:tc>
        <w:tc>
          <w:tcPr>
            <w:tcW w:w="5656" w:type="dxa"/>
          </w:tcPr>
          <w:p w:rsidR="00056588" w:rsidRPr="009F36DC" w:rsidRDefault="00056588" w:rsidP="0061575D">
            <w:r w:rsidRPr="009F36DC">
              <w:t>Ator autenticado no sistema</w:t>
            </w:r>
            <w:r>
              <w:t>;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Pós-condições</w:t>
            </w:r>
          </w:p>
        </w:tc>
        <w:tc>
          <w:tcPr>
            <w:tcW w:w="5656" w:type="dxa"/>
          </w:tcPr>
          <w:p w:rsidR="00056588" w:rsidRPr="009F36DC" w:rsidRDefault="00056588" w:rsidP="0061575D">
            <w:r>
              <w:t>Ator passando a ser considerado assinante/inscrito na aplicação e passando a ter acesso a conveniências exclusivas para assinantes;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Autor</w:t>
            </w:r>
          </w:p>
        </w:tc>
        <w:tc>
          <w:tcPr>
            <w:tcW w:w="5656" w:type="dxa"/>
          </w:tcPr>
          <w:p w:rsidR="00056588" w:rsidRPr="009F36DC" w:rsidRDefault="00056588" w:rsidP="0061575D">
            <w:r w:rsidRPr="009F36DC">
              <w:t>Alonso Allen</w:t>
            </w:r>
          </w:p>
          <w:p w:rsidR="00056588" w:rsidRPr="009F36DC" w:rsidRDefault="00056588" w:rsidP="0061575D">
            <w:r w:rsidRPr="009F36DC">
              <w:t>Tiago Ribeiro</w:t>
            </w:r>
          </w:p>
          <w:p w:rsidR="00056588" w:rsidRPr="009F36DC" w:rsidRDefault="00056588" w:rsidP="0061575D">
            <w:r w:rsidRPr="009F36DC">
              <w:t>Fernando Rodrigues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Data</w:t>
            </w:r>
          </w:p>
        </w:tc>
        <w:tc>
          <w:tcPr>
            <w:tcW w:w="5656" w:type="dxa"/>
          </w:tcPr>
          <w:p w:rsidR="00056588" w:rsidRPr="009F36DC" w:rsidRDefault="00056588" w:rsidP="0061575D">
            <w:r w:rsidRPr="009F36DC">
              <w:t>sábado, 20 de abril de 2019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Fluxo principal</w:t>
            </w:r>
          </w:p>
        </w:tc>
        <w:tc>
          <w:tcPr>
            <w:tcW w:w="5656" w:type="dxa"/>
          </w:tcPr>
          <w:p w:rsidR="00056588" w:rsidRDefault="00056588" w:rsidP="0064785D">
            <w:pPr>
              <w:numPr>
                <w:ilvl w:val="0"/>
                <w:numId w:val="34"/>
              </w:numPr>
            </w:pPr>
            <w:r>
              <w:t>o sistema apresenta a tela do caso de uso;</w:t>
            </w:r>
          </w:p>
          <w:p w:rsidR="00056588" w:rsidRDefault="00056588" w:rsidP="0064785D">
            <w:pPr>
              <w:numPr>
                <w:ilvl w:val="0"/>
                <w:numId w:val="34"/>
              </w:numPr>
            </w:pPr>
            <w:r>
              <w:t>o ator informa os dados da tela;</w:t>
            </w:r>
          </w:p>
          <w:p w:rsidR="00056588" w:rsidRDefault="00056588" w:rsidP="0064785D">
            <w:pPr>
              <w:numPr>
                <w:ilvl w:val="0"/>
                <w:numId w:val="34"/>
              </w:numPr>
            </w:pPr>
            <w:r>
              <w:t>o ator realiza o pagamento da assinatura/inscrição;</w:t>
            </w:r>
          </w:p>
          <w:p w:rsidR="00056588" w:rsidRPr="009F36DC" w:rsidRDefault="00056588" w:rsidP="0064785D">
            <w:pPr>
              <w:numPr>
                <w:ilvl w:val="0"/>
                <w:numId w:val="34"/>
              </w:numPr>
            </w:pPr>
            <w:r>
              <w:t xml:space="preserve"> o sistema salva na base de dados o ator como novo assinante/inscrito e informa através de mensagem o sucesso da operação;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Fluxo alternativo/excessão</w:t>
            </w:r>
          </w:p>
        </w:tc>
        <w:tc>
          <w:tcPr>
            <w:tcW w:w="5656" w:type="dxa"/>
          </w:tcPr>
          <w:p w:rsidR="00056588" w:rsidRPr="009F36DC" w:rsidRDefault="00056588" w:rsidP="0061575D"/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Requsitos não funcionais</w:t>
            </w:r>
          </w:p>
        </w:tc>
        <w:tc>
          <w:tcPr>
            <w:tcW w:w="5656" w:type="dxa"/>
          </w:tcPr>
          <w:p w:rsidR="00056588" w:rsidRPr="009F36DC" w:rsidRDefault="00056588" w:rsidP="0061575D"/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Regras de negócio</w:t>
            </w:r>
          </w:p>
        </w:tc>
        <w:tc>
          <w:tcPr>
            <w:tcW w:w="5656" w:type="dxa"/>
          </w:tcPr>
          <w:p w:rsidR="00056588" w:rsidRPr="009F36DC" w:rsidRDefault="00056588" w:rsidP="0061575D">
            <w:r>
              <w:t xml:space="preserve">Depende do caso de uso </w:t>
            </w:r>
            <w:r>
              <w:fldChar w:fldCharType="begin"/>
            </w:r>
            <w:r>
              <w:instrText xml:space="preserve"> REF _Ref6877113 \h </w:instrText>
            </w:r>
            <w:r>
              <w:fldChar w:fldCharType="separate"/>
            </w:r>
            <w:r w:rsidRPr="000A7C51">
              <w:rPr>
                <w:b/>
              </w:rPr>
              <w:t>Incluir pagamento(manter pagamento)</w:t>
            </w:r>
            <w:r>
              <w:fldChar w:fldCharType="end"/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Observações</w:t>
            </w:r>
          </w:p>
        </w:tc>
        <w:tc>
          <w:tcPr>
            <w:tcW w:w="5656" w:type="dxa"/>
          </w:tcPr>
          <w:p w:rsidR="00056588" w:rsidRPr="009F36DC" w:rsidRDefault="00056588" w:rsidP="0061575D">
            <w:r>
              <w:t>Conveniências = bótons, categorias e transmissores exclusivos para assinantes, etc.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>
              <w:t>Protótipo</w:t>
            </w:r>
          </w:p>
        </w:tc>
        <w:tc>
          <w:tcPr>
            <w:tcW w:w="5656" w:type="dxa"/>
          </w:tcPr>
          <w:p w:rsidR="00056588" w:rsidRPr="009F36DC" w:rsidRDefault="00056588" w:rsidP="0061575D"/>
        </w:tc>
      </w:tr>
    </w:tbl>
    <w:p w:rsidR="00056588" w:rsidRPr="00C221BD" w:rsidRDefault="00056588" w:rsidP="0064785D"/>
    <w:p w:rsidR="00056588" w:rsidRPr="0064785D" w:rsidRDefault="00056588" w:rsidP="0064785D"/>
    <w:p w:rsidR="00056588" w:rsidRDefault="00056588" w:rsidP="00421704">
      <w:pPr>
        <w:pStyle w:val="Heading2"/>
        <w:rPr>
          <w:b w:val="0"/>
        </w:rPr>
      </w:pPr>
      <w:bookmarkStart w:id="43" w:name="_Toc12790060"/>
      <w:r w:rsidRPr="000A7C51">
        <w:rPr>
          <w:b w:val="0"/>
        </w:rPr>
        <w:t>Doar</w:t>
      </w:r>
      <w:bookmarkEnd w:id="4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Resumo</w:t>
            </w:r>
          </w:p>
        </w:tc>
        <w:tc>
          <w:tcPr>
            <w:tcW w:w="5656" w:type="dxa"/>
          </w:tcPr>
          <w:p w:rsidR="00056588" w:rsidRPr="009F36DC" w:rsidRDefault="00056588" w:rsidP="0061575D">
            <w:r>
              <w:t>Permitir ao ator fazer uma doação de valores ao transmissor e ter acesso à conveniências exclusivas para doadores;</w:t>
            </w:r>
            <w:r w:rsidRPr="009F36DC">
              <w:t xml:space="preserve"> 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Atores</w:t>
            </w:r>
          </w:p>
        </w:tc>
        <w:tc>
          <w:tcPr>
            <w:tcW w:w="5656" w:type="dxa"/>
          </w:tcPr>
          <w:p w:rsidR="00056588" w:rsidRPr="009F36DC" w:rsidRDefault="00056588" w:rsidP="0061575D">
            <w:r>
              <w:t>Expectador; transmissor;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Pré-condições</w:t>
            </w:r>
          </w:p>
        </w:tc>
        <w:tc>
          <w:tcPr>
            <w:tcW w:w="5656" w:type="dxa"/>
          </w:tcPr>
          <w:p w:rsidR="00056588" w:rsidRPr="009F36DC" w:rsidRDefault="00056588" w:rsidP="0061575D">
            <w:r w:rsidRPr="009F36DC">
              <w:t>Ator autenticado no sistema</w:t>
            </w:r>
            <w:r>
              <w:t>;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Pós-condições</w:t>
            </w:r>
          </w:p>
        </w:tc>
        <w:tc>
          <w:tcPr>
            <w:tcW w:w="5656" w:type="dxa"/>
          </w:tcPr>
          <w:p w:rsidR="00056588" w:rsidRPr="009F36DC" w:rsidRDefault="00056588" w:rsidP="0061575D">
            <w:r>
              <w:t>Ator passando a ser considerado doador de transmissor e passando  ter acesso a conveniências exclusivas para doadores;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Autor</w:t>
            </w:r>
          </w:p>
        </w:tc>
        <w:tc>
          <w:tcPr>
            <w:tcW w:w="5656" w:type="dxa"/>
          </w:tcPr>
          <w:p w:rsidR="00056588" w:rsidRPr="009F36DC" w:rsidRDefault="00056588" w:rsidP="0061575D">
            <w:r w:rsidRPr="009F36DC">
              <w:t>Alonso Allen</w:t>
            </w:r>
          </w:p>
          <w:p w:rsidR="00056588" w:rsidRPr="009F36DC" w:rsidRDefault="00056588" w:rsidP="0061575D">
            <w:r w:rsidRPr="009F36DC">
              <w:t>Tiago Ribeiro</w:t>
            </w:r>
          </w:p>
          <w:p w:rsidR="00056588" w:rsidRPr="009F36DC" w:rsidRDefault="00056588" w:rsidP="0061575D">
            <w:r w:rsidRPr="009F36DC">
              <w:t>Fernando Rodrigues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Data</w:t>
            </w:r>
          </w:p>
        </w:tc>
        <w:tc>
          <w:tcPr>
            <w:tcW w:w="5656" w:type="dxa"/>
          </w:tcPr>
          <w:p w:rsidR="00056588" w:rsidRPr="009F36DC" w:rsidRDefault="00056588" w:rsidP="0061575D">
            <w:r w:rsidRPr="009F36DC">
              <w:t>sábado, 20 de abril de 2019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Fluxo principal</w:t>
            </w:r>
          </w:p>
        </w:tc>
        <w:tc>
          <w:tcPr>
            <w:tcW w:w="5656" w:type="dxa"/>
          </w:tcPr>
          <w:p w:rsidR="00056588" w:rsidRDefault="00056588" w:rsidP="00452071">
            <w:pPr>
              <w:numPr>
                <w:ilvl w:val="0"/>
                <w:numId w:val="36"/>
              </w:numPr>
            </w:pPr>
            <w:r>
              <w:t>o sistema apresenta a tela do caso de uso;</w:t>
            </w:r>
          </w:p>
          <w:p w:rsidR="00056588" w:rsidRDefault="00056588" w:rsidP="0061575D">
            <w:pPr>
              <w:numPr>
                <w:ilvl w:val="0"/>
                <w:numId w:val="36"/>
              </w:numPr>
            </w:pPr>
            <w:r>
              <w:t>o ator informa os dados da tela;</w:t>
            </w:r>
          </w:p>
          <w:p w:rsidR="00056588" w:rsidRDefault="00056588" w:rsidP="0061575D">
            <w:pPr>
              <w:numPr>
                <w:ilvl w:val="0"/>
                <w:numId w:val="36"/>
              </w:numPr>
            </w:pPr>
            <w:r>
              <w:t>o ator realiza o pagamento da doação;</w:t>
            </w:r>
          </w:p>
          <w:p w:rsidR="00056588" w:rsidRPr="009F36DC" w:rsidRDefault="00056588" w:rsidP="0061575D">
            <w:pPr>
              <w:numPr>
                <w:ilvl w:val="0"/>
                <w:numId w:val="36"/>
              </w:numPr>
            </w:pPr>
            <w:r>
              <w:t xml:space="preserve"> o sistema salva na base de dados o ator como novo doador e informa através de mensagem o sucesso da operação;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Fluxo alternativo/excessão</w:t>
            </w:r>
          </w:p>
        </w:tc>
        <w:tc>
          <w:tcPr>
            <w:tcW w:w="5656" w:type="dxa"/>
          </w:tcPr>
          <w:p w:rsidR="00056588" w:rsidRPr="009F36DC" w:rsidRDefault="00056588" w:rsidP="0061575D"/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Requsitos não funcionais</w:t>
            </w:r>
          </w:p>
        </w:tc>
        <w:tc>
          <w:tcPr>
            <w:tcW w:w="5656" w:type="dxa"/>
          </w:tcPr>
          <w:p w:rsidR="00056588" w:rsidRPr="009F36DC" w:rsidRDefault="00056588" w:rsidP="0061575D"/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Regras de negócio</w:t>
            </w:r>
          </w:p>
        </w:tc>
        <w:tc>
          <w:tcPr>
            <w:tcW w:w="5656" w:type="dxa"/>
          </w:tcPr>
          <w:p w:rsidR="00056588" w:rsidRPr="009F36DC" w:rsidRDefault="00056588" w:rsidP="0061575D">
            <w:r>
              <w:t xml:space="preserve">Depende do caso de uso </w:t>
            </w:r>
            <w:r>
              <w:fldChar w:fldCharType="begin"/>
            </w:r>
            <w:r>
              <w:instrText xml:space="preserve"> REF _Ref6877113 \h </w:instrText>
            </w:r>
            <w:r>
              <w:fldChar w:fldCharType="separate"/>
            </w:r>
            <w:r w:rsidRPr="000A7C51">
              <w:rPr>
                <w:b/>
              </w:rPr>
              <w:t>Incluir pagamento(manter pagamento)</w:t>
            </w:r>
            <w:r>
              <w:fldChar w:fldCharType="end"/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Observações</w:t>
            </w:r>
          </w:p>
        </w:tc>
        <w:tc>
          <w:tcPr>
            <w:tcW w:w="5656" w:type="dxa"/>
          </w:tcPr>
          <w:p w:rsidR="00056588" w:rsidRPr="009F36DC" w:rsidRDefault="00056588" w:rsidP="0061575D">
            <w:r>
              <w:t>Conveniências = bótons, categorias e transmissores exclusivos para doadores, etc.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>
              <w:t>Protótipo</w:t>
            </w:r>
          </w:p>
        </w:tc>
        <w:tc>
          <w:tcPr>
            <w:tcW w:w="5656" w:type="dxa"/>
          </w:tcPr>
          <w:p w:rsidR="00056588" w:rsidRPr="009F36DC" w:rsidRDefault="00056588" w:rsidP="0061575D"/>
        </w:tc>
      </w:tr>
    </w:tbl>
    <w:p w:rsidR="00056588" w:rsidRPr="00C221BD" w:rsidRDefault="00056588" w:rsidP="00452071"/>
    <w:p w:rsidR="00056588" w:rsidRPr="00452071" w:rsidRDefault="00056588" w:rsidP="00452071"/>
    <w:p w:rsidR="00056588" w:rsidRDefault="00056588" w:rsidP="00C221BD">
      <w:pPr>
        <w:pStyle w:val="Heading2"/>
        <w:rPr>
          <w:b w:val="0"/>
        </w:rPr>
      </w:pPr>
      <w:bookmarkStart w:id="44" w:name="_Toc12790061"/>
      <w:r w:rsidRPr="00C221BD">
        <w:rPr>
          <w:b w:val="0"/>
        </w:rPr>
        <w:t>Denunciar</w:t>
      </w:r>
      <w:bookmarkEnd w:id="44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Resumo</w:t>
            </w:r>
          </w:p>
        </w:tc>
        <w:tc>
          <w:tcPr>
            <w:tcW w:w="5656" w:type="dxa"/>
          </w:tcPr>
          <w:p w:rsidR="00056588" w:rsidRPr="009F36DC" w:rsidRDefault="00056588" w:rsidP="0061575D">
            <w:r>
              <w:t>Permitir ao ator fazer uma denúncia do ítem (transmissão ao vivo/gravação) para que o mesmo possa ser retirado do catálogo após avaliação de um moderador do sistema.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Atores</w:t>
            </w:r>
          </w:p>
        </w:tc>
        <w:tc>
          <w:tcPr>
            <w:tcW w:w="5656" w:type="dxa"/>
          </w:tcPr>
          <w:p w:rsidR="00056588" w:rsidRPr="009F36DC" w:rsidRDefault="00056588" w:rsidP="0061575D">
            <w:r>
              <w:t>Expectador; transmissor;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Pré-condições</w:t>
            </w:r>
          </w:p>
        </w:tc>
        <w:tc>
          <w:tcPr>
            <w:tcW w:w="5656" w:type="dxa"/>
          </w:tcPr>
          <w:p w:rsidR="00056588" w:rsidRPr="009F36DC" w:rsidRDefault="00056588" w:rsidP="0061575D">
            <w:r w:rsidRPr="009F36DC">
              <w:t>Ator autenticado no sistema</w:t>
            </w:r>
            <w:r>
              <w:t>;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Pós-condições</w:t>
            </w:r>
          </w:p>
        </w:tc>
        <w:tc>
          <w:tcPr>
            <w:tcW w:w="5656" w:type="dxa"/>
          </w:tcPr>
          <w:p w:rsidR="00056588" w:rsidRPr="009F36DC" w:rsidRDefault="00056588" w:rsidP="0061575D">
            <w:r>
              <w:t>Item sendo listado como denunciado ao moderador do sistema;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Autor</w:t>
            </w:r>
          </w:p>
        </w:tc>
        <w:tc>
          <w:tcPr>
            <w:tcW w:w="5656" w:type="dxa"/>
          </w:tcPr>
          <w:p w:rsidR="00056588" w:rsidRPr="009F36DC" w:rsidRDefault="00056588" w:rsidP="0061575D">
            <w:r w:rsidRPr="009F36DC">
              <w:t>Alonso Allen</w:t>
            </w:r>
          </w:p>
          <w:p w:rsidR="00056588" w:rsidRPr="009F36DC" w:rsidRDefault="00056588" w:rsidP="0061575D">
            <w:r w:rsidRPr="009F36DC">
              <w:t>Tiago Ribeiro</w:t>
            </w:r>
          </w:p>
          <w:p w:rsidR="00056588" w:rsidRPr="009F36DC" w:rsidRDefault="00056588" w:rsidP="0061575D">
            <w:r w:rsidRPr="009F36DC">
              <w:t>Fernando Rodrigues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Data</w:t>
            </w:r>
          </w:p>
        </w:tc>
        <w:tc>
          <w:tcPr>
            <w:tcW w:w="5656" w:type="dxa"/>
          </w:tcPr>
          <w:p w:rsidR="00056588" w:rsidRPr="009F36DC" w:rsidRDefault="00056588" w:rsidP="0061575D">
            <w:r w:rsidRPr="009F36DC">
              <w:t>sábado, 20 de abril de 2019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Fluxo principal</w:t>
            </w:r>
          </w:p>
        </w:tc>
        <w:tc>
          <w:tcPr>
            <w:tcW w:w="5656" w:type="dxa"/>
          </w:tcPr>
          <w:p w:rsidR="00056588" w:rsidRDefault="00056588" w:rsidP="00F77960">
            <w:pPr>
              <w:numPr>
                <w:ilvl w:val="0"/>
                <w:numId w:val="37"/>
              </w:numPr>
            </w:pPr>
            <w:r>
              <w:t>o sistema apresenta a tela do caso de uso;</w:t>
            </w:r>
          </w:p>
          <w:p w:rsidR="00056588" w:rsidRDefault="00056588" w:rsidP="0061575D">
            <w:pPr>
              <w:numPr>
                <w:ilvl w:val="0"/>
                <w:numId w:val="37"/>
              </w:numPr>
            </w:pPr>
            <w:r>
              <w:t>o ator informa os dados da tela;</w:t>
            </w:r>
          </w:p>
          <w:p w:rsidR="00056588" w:rsidRPr="009F36DC" w:rsidRDefault="00056588" w:rsidP="0061575D">
            <w:pPr>
              <w:numPr>
                <w:ilvl w:val="0"/>
                <w:numId w:val="37"/>
              </w:numPr>
            </w:pPr>
            <w:r>
              <w:t>o sistema salva na base de dados o item como novo item denunciado e informa através de mensagem o sucesso da operação;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Fluxo alternativo/excessão</w:t>
            </w:r>
          </w:p>
        </w:tc>
        <w:tc>
          <w:tcPr>
            <w:tcW w:w="5656" w:type="dxa"/>
          </w:tcPr>
          <w:p w:rsidR="00056588" w:rsidRPr="009F36DC" w:rsidRDefault="00056588" w:rsidP="0061575D"/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Requsitos não funcionais</w:t>
            </w:r>
          </w:p>
        </w:tc>
        <w:tc>
          <w:tcPr>
            <w:tcW w:w="5656" w:type="dxa"/>
          </w:tcPr>
          <w:p w:rsidR="00056588" w:rsidRPr="009F36DC" w:rsidRDefault="00056588" w:rsidP="0061575D"/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Regras de negócio</w:t>
            </w:r>
          </w:p>
        </w:tc>
        <w:tc>
          <w:tcPr>
            <w:tcW w:w="5656" w:type="dxa"/>
          </w:tcPr>
          <w:p w:rsidR="00056588" w:rsidRPr="009F36DC" w:rsidRDefault="00056588" w:rsidP="0061575D"/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Observações</w:t>
            </w:r>
          </w:p>
        </w:tc>
        <w:tc>
          <w:tcPr>
            <w:tcW w:w="5656" w:type="dxa"/>
          </w:tcPr>
          <w:p w:rsidR="00056588" w:rsidRPr="009F36DC" w:rsidRDefault="00056588" w:rsidP="0061575D"/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>
              <w:t>Protótipo</w:t>
            </w:r>
          </w:p>
        </w:tc>
        <w:tc>
          <w:tcPr>
            <w:tcW w:w="5656" w:type="dxa"/>
          </w:tcPr>
          <w:p w:rsidR="00056588" w:rsidRPr="009F36DC" w:rsidRDefault="00056588" w:rsidP="0061575D">
            <w:r>
              <w:fldChar w:fldCharType="begin"/>
            </w:r>
            <w:r>
              <w:instrText xml:space="preserve"> REF _Ref6877660 \h </w:instrText>
            </w:r>
            <w:r>
              <w:fldChar w:fldCharType="separate"/>
            </w:r>
            <w:r w:rsidRPr="00216184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16</w:t>
            </w:r>
            <w:r w:rsidRPr="00216184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Protótipo de tela </w:t>
            </w:r>
            <w:r w:rsidRPr="00216184">
              <w:rPr>
                <w:sz w:val="16"/>
                <w:szCs w:val="16"/>
              </w:rPr>
              <w:t>Item/transmissão (</w:t>
            </w:r>
            <w:r>
              <w:rPr>
                <w:sz w:val="16"/>
                <w:szCs w:val="16"/>
              </w:rPr>
              <w:t xml:space="preserve">exibir </w:t>
            </w:r>
            <w:r w:rsidRPr="00216184">
              <w:rPr>
                <w:sz w:val="16"/>
                <w:szCs w:val="16"/>
              </w:rPr>
              <w:t>detalhe)</w:t>
            </w:r>
            <w:r>
              <w:fldChar w:fldCharType="end"/>
            </w:r>
          </w:p>
        </w:tc>
      </w:tr>
    </w:tbl>
    <w:p w:rsidR="00056588" w:rsidRPr="00452071" w:rsidRDefault="00056588" w:rsidP="00452071"/>
    <w:p w:rsidR="00056588" w:rsidRDefault="00056588" w:rsidP="00421704">
      <w:pPr>
        <w:pStyle w:val="Heading2"/>
        <w:rPr>
          <w:b w:val="0"/>
        </w:rPr>
      </w:pPr>
      <w:bookmarkStart w:id="45" w:name="_Toc12790062"/>
      <w:r>
        <w:rPr>
          <w:b w:val="0"/>
        </w:rPr>
        <w:t>Visualizar/comunicar-se via</w:t>
      </w:r>
      <w:r w:rsidRPr="000A7C51">
        <w:rPr>
          <w:b w:val="0"/>
        </w:rPr>
        <w:t xml:space="preserve"> chat</w:t>
      </w:r>
      <w:bookmarkEnd w:id="4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988"/>
        <w:gridCol w:w="5656"/>
      </w:tblGrid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Resumo</w:t>
            </w:r>
          </w:p>
        </w:tc>
        <w:tc>
          <w:tcPr>
            <w:tcW w:w="5656" w:type="dxa"/>
          </w:tcPr>
          <w:p w:rsidR="00056588" w:rsidRPr="009F36DC" w:rsidRDefault="00056588" w:rsidP="0061575D">
            <w:r>
              <w:t>Permitir ao ator visualizar/comunicar-se com os demais expectadores da aplicação;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Atores</w:t>
            </w:r>
          </w:p>
        </w:tc>
        <w:tc>
          <w:tcPr>
            <w:tcW w:w="5656" w:type="dxa"/>
          </w:tcPr>
          <w:p w:rsidR="00056588" w:rsidRPr="009F36DC" w:rsidRDefault="00056588" w:rsidP="0061575D">
            <w:r>
              <w:t>Expectador; transmissor;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Pré-condições</w:t>
            </w:r>
          </w:p>
        </w:tc>
        <w:tc>
          <w:tcPr>
            <w:tcW w:w="5656" w:type="dxa"/>
          </w:tcPr>
          <w:p w:rsidR="00056588" w:rsidRPr="009F36DC" w:rsidRDefault="00056588" w:rsidP="0061575D"/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Pós-condições</w:t>
            </w:r>
          </w:p>
        </w:tc>
        <w:tc>
          <w:tcPr>
            <w:tcW w:w="5656" w:type="dxa"/>
          </w:tcPr>
          <w:p w:rsidR="00056588" w:rsidRPr="009F36DC" w:rsidRDefault="00056588" w:rsidP="0061575D">
            <w:r>
              <w:t>Ator podendo visualizar/comunicar-se com outros expectadores do sistema;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Autor</w:t>
            </w:r>
          </w:p>
        </w:tc>
        <w:tc>
          <w:tcPr>
            <w:tcW w:w="5656" w:type="dxa"/>
          </w:tcPr>
          <w:p w:rsidR="00056588" w:rsidRPr="009F36DC" w:rsidRDefault="00056588" w:rsidP="0061575D">
            <w:r w:rsidRPr="009F36DC">
              <w:t>Alonso Allen</w:t>
            </w:r>
          </w:p>
          <w:p w:rsidR="00056588" w:rsidRPr="009F36DC" w:rsidRDefault="00056588" w:rsidP="0061575D">
            <w:r w:rsidRPr="009F36DC">
              <w:t>Tiago Ribeiro</w:t>
            </w:r>
          </w:p>
          <w:p w:rsidR="00056588" w:rsidRPr="009F36DC" w:rsidRDefault="00056588" w:rsidP="0061575D">
            <w:r w:rsidRPr="009F36DC">
              <w:t>Fernando Rodrigues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Data</w:t>
            </w:r>
          </w:p>
        </w:tc>
        <w:tc>
          <w:tcPr>
            <w:tcW w:w="5656" w:type="dxa"/>
          </w:tcPr>
          <w:p w:rsidR="00056588" w:rsidRPr="009F36DC" w:rsidRDefault="00056588" w:rsidP="0061575D">
            <w:r w:rsidRPr="009F36DC">
              <w:t>sábado, 20 de abril de 2019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Fluxo principal</w:t>
            </w:r>
          </w:p>
        </w:tc>
        <w:tc>
          <w:tcPr>
            <w:tcW w:w="5656" w:type="dxa"/>
          </w:tcPr>
          <w:p w:rsidR="00056588" w:rsidRDefault="00056588" w:rsidP="00F77960">
            <w:pPr>
              <w:numPr>
                <w:ilvl w:val="0"/>
                <w:numId w:val="38"/>
              </w:numPr>
            </w:pPr>
            <w:r>
              <w:t>o sistema possibilita a visualização das mensagens trocadas entre usuários do sistema;</w:t>
            </w:r>
          </w:p>
          <w:p w:rsidR="00056588" w:rsidRPr="009F36DC" w:rsidRDefault="00056588" w:rsidP="00F77960">
            <w:pPr>
              <w:numPr>
                <w:ilvl w:val="0"/>
                <w:numId w:val="38"/>
              </w:numPr>
            </w:pPr>
            <w:r>
              <w:t>o ator poderá se comunicar via chat;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Fluxo alternativo/excessão</w:t>
            </w:r>
          </w:p>
        </w:tc>
        <w:tc>
          <w:tcPr>
            <w:tcW w:w="5656" w:type="dxa"/>
          </w:tcPr>
          <w:p w:rsidR="00056588" w:rsidRDefault="00056588" w:rsidP="0061575D">
            <w:r>
              <w:t>A2.1) o sistema apresenta a tela do caso de uso;</w:t>
            </w:r>
          </w:p>
          <w:p w:rsidR="00056588" w:rsidRDefault="00056588" w:rsidP="0061575D">
            <w:r>
              <w:t>A2.2) o ator informa os dados da tela e confirma;</w:t>
            </w:r>
          </w:p>
          <w:p w:rsidR="00056588" w:rsidRPr="009F36DC" w:rsidRDefault="00056588" w:rsidP="0061575D">
            <w:r>
              <w:t>A2.3) o sistema transmite os dados da tela aos demais usuários do sistema;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Requsitos não funcionais</w:t>
            </w:r>
          </w:p>
        </w:tc>
        <w:tc>
          <w:tcPr>
            <w:tcW w:w="5656" w:type="dxa"/>
          </w:tcPr>
          <w:p w:rsidR="00056588" w:rsidRPr="009F36DC" w:rsidRDefault="00056588" w:rsidP="0061575D"/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Regras de negócio</w:t>
            </w:r>
          </w:p>
        </w:tc>
        <w:tc>
          <w:tcPr>
            <w:tcW w:w="5656" w:type="dxa"/>
          </w:tcPr>
          <w:p w:rsidR="00056588" w:rsidRPr="009F36DC" w:rsidRDefault="00056588" w:rsidP="0061575D"/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 w:rsidRPr="009F36DC">
              <w:t>Observações</w:t>
            </w:r>
          </w:p>
        </w:tc>
        <w:tc>
          <w:tcPr>
            <w:tcW w:w="5656" w:type="dxa"/>
          </w:tcPr>
          <w:p w:rsidR="00056588" w:rsidRPr="009F36DC" w:rsidRDefault="00056588" w:rsidP="0061575D">
            <w:r>
              <w:t>O ator poderá comunicar-se via chat se for assinante/inscrito na aplicação;</w:t>
            </w:r>
          </w:p>
        </w:tc>
      </w:tr>
      <w:tr w:rsidR="00056588" w:rsidTr="0061575D">
        <w:tc>
          <w:tcPr>
            <w:tcW w:w="2988" w:type="dxa"/>
          </w:tcPr>
          <w:p w:rsidR="00056588" w:rsidRPr="009F36DC" w:rsidRDefault="00056588" w:rsidP="0061575D">
            <w:r>
              <w:t>Protótipo</w:t>
            </w:r>
          </w:p>
        </w:tc>
        <w:tc>
          <w:tcPr>
            <w:tcW w:w="5656" w:type="dxa"/>
          </w:tcPr>
          <w:p w:rsidR="00056588" w:rsidRPr="009F36DC" w:rsidRDefault="00056588" w:rsidP="0061575D">
            <w:r>
              <w:fldChar w:fldCharType="begin"/>
            </w:r>
            <w:r>
              <w:instrText xml:space="preserve"> REF _Ref6877660 \h </w:instrText>
            </w:r>
            <w:r>
              <w:fldChar w:fldCharType="separate"/>
            </w:r>
            <w:r w:rsidRPr="00216184">
              <w:rPr>
                <w:sz w:val="16"/>
                <w:szCs w:val="16"/>
              </w:rPr>
              <w:t xml:space="preserve">Ilustração </w:t>
            </w:r>
            <w:r>
              <w:rPr>
                <w:noProof/>
                <w:sz w:val="16"/>
                <w:szCs w:val="16"/>
              </w:rPr>
              <w:t>16</w:t>
            </w:r>
            <w:r w:rsidRPr="00216184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>–</w:t>
            </w:r>
            <w:r w:rsidRPr="00B0142C">
              <w:rPr>
                <w:sz w:val="16"/>
                <w:szCs w:val="16"/>
              </w:rPr>
              <w:t xml:space="preserve"> </w:t>
            </w:r>
            <w:r>
              <w:rPr>
                <w:sz w:val="16"/>
                <w:szCs w:val="16"/>
              </w:rPr>
              <w:t xml:space="preserve">Protótipo de tela </w:t>
            </w:r>
            <w:r w:rsidRPr="00216184">
              <w:rPr>
                <w:sz w:val="16"/>
                <w:szCs w:val="16"/>
              </w:rPr>
              <w:t>Item/transmissão (</w:t>
            </w:r>
            <w:r>
              <w:rPr>
                <w:sz w:val="16"/>
                <w:szCs w:val="16"/>
              </w:rPr>
              <w:t xml:space="preserve">exibir </w:t>
            </w:r>
            <w:r w:rsidRPr="00216184">
              <w:rPr>
                <w:sz w:val="16"/>
                <w:szCs w:val="16"/>
              </w:rPr>
              <w:t>detalhe)</w:t>
            </w:r>
            <w:r>
              <w:fldChar w:fldCharType="end"/>
            </w:r>
          </w:p>
        </w:tc>
      </w:tr>
    </w:tbl>
    <w:p w:rsidR="00056588" w:rsidRPr="00452071" w:rsidRDefault="00056588" w:rsidP="00F77960"/>
    <w:p w:rsidR="00056588" w:rsidRPr="00F77960" w:rsidRDefault="00056588" w:rsidP="00F77960"/>
    <w:p w:rsidR="00056588" w:rsidRPr="000A7C51" w:rsidRDefault="00056588" w:rsidP="00421704">
      <w:pPr>
        <w:pStyle w:val="Heading2"/>
        <w:rPr>
          <w:b w:val="0"/>
        </w:rPr>
      </w:pPr>
      <w:bookmarkStart w:id="46" w:name="_Toc12790063"/>
      <w:r w:rsidRPr="000A7C51">
        <w:rPr>
          <w:b w:val="0"/>
        </w:rPr>
        <w:t>Consultas e relatórios do módulo de loja de transmissão</w:t>
      </w:r>
      <w:bookmarkEnd w:id="46"/>
    </w:p>
    <w:p w:rsidR="00056588" w:rsidRPr="000A7C51" w:rsidRDefault="00056588" w:rsidP="00421704">
      <w:pPr>
        <w:rPr>
          <w:rFonts w:ascii="Arial" w:hAnsi="Arial" w:cs="Arial"/>
        </w:rPr>
      </w:pPr>
    </w:p>
    <w:p w:rsidR="00056588" w:rsidRPr="000A7C51" w:rsidRDefault="00056588" w:rsidP="00421704">
      <w:pPr>
        <w:pStyle w:val="Heading1"/>
        <w:numPr>
          <w:ilvl w:val="0"/>
          <w:numId w:val="11"/>
        </w:numPr>
        <w:rPr>
          <w:rFonts w:ascii="Arial" w:hAnsi="Arial" w:cs="Arial"/>
        </w:rPr>
      </w:pPr>
      <w:r>
        <w:rPr>
          <w:rFonts w:ascii="Arial" w:hAnsi="Arial" w:cs="Arial"/>
        </w:rPr>
        <w:br w:type="page"/>
      </w:r>
      <w:bookmarkStart w:id="47" w:name="_Toc12790064"/>
      <w:r w:rsidRPr="000A7C51">
        <w:rPr>
          <w:rFonts w:ascii="Arial" w:hAnsi="Arial" w:cs="Arial"/>
        </w:rPr>
        <w:t>Casos de uso do módulo de pagamento (billing)</w:t>
      </w:r>
      <w:bookmarkEnd w:id="47"/>
    </w:p>
    <w:p w:rsidR="00056588" w:rsidRPr="000A7C51" w:rsidRDefault="00056588" w:rsidP="00421704">
      <w:pPr>
        <w:rPr>
          <w:rFonts w:ascii="Arial" w:hAnsi="Arial" w:cs="Arial"/>
        </w:rPr>
      </w:pPr>
    </w:p>
    <w:p w:rsidR="00056588" w:rsidRDefault="00056588" w:rsidP="00421704">
      <w:pPr>
        <w:pStyle w:val="Heading2"/>
        <w:rPr>
          <w:b w:val="0"/>
        </w:rPr>
      </w:pPr>
      <w:bookmarkStart w:id="48" w:name="_Toc12790065"/>
      <w:r w:rsidRPr="000A7C51">
        <w:rPr>
          <w:b w:val="0"/>
        </w:rPr>
        <w:t>Listar pagamento (manter pagamento)</w:t>
      </w:r>
      <w:bookmarkEnd w:id="48"/>
    </w:p>
    <w:tbl>
      <w:tblPr>
        <w:tblW w:w="0" w:type="auto"/>
        <w:tblInd w:w="110" w:type="dxa"/>
        <w:tblLayout w:type="fixed"/>
        <w:tblCellMar>
          <w:left w:w="110" w:type="dxa"/>
          <w:right w:w="110" w:type="dxa"/>
        </w:tblCellMar>
        <w:tblLook w:val="0000"/>
      </w:tblPr>
      <w:tblGrid>
        <w:gridCol w:w="2988"/>
        <w:gridCol w:w="5657"/>
      </w:tblGrid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Resumo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Permitir a pesquisa e listagem de pagamentos;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Usuário;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Pré-condições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 autenticado no sistema;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Pós-condições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Lista de pagamentosapresentada;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Autor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</w:pPr>
            <w:r>
              <w:t>Alonso Allen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Tiago Ribeiro</w:t>
            </w:r>
          </w:p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Fernando Rodrigues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Data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sábado, 20 de abril de 2019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principal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 w:rsidP="00993C5D">
            <w:pPr>
              <w:numPr>
                <w:ilvl w:val="0"/>
                <w:numId w:val="41"/>
              </w:numPr>
              <w:autoSpaceDE w:val="0"/>
              <w:autoSpaceDN w:val="0"/>
              <w:adjustRightInd w:val="0"/>
            </w:pPr>
            <w:r>
              <w:t>sistema apresenta a tela do caso de uso;</w:t>
            </w:r>
          </w:p>
          <w:p w:rsidR="00056588" w:rsidRDefault="00056588" w:rsidP="00993C5D">
            <w:pPr>
              <w:numPr>
                <w:ilvl w:val="0"/>
                <w:numId w:val="41"/>
              </w:numPr>
              <w:autoSpaceDE w:val="0"/>
              <w:autoSpaceDN w:val="0"/>
              <w:adjustRightInd w:val="0"/>
            </w:pPr>
            <w:r>
              <w:t>ator poderá incluir método de pagamento;</w:t>
            </w:r>
          </w:p>
          <w:p w:rsidR="00056588" w:rsidRDefault="00056588" w:rsidP="00993C5D">
            <w:pPr>
              <w:numPr>
                <w:ilvl w:val="0"/>
                <w:numId w:val="41"/>
              </w:numPr>
              <w:autoSpaceDE w:val="0"/>
              <w:autoSpaceDN w:val="0"/>
              <w:adjustRightInd w:val="0"/>
            </w:pPr>
            <w:r>
              <w:t>ator poderá alterar método de pagamento;</w:t>
            </w:r>
          </w:p>
          <w:p w:rsidR="00056588" w:rsidRDefault="00056588" w:rsidP="00993C5D">
            <w:pPr>
              <w:numPr>
                <w:ilvl w:val="0"/>
                <w:numId w:val="41"/>
              </w:numPr>
              <w:autoSpaceDE w:val="0"/>
              <w:autoSpaceDN w:val="0"/>
              <w:adjustRightInd w:val="0"/>
            </w:pPr>
            <w:r>
              <w:t>ator poderá excluir método de pagamento;</w:t>
            </w:r>
          </w:p>
          <w:p w:rsidR="00056588" w:rsidRDefault="00056588" w:rsidP="00993C5D">
            <w:pPr>
              <w:numPr>
                <w:ilvl w:val="0"/>
                <w:numId w:val="41"/>
              </w:numPr>
              <w:autoSpaceDE w:val="0"/>
              <w:autoSpaceDN w:val="0"/>
              <w:adjustRightInd w:val="0"/>
            </w:pPr>
            <w:r>
              <w:t>ator confirma a pesquisa;</w:t>
            </w:r>
          </w:p>
          <w:p w:rsidR="00056588" w:rsidRDefault="00056588" w:rsidP="00993C5D">
            <w:pPr>
              <w:numPr>
                <w:ilvl w:val="0"/>
                <w:numId w:val="41"/>
              </w:numPr>
              <w:autoSpaceDE w:val="0"/>
              <w:autoSpaceDN w:val="0"/>
              <w:adjustRightInd w:val="0"/>
            </w:pPr>
            <w:r>
              <w:t>o ator informa os dados da tela;</w:t>
            </w:r>
          </w:p>
          <w:p w:rsidR="00056588" w:rsidRDefault="00056588" w:rsidP="00993C5D">
            <w:pPr>
              <w:numPr>
                <w:ilvl w:val="0"/>
                <w:numId w:val="41"/>
              </w:num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sistema pesquisa na base de dados utilizando os dados informados como critério de pesquisa e lista os registros;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alternativo/excessão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Requsitos não funcionais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Regras de negócio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Observações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Protótipo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</w:tbl>
    <w:p w:rsidR="00056588" w:rsidRPr="00993C5D" w:rsidRDefault="00056588" w:rsidP="00993C5D"/>
    <w:p w:rsidR="00056588" w:rsidRDefault="00056588" w:rsidP="00421704">
      <w:pPr>
        <w:pStyle w:val="Heading2"/>
        <w:rPr>
          <w:b w:val="0"/>
        </w:rPr>
      </w:pPr>
      <w:bookmarkStart w:id="49" w:name="_Ref6877113"/>
      <w:bookmarkStart w:id="50" w:name="_Toc12790066"/>
      <w:r w:rsidRPr="000A7C51">
        <w:rPr>
          <w:b w:val="0"/>
        </w:rPr>
        <w:t>Incluir pagamento(manter pagamento)</w:t>
      </w:r>
      <w:bookmarkEnd w:id="49"/>
      <w:bookmarkEnd w:id="50"/>
    </w:p>
    <w:tbl>
      <w:tblPr>
        <w:tblW w:w="0" w:type="auto"/>
        <w:tblInd w:w="92" w:type="dxa"/>
        <w:tblLayout w:type="fixed"/>
        <w:tblCellMar>
          <w:left w:w="110" w:type="dxa"/>
          <w:right w:w="110" w:type="dxa"/>
        </w:tblCellMar>
        <w:tblLook w:val="0000"/>
      </w:tblPr>
      <w:tblGrid>
        <w:gridCol w:w="3008"/>
        <w:gridCol w:w="5650"/>
      </w:tblGrid>
      <w:tr w:rsidR="00056588">
        <w:trPr>
          <w:trHeight w:val="1"/>
        </w:trPr>
        <w:tc>
          <w:tcPr>
            <w:tcW w:w="3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Resumo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Permitir a pesquisa e listagem de pagamentos;</w:t>
            </w:r>
          </w:p>
        </w:tc>
      </w:tr>
      <w:tr w:rsidR="00056588">
        <w:trPr>
          <w:trHeight w:val="1"/>
        </w:trPr>
        <w:tc>
          <w:tcPr>
            <w:tcW w:w="3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Atores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Usuário;</w:t>
            </w:r>
          </w:p>
        </w:tc>
      </w:tr>
      <w:tr w:rsidR="00056588">
        <w:trPr>
          <w:trHeight w:val="1"/>
        </w:trPr>
        <w:tc>
          <w:tcPr>
            <w:tcW w:w="3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Pré-condições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 autenticado no sistema;</w:t>
            </w:r>
          </w:p>
        </w:tc>
      </w:tr>
      <w:tr w:rsidR="00056588">
        <w:trPr>
          <w:trHeight w:val="1"/>
        </w:trPr>
        <w:tc>
          <w:tcPr>
            <w:tcW w:w="3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Pós-condições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Lista de pagamentosapresentada;</w:t>
            </w:r>
          </w:p>
        </w:tc>
      </w:tr>
      <w:tr w:rsidR="00056588">
        <w:trPr>
          <w:trHeight w:val="1"/>
        </w:trPr>
        <w:tc>
          <w:tcPr>
            <w:tcW w:w="3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Autor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</w:pPr>
            <w:r>
              <w:t>Alonso Allen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Tiago Ribeiro</w:t>
            </w:r>
          </w:p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Fernando Rodrigues</w:t>
            </w:r>
          </w:p>
        </w:tc>
      </w:tr>
      <w:tr w:rsidR="00056588">
        <w:trPr>
          <w:trHeight w:val="1"/>
        </w:trPr>
        <w:tc>
          <w:tcPr>
            <w:tcW w:w="3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Data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sábado, 20 de abril de 2019</w:t>
            </w:r>
          </w:p>
        </w:tc>
      </w:tr>
      <w:tr w:rsidR="00056588">
        <w:trPr>
          <w:trHeight w:val="1"/>
        </w:trPr>
        <w:tc>
          <w:tcPr>
            <w:tcW w:w="3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principal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 w:rsidP="00993C5D">
            <w:pPr>
              <w:numPr>
                <w:ilvl w:val="0"/>
                <w:numId w:val="41"/>
              </w:numPr>
              <w:autoSpaceDE w:val="0"/>
              <w:autoSpaceDN w:val="0"/>
              <w:adjustRightInd w:val="0"/>
            </w:pPr>
            <w:r>
              <w:t>sistema apresenta a tela do caso de uso;</w:t>
            </w:r>
          </w:p>
          <w:p w:rsidR="00056588" w:rsidRDefault="00056588" w:rsidP="00993C5D">
            <w:pPr>
              <w:numPr>
                <w:ilvl w:val="0"/>
                <w:numId w:val="41"/>
              </w:numPr>
              <w:autoSpaceDE w:val="0"/>
              <w:autoSpaceDN w:val="0"/>
              <w:adjustRightInd w:val="0"/>
            </w:pPr>
            <w:r>
              <w:t>ator poderá incluir</w:t>
            </w:r>
          </w:p>
          <w:p w:rsidR="00056588" w:rsidRDefault="00056588" w:rsidP="00993C5D">
            <w:pPr>
              <w:numPr>
                <w:ilvl w:val="0"/>
                <w:numId w:val="41"/>
              </w:numPr>
              <w:autoSpaceDE w:val="0"/>
              <w:autoSpaceDN w:val="0"/>
              <w:adjustRightInd w:val="0"/>
            </w:pPr>
            <w:r>
              <w:t>ator poderá alterar;</w:t>
            </w:r>
          </w:p>
          <w:p w:rsidR="00056588" w:rsidRDefault="00056588" w:rsidP="00993C5D">
            <w:pPr>
              <w:numPr>
                <w:ilvl w:val="0"/>
                <w:numId w:val="41"/>
              </w:numPr>
              <w:autoSpaceDE w:val="0"/>
              <w:autoSpaceDN w:val="0"/>
              <w:adjustRightInd w:val="0"/>
            </w:pPr>
            <w:r>
              <w:t>ator poderá excluir;</w:t>
            </w:r>
          </w:p>
          <w:p w:rsidR="00056588" w:rsidRDefault="00056588" w:rsidP="00993C5D">
            <w:pPr>
              <w:numPr>
                <w:ilvl w:val="0"/>
                <w:numId w:val="41"/>
              </w:numPr>
              <w:autoSpaceDE w:val="0"/>
              <w:autoSpaceDN w:val="0"/>
              <w:adjustRightInd w:val="0"/>
            </w:pPr>
            <w:r>
              <w:t>ator confirma a pesquisa;</w:t>
            </w:r>
          </w:p>
          <w:p w:rsidR="00056588" w:rsidRDefault="00056588" w:rsidP="00993C5D">
            <w:pPr>
              <w:numPr>
                <w:ilvl w:val="0"/>
                <w:numId w:val="41"/>
              </w:numPr>
              <w:autoSpaceDE w:val="0"/>
              <w:autoSpaceDN w:val="0"/>
              <w:adjustRightInd w:val="0"/>
            </w:pPr>
            <w:r>
              <w:t>o ator informa os dados da tela;</w:t>
            </w:r>
          </w:p>
          <w:p w:rsidR="00056588" w:rsidRDefault="00056588" w:rsidP="00993C5D">
            <w:pPr>
              <w:numPr>
                <w:ilvl w:val="0"/>
                <w:numId w:val="41"/>
              </w:num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sistema pesquisa na base de dados utilizando os dados informados como critério de pesquisa e lista os registros;</w:t>
            </w:r>
          </w:p>
        </w:tc>
      </w:tr>
      <w:tr w:rsidR="00056588">
        <w:trPr>
          <w:trHeight w:val="1"/>
        </w:trPr>
        <w:tc>
          <w:tcPr>
            <w:tcW w:w="3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alternativo/excessão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3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Requsitos não funcionais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3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Regras de negócio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3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Observações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30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Protótipo</w:t>
            </w:r>
          </w:p>
        </w:tc>
        <w:tc>
          <w:tcPr>
            <w:tcW w:w="56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</w:tbl>
    <w:p w:rsidR="00056588" w:rsidRPr="00993C5D" w:rsidRDefault="00056588" w:rsidP="00993C5D"/>
    <w:p w:rsidR="00056588" w:rsidRDefault="00056588" w:rsidP="00421704">
      <w:pPr>
        <w:pStyle w:val="Heading2"/>
        <w:rPr>
          <w:b w:val="0"/>
        </w:rPr>
      </w:pPr>
      <w:bookmarkStart w:id="51" w:name="_Toc12790067"/>
      <w:r w:rsidRPr="000A7C51">
        <w:rPr>
          <w:b w:val="0"/>
        </w:rPr>
        <w:t>Alterar pagamento (manter pagamento)</w:t>
      </w:r>
      <w:bookmarkEnd w:id="51"/>
    </w:p>
    <w:tbl>
      <w:tblPr>
        <w:tblW w:w="0" w:type="auto"/>
        <w:tblInd w:w="110" w:type="dxa"/>
        <w:tblLayout w:type="fixed"/>
        <w:tblCellMar>
          <w:left w:w="110" w:type="dxa"/>
          <w:right w:w="110" w:type="dxa"/>
        </w:tblCellMar>
        <w:tblLook w:val="0000"/>
      </w:tblPr>
      <w:tblGrid>
        <w:gridCol w:w="2988"/>
        <w:gridCol w:w="5657"/>
      </w:tblGrid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Resumo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Permitir a alteraçãodo método de pagamento;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Usuário;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Pré-condições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 autenticado no sistema;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Pós-condições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Alteração do método de pagamento;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Autor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</w:pPr>
            <w:r>
              <w:t>Alonso Allen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Tiago Ribeiro</w:t>
            </w:r>
          </w:p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Fernando Rodrigues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Data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sábado, 20 de abril de 2019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principal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</w:pPr>
            <w:r>
              <w:t>1) sistema apresenta a tela do caso de uso;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2) ator poderá alterar ométodo de pagamento;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3) ator confirma a alteração;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4) o ator informa os dados da tela;</w:t>
            </w:r>
          </w:p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5) sistema altera o novo método de pagamento e registrana base de dados utilizando os dados informados;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alternativo/excessão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5.1) Dados informados não validados pelo sistema ou informados incompletos. Sistema informa dados que não foram validados e solicita a revisão do campo incorreto.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Requsitos não funcionais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Regras de negócio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spacing w:after="140" w:line="276" w:lineRule="auto"/>
              <w:rPr>
                <w:rFonts w:ascii="Calibri" w:hAnsi="Calibri" w:cs="Calibri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  <w:highlight w:val="white"/>
              </w:rPr>
              <w:t xml:space="preserve">Os métodos de pagamento são através de cartão de crédito (nacional / internacional) e via Pay Pal. 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Observações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Protótipo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</w:tbl>
    <w:p w:rsidR="00056588" w:rsidRPr="00993C5D" w:rsidRDefault="00056588" w:rsidP="00993C5D"/>
    <w:p w:rsidR="00056588" w:rsidRDefault="00056588" w:rsidP="00421704">
      <w:pPr>
        <w:pStyle w:val="Heading2"/>
        <w:rPr>
          <w:b w:val="0"/>
        </w:rPr>
      </w:pPr>
      <w:bookmarkStart w:id="52" w:name="_Toc12790068"/>
      <w:r w:rsidRPr="000A7C51">
        <w:rPr>
          <w:b w:val="0"/>
        </w:rPr>
        <w:t>Excluir pagamento (manter pagamento)</w:t>
      </w:r>
      <w:bookmarkEnd w:id="52"/>
    </w:p>
    <w:tbl>
      <w:tblPr>
        <w:tblW w:w="0" w:type="auto"/>
        <w:tblInd w:w="110" w:type="dxa"/>
        <w:tblLayout w:type="fixed"/>
        <w:tblCellMar>
          <w:left w:w="110" w:type="dxa"/>
          <w:right w:w="110" w:type="dxa"/>
        </w:tblCellMar>
        <w:tblLook w:val="0000"/>
      </w:tblPr>
      <w:tblGrid>
        <w:gridCol w:w="2988"/>
        <w:gridCol w:w="5657"/>
      </w:tblGrid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Resumo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Permitir a exclusão do método de pagamento;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Usuário;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Pré-condições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Ator autenticado no sistema;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Pós-condições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Exclusão do método de pagamento;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Autor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</w:pPr>
            <w:r>
              <w:t>Alonso Allen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Tiago Ribeiro</w:t>
            </w:r>
          </w:p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Fernando Rodrigues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Data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sábado, 20 de abril de 2019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principal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</w:pPr>
            <w:r>
              <w:t>1) sistema apresenta a tela do caso de uso;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2) ator poderá excluir ométodo de pagamento;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3) ator selecionao método de pagamento que deseja excluir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4) ator confirma a exclusão;</w:t>
            </w:r>
          </w:p>
          <w:p w:rsidR="00056588" w:rsidRDefault="00056588">
            <w:pPr>
              <w:autoSpaceDE w:val="0"/>
              <w:autoSpaceDN w:val="0"/>
              <w:adjustRightInd w:val="0"/>
            </w:pPr>
            <w:r>
              <w:t>5) o ator informa os dados da tela;</w:t>
            </w:r>
          </w:p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6) sistema exclui o método de pagamento e registrana base de dados;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Fluxo alternativo/excessão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Requsitos não funcionais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Regras de negócio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  <w:highlight w:val="white"/>
              </w:rPr>
              <w:t xml:space="preserve">Para acessar o período de avaliação/degustação da ferramenta, o usuário deverá, obrigatoriamente, cadastrar uma forma de pagamento. </w:t>
            </w: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Observações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  <w:tr w:rsidR="00056588">
        <w:trPr>
          <w:trHeight w:val="1"/>
        </w:trPr>
        <w:tc>
          <w:tcPr>
            <w:tcW w:w="29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  <w:r>
              <w:t>Protótipo</w:t>
            </w:r>
          </w:p>
        </w:tc>
        <w:tc>
          <w:tcPr>
            <w:tcW w:w="56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</w:tcPr>
          <w:p w:rsidR="00056588" w:rsidRDefault="00056588">
            <w:pPr>
              <w:autoSpaceDE w:val="0"/>
              <w:autoSpaceDN w:val="0"/>
              <w:adjustRightInd w:val="0"/>
              <w:rPr>
                <w:rFonts w:ascii="Calibri" w:hAnsi="Calibri" w:cs="Calibri"/>
              </w:rPr>
            </w:pPr>
          </w:p>
        </w:tc>
      </w:tr>
    </w:tbl>
    <w:p w:rsidR="00056588" w:rsidRPr="00993C5D" w:rsidRDefault="00056588" w:rsidP="00993C5D"/>
    <w:p w:rsidR="00056588" w:rsidRPr="000A7C51" w:rsidRDefault="00056588" w:rsidP="00421704">
      <w:pPr>
        <w:pStyle w:val="Heading2"/>
        <w:rPr>
          <w:b w:val="0"/>
        </w:rPr>
      </w:pPr>
      <w:bookmarkStart w:id="53" w:name="_Toc12790069"/>
      <w:r w:rsidRPr="000A7C51">
        <w:rPr>
          <w:b w:val="0"/>
        </w:rPr>
        <w:t>Consultas e relatórios do módulo de pagamento</w:t>
      </w:r>
      <w:bookmarkEnd w:id="53"/>
    </w:p>
    <w:p w:rsidR="00056588" w:rsidRPr="00E5334C" w:rsidRDefault="00056588" w:rsidP="00E5334C"/>
    <w:p w:rsidR="00056588" w:rsidRPr="009B14DA" w:rsidRDefault="00056588" w:rsidP="009B14DA"/>
    <w:p w:rsidR="00056588" w:rsidRDefault="00056588" w:rsidP="00B01678">
      <w:pPr>
        <w:pStyle w:val="Heading1"/>
        <w:numPr>
          <w:ilvl w:val="0"/>
          <w:numId w:val="11"/>
        </w:numPr>
      </w:pPr>
      <w:r>
        <w:br w:type="page"/>
      </w:r>
      <w:bookmarkStart w:id="54" w:name="_Toc12790070"/>
      <w:r w:rsidRPr="00B01678">
        <w:t>Casos de teste</w:t>
      </w:r>
      <w:bookmarkEnd w:id="54"/>
    </w:p>
    <w:p w:rsidR="00056588" w:rsidRDefault="00056588" w:rsidP="00B01678">
      <w:pPr>
        <w:pStyle w:val="Heading1"/>
        <w:numPr>
          <w:ilvl w:val="0"/>
          <w:numId w:val="11"/>
        </w:numPr>
      </w:pPr>
      <w:r>
        <w:br w:type="page"/>
      </w:r>
      <w:bookmarkStart w:id="55" w:name="_Toc12790071"/>
      <w:r w:rsidRPr="00B01678">
        <w:t>Histórias de usuário</w:t>
      </w:r>
      <w:bookmarkEnd w:id="5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8644"/>
      </w:tblGrid>
      <w:tr w:rsidR="00056588" w:rsidRPr="000009F6" w:rsidTr="00B336D6">
        <w:trPr>
          <w:trHeight w:val="562"/>
        </w:trPr>
        <w:tc>
          <w:tcPr>
            <w:tcW w:w="8644" w:type="dxa"/>
          </w:tcPr>
          <w:p w:rsidR="00056588" w:rsidRPr="00D25305" w:rsidRDefault="00056588" w:rsidP="00B336D6">
            <w:pPr>
              <w:pStyle w:val="Heading2"/>
              <w:jc w:val="center"/>
              <w:rPr>
                <w:b w:val="0"/>
                <w:bCs/>
                <w:iCs/>
                <w:szCs w:val="28"/>
              </w:rPr>
            </w:pPr>
            <w:bookmarkStart w:id="56" w:name="_Toc12790072"/>
            <w:r w:rsidRPr="00D25305">
              <w:rPr>
                <w:b w:val="0"/>
                <w:bCs/>
                <w:iCs/>
                <w:szCs w:val="28"/>
              </w:rPr>
              <w:t>US1 – Pesquisar/ Listar usuários</w:t>
            </w:r>
            <w:bookmarkEnd w:id="56"/>
          </w:p>
        </w:tc>
      </w:tr>
    </w:tbl>
    <w:p w:rsidR="00056588" w:rsidRPr="00DE557A" w:rsidRDefault="00056588" w:rsidP="00DE557A">
      <w:pPr>
        <w:rPr>
          <w:vanish/>
        </w:rPr>
      </w:pPr>
    </w:p>
    <w:tbl>
      <w:tblPr>
        <w:tblpPr w:leftFromText="141" w:rightFromText="141" w:vertAnchor="text" w:tblpY="7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1475"/>
        <w:gridCol w:w="7245"/>
      </w:tblGrid>
      <w:tr w:rsidR="00056588" w:rsidRPr="000009F6" w:rsidTr="00B336D6">
        <w:trPr>
          <w:trHeight w:val="848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Descrição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Como administrador 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Quero pesquisar/ listar os usuários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Para que possa visualiza-los rapidamente</w:t>
            </w:r>
          </w:p>
        </w:tc>
      </w:tr>
      <w:tr w:rsidR="00056588" w:rsidRPr="000009F6" w:rsidTr="00B336D6">
        <w:trPr>
          <w:trHeight w:val="973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Critério de aceitação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O sistema precisa exibir uma lista dos usuários.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O sistema deve oferecer uma interface de busca a um usuário especifico. 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O administrador não pode efetuar uma busca sem informar um nome.</w:t>
            </w:r>
          </w:p>
        </w:tc>
      </w:tr>
      <w:tr w:rsidR="00056588" w:rsidRPr="000009F6" w:rsidTr="00B336D6">
        <w:trPr>
          <w:trHeight w:val="931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Requisitos de dados</w:t>
            </w:r>
          </w:p>
        </w:tc>
        <w:tc>
          <w:tcPr>
            <w:tcW w:w="7118" w:type="dxa"/>
          </w:tcPr>
          <w:tbl>
            <w:tblPr>
              <w:tblW w:w="7019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A0"/>
            </w:tblPr>
            <w:tblGrid>
              <w:gridCol w:w="1721"/>
              <w:gridCol w:w="1667"/>
              <w:gridCol w:w="1909"/>
              <w:gridCol w:w="1722"/>
            </w:tblGrid>
            <w:tr w:rsidR="00056588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Campo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Obrigatório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 xml:space="preserve">Tamanho 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 xml:space="preserve">Tipo </w:t>
                  </w:r>
                </w:p>
              </w:tc>
            </w:tr>
            <w:tr w:rsidR="00056588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Nome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Não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3 a 20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</w:tbl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</w:tc>
      </w:tr>
      <w:tr w:rsidR="00056588" w:rsidRPr="000009F6" w:rsidTr="00B336D6">
        <w:trPr>
          <w:trHeight w:val="1051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Cenário: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Listar os usuários: O ator possui uma lista com os usuários e tem a possibilidade de filtrar por nome/usuário.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Dado usuário administrador visualizando a tela inicial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Seleciona o botão no menu “Pesquisar usuário”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Pode inserir nome ou listar todos os usuários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Caso queira, pode selecionar “Incluir ou Excluir” para efetuar alterações.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Erro ao buscar usuário: O administrador informa um nome ou parte de nome que não corresponde a nenhum usuário na barra de pesquisa e clica em “pesquisar usuário”, o sistema exibe “nenhum usuário encontrado” e apaga o que foi inserido.</w:t>
            </w:r>
          </w:p>
        </w:tc>
      </w:tr>
    </w:tbl>
    <w:p w:rsidR="00056588" w:rsidRDefault="00056588" w:rsidP="00B336D6">
      <w:pPr>
        <w:rPr>
          <w:sz w:val="3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8644"/>
      </w:tblGrid>
      <w:tr w:rsidR="00056588" w:rsidRPr="000009F6" w:rsidTr="00B336D6">
        <w:trPr>
          <w:trHeight w:val="562"/>
        </w:trPr>
        <w:tc>
          <w:tcPr>
            <w:tcW w:w="8644" w:type="dxa"/>
          </w:tcPr>
          <w:p w:rsidR="00056588" w:rsidRPr="00D25305" w:rsidRDefault="00056588" w:rsidP="00B336D6">
            <w:pPr>
              <w:pStyle w:val="Heading2"/>
              <w:jc w:val="center"/>
              <w:rPr>
                <w:b w:val="0"/>
                <w:bCs/>
                <w:iCs/>
                <w:szCs w:val="28"/>
              </w:rPr>
            </w:pPr>
            <w:bookmarkStart w:id="57" w:name="_Toc12790073"/>
            <w:r w:rsidRPr="00D25305">
              <w:rPr>
                <w:b w:val="0"/>
                <w:bCs/>
                <w:iCs/>
                <w:szCs w:val="28"/>
              </w:rPr>
              <w:t>US2 – Incluir Usuário</w:t>
            </w:r>
            <w:bookmarkEnd w:id="57"/>
          </w:p>
        </w:tc>
      </w:tr>
    </w:tbl>
    <w:p w:rsidR="00056588" w:rsidRPr="00DE557A" w:rsidRDefault="00056588" w:rsidP="00DE557A">
      <w:pPr>
        <w:rPr>
          <w:vanish/>
        </w:rPr>
      </w:pPr>
    </w:p>
    <w:tbl>
      <w:tblPr>
        <w:tblpPr w:leftFromText="141" w:rightFromText="141" w:vertAnchor="text" w:tblpY="7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1475"/>
        <w:gridCol w:w="7245"/>
      </w:tblGrid>
      <w:tr w:rsidR="00056588" w:rsidRPr="000009F6" w:rsidTr="00B336D6">
        <w:trPr>
          <w:trHeight w:val="848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Descrição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Como administrador 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Quero incluir novos administradores no sistema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Para que eles possam executar suas tarefas</w:t>
            </w:r>
          </w:p>
        </w:tc>
      </w:tr>
      <w:tr w:rsidR="00056588" w:rsidRPr="000009F6" w:rsidTr="00B336D6">
        <w:trPr>
          <w:trHeight w:val="973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Critério de aceitação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Todos os campos devem ser válidos para que seja salvo o novo usuário.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É necessário confirmação via e-mail.</w:t>
            </w:r>
          </w:p>
        </w:tc>
      </w:tr>
      <w:tr w:rsidR="00056588" w:rsidRPr="000009F6" w:rsidTr="00B336D6">
        <w:trPr>
          <w:trHeight w:val="931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Requisitos de dados</w:t>
            </w:r>
          </w:p>
        </w:tc>
        <w:tc>
          <w:tcPr>
            <w:tcW w:w="7118" w:type="dxa"/>
          </w:tcPr>
          <w:tbl>
            <w:tblPr>
              <w:tblW w:w="7019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A0"/>
            </w:tblPr>
            <w:tblGrid>
              <w:gridCol w:w="1721"/>
              <w:gridCol w:w="1667"/>
              <w:gridCol w:w="1909"/>
              <w:gridCol w:w="1722"/>
            </w:tblGrid>
            <w:tr w:rsidR="00056588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Campo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Obrigatório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 xml:space="preserve">Tamanho 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 xml:space="preserve">Tipo </w:t>
                  </w:r>
                </w:p>
              </w:tc>
            </w:tr>
            <w:tr w:rsidR="00056588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Nome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3 a 20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  <w:tr w:rsidR="00056588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E-mail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5 a 50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  <w:tr w:rsidR="00056588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Data nasc.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8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Int</w:t>
                  </w:r>
                </w:p>
              </w:tc>
            </w:tr>
            <w:tr w:rsidR="00056588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Senha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5 a 15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  <w:tr w:rsidR="00056588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 xml:space="preserve">CPF 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Não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11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Int</w:t>
                  </w:r>
                </w:p>
              </w:tc>
            </w:tr>
          </w:tbl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</w:tc>
      </w:tr>
      <w:tr w:rsidR="00056588" w:rsidRPr="000009F6" w:rsidTr="00B336D6">
        <w:trPr>
          <w:trHeight w:val="1051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Cenário: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Incluindo novo usuário: Após selecionar o botão incluir na lista de usuários, informa os dados do novo usuário e após preencher todos os campos de forma válida seleciona salvar. Um e-mail de confirmação é enviado ao novo usuário para que ele possa acessar o sistema.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Falha na inclusão,e-mail inválido: Após selecionar o botão incluir na lista de usuários, informa os dados do novo usuário e após preencher todos os campos e usar um e-mail inválido seleciona salvar, Uma mensagem de erro aponta que o e-mail inserido não é válido e pede para reinserir os dados no campo.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Falha na inclusão, senha inválida: Após selecionar o botão incluir na lista de usuários, informa os dados do novo usuário e após preencher todos os campos e informar uma senha inválida seleciona salvar. Uma mensagem de erro aponta que a senha inserida é inválida e pede para reinserir os dados no campo.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Falha na inclusão, data de nascimento inválida: Após selecionar o botão incluir na lista de usuários, informa os dados do novo usuário e após preencher todos os campos e usar uma data de nascimento inválida seleciona salvar. Uma mensagem de erro aponta que a data inserida é inválida e pede para reinserir os dados no campo.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Falha na inclusão, nome inválido: Após selecionar o botão incluir na lista de usuários, informa os dados do novo usuário e após preencher todos os campos e usar um nome inválido seleciona salvar. Uma mensagem de erro aponta que o nome inserido não é válido e pede para reinserir os dados no campo.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Falha na inclusão, CPF inválido: Após selecionar o botão incluir na lista de usuários, informa os dados do novo usuário e após preencher todos os campos e usar um e-mail inválido seleciona salvar. Uma mensagem de erro aponta que o CPF inserido não é válido e pede para reinserir os dados no campo ou clicar em “informar CPF depois”.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Falha na inclusão, campo obrigatório em branco: Uma mensagem de erro aponta que um campo obrigatório está em branco e pede para inserir dados no campo.</w:t>
            </w:r>
          </w:p>
        </w:tc>
      </w:tr>
    </w:tbl>
    <w:p w:rsidR="00056588" w:rsidRDefault="00056588" w:rsidP="00B336D6">
      <w:pPr>
        <w:rPr>
          <w:sz w:val="3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8644"/>
      </w:tblGrid>
      <w:tr w:rsidR="00056588" w:rsidRPr="000009F6" w:rsidTr="00B336D6">
        <w:trPr>
          <w:trHeight w:val="562"/>
        </w:trPr>
        <w:tc>
          <w:tcPr>
            <w:tcW w:w="8644" w:type="dxa"/>
          </w:tcPr>
          <w:p w:rsidR="00056588" w:rsidRPr="00D25305" w:rsidRDefault="00056588" w:rsidP="00B336D6">
            <w:pPr>
              <w:pStyle w:val="Heading2"/>
              <w:jc w:val="center"/>
              <w:rPr>
                <w:b w:val="0"/>
                <w:bCs/>
                <w:iCs/>
                <w:szCs w:val="28"/>
              </w:rPr>
            </w:pPr>
            <w:bookmarkStart w:id="58" w:name="_Toc12790074"/>
            <w:r w:rsidRPr="00D25305">
              <w:rPr>
                <w:b w:val="0"/>
                <w:bCs/>
                <w:iCs/>
                <w:szCs w:val="28"/>
              </w:rPr>
              <w:t>US3 – Excluir usuários</w:t>
            </w:r>
            <w:bookmarkEnd w:id="58"/>
          </w:p>
        </w:tc>
      </w:tr>
    </w:tbl>
    <w:p w:rsidR="00056588" w:rsidRPr="00DE557A" w:rsidRDefault="00056588" w:rsidP="00DE557A">
      <w:pPr>
        <w:rPr>
          <w:vanish/>
        </w:rPr>
      </w:pPr>
    </w:p>
    <w:tbl>
      <w:tblPr>
        <w:tblpPr w:leftFromText="141" w:rightFromText="141" w:vertAnchor="text" w:tblpY="7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1475"/>
        <w:gridCol w:w="7245"/>
      </w:tblGrid>
      <w:tr w:rsidR="00056588" w:rsidRPr="000009F6" w:rsidTr="00B336D6">
        <w:trPr>
          <w:trHeight w:val="848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Descrição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Como administrador 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Quero poder excluir usuários 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Para que eles não tenham mais acesso a plataforma</w:t>
            </w:r>
          </w:p>
        </w:tc>
      </w:tr>
      <w:tr w:rsidR="00056588" w:rsidRPr="000009F6" w:rsidTr="00B336D6">
        <w:trPr>
          <w:trHeight w:val="973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Critério de aceitação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O administrador não pode efetuar a exclusão sem informar um nome válido.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O administrador não pode excluir o próprio usuário usando essa interface.</w:t>
            </w:r>
          </w:p>
        </w:tc>
      </w:tr>
      <w:tr w:rsidR="00056588" w:rsidRPr="000009F6" w:rsidTr="00B336D6">
        <w:trPr>
          <w:trHeight w:val="931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Requisitos de dados</w:t>
            </w:r>
          </w:p>
        </w:tc>
        <w:tc>
          <w:tcPr>
            <w:tcW w:w="7118" w:type="dxa"/>
          </w:tcPr>
          <w:tbl>
            <w:tblPr>
              <w:tblW w:w="7019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A0"/>
            </w:tblPr>
            <w:tblGrid>
              <w:gridCol w:w="1721"/>
              <w:gridCol w:w="1667"/>
              <w:gridCol w:w="1909"/>
              <w:gridCol w:w="1722"/>
            </w:tblGrid>
            <w:tr w:rsidR="00056588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Campo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Obrigatório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 xml:space="preserve">Tamanho 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 xml:space="preserve">Tipo </w:t>
                  </w:r>
                </w:p>
              </w:tc>
            </w:tr>
            <w:tr w:rsidR="00056588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Nome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3 a 20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</w:tbl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</w:tc>
      </w:tr>
      <w:tr w:rsidR="00056588" w:rsidRPr="000009F6" w:rsidTr="00B336D6">
        <w:trPr>
          <w:trHeight w:val="1051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Cenário: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Excluir usuário: Após selecionar o botão “excluir” na tela de listar/pesquisar usuários o administrador insere o nome do usuário e clica em “salvar” para confirmar sua exclusão.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Erro ao excluir, usuário não existe: Após selecionar o botão “excluir” na tela de listar/pesquisar usuários o administrador insere um nome de usuário inexistente e clica em “salvar”, o sistema retorna uma mensagem de erro apontando que o nome está incorreto e apaga o que foi inserido.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Erro ao excluir, exclusão negada: Após selecionar o botão “excluir” na lista de usuários, informa o próprio nome de usuário e clica em “salvar”, o sistema retorna uma mensagem de erro apontando que não é permitido executa tal ação. </w:t>
            </w:r>
          </w:p>
        </w:tc>
      </w:tr>
    </w:tbl>
    <w:p w:rsidR="00056588" w:rsidRDefault="00056588" w:rsidP="00B336D6">
      <w:pPr>
        <w:rPr>
          <w:sz w:val="3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8644"/>
      </w:tblGrid>
      <w:tr w:rsidR="00056588" w:rsidRPr="000009F6" w:rsidTr="00B336D6">
        <w:trPr>
          <w:trHeight w:val="562"/>
        </w:trPr>
        <w:tc>
          <w:tcPr>
            <w:tcW w:w="8644" w:type="dxa"/>
          </w:tcPr>
          <w:p w:rsidR="00056588" w:rsidRPr="00D25305" w:rsidRDefault="00056588" w:rsidP="00B336D6">
            <w:pPr>
              <w:pStyle w:val="Heading2"/>
              <w:jc w:val="center"/>
              <w:rPr>
                <w:b w:val="0"/>
                <w:bCs/>
                <w:iCs/>
                <w:szCs w:val="28"/>
              </w:rPr>
            </w:pPr>
            <w:bookmarkStart w:id="59" w:name="_Toc12790075"/>
            <w:r w:rsidRPr="00D25305">
              <w:rPr>
                <w:b w:val="0"/>
                <w:bCs/>
                <w:iCs/>
                <w:szCs w:val="28"/>
              </w:rPr>
              <w:t>US4 – Alterar usuário</w:t>
            </w:r>
            <w:bookmarkEnd w:id="59"/>
          </w:p>
        </w:tc>
      </w:tr>
    </w:tbl>
    <w:p w:rsidR="00056588" w:rsidRPr="00DE557A" w:rsidRDefault="00056588" w:rsidP="00DE557A">
      <w:pPr>
        <w:rPr>
          <w:vanish/>
        </w:rPr>
      </w:pPr>
    </w:p>
    <w:tbl>
      <w:tblPr>
        <w:tblpPr w:leftFromText="141" w:rightFromText="141" w:vertAnchor="text" w:tblpY="7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1475"/>
        <w:gridCol w:w="7245"/>
      </w:tblGrid>
      <w:tr w:rsidR="00056588" w:rsidRPr="000009F6" w:rsidTr="00B336D6">
        <w:trPr>
          <w:trHeight w:val="848"/>
        </w:trPr>
        <w:tc>
          <w:tcPr>
            <w:tcW w:w="1475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Descrição</w:t>
            </w:r>
          </w:p>
        </w:tc>
        <w:tc>
          <w:tcPr>
            <w:tcW w:w="7245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Como administrador 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Quero alterar os dados dos usuários 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Para que eu possa ajudar a resolver problemas de login</w:t>
            </w:r>
          </w:p>
        </w:tc>
      </w:tr>
      <w:tr w:rsidR="00056588" w:rsidRPr="000009F6" w:rsidTr="00B336D6">
        <w:trPr>
          <w:trHeight w:val="973"/>
        </w:trPr>
        <w:tc>
          <w:tcPr>
            <w:tcW w:w="1475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Critério de aceitação</w:t>
            </w:r>
          </w:p>
        </w:tc>
        <w:tc>
          <w:tcPr>
            <w:tcW w:w="7245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Não é permitido salvar as alterações feitas se foi deixado um campo em branco.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</w:tc>
      </w:tr>
      <w:tr w:rsidR="00056588" w:rsidRPr="000009F6" w:rsidTr="00B336D6">
        <w:trPr>
          <w:trHeight w:val="931"/>
        </w:trPr>
        <w:tc>
          <w:tcPr>
            <w:tcW w:w="1475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Requisitos de dados</w:t>
            </w:r>
          </w:p>
        </w:tc>
        <w:tc>
          <w:tcPr>
            <w:tcW w:w="7245" w:type="dxa"/>
          </w:tcPr>
          <w:tbl>
            <w:tblPr>
              <w:tblW w:w="7019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A0"/>
            </w:tblPr>
            <w:tblGrid>
              <w:gridCol w:w="1721"/>
              <w:gridCol w:w="1667"/>
              <w:gridCol w:w="1909"/>
              <w:gridCol w:w="1722"/>
            </w:tblGrid>
            <w:tr w:rsidR="00056588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Campo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Obrigatório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 xml:space="preserve">Tamanho 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 xml:space="preserve">Tipo </w:t>
                  </w:r>
                </w:p>
              </w:tc>
            </w:tr>
            <w:tr w:rsidR="00056588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Nome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3 a 20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  <w:tr w:rsidR="00056588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E-mail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5 a 50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  <w:tr w:rsidR="00056588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Data nasc.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8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Int</w:t>
                  </w:r>
                </w:p>
              </w:tc>
            </w:tr>
            <w:tr w:rsidR="00056588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Senha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5 a 15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  <w:tr w:rsidR="00056588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CPF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Não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11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Int</w:t>
                  </w:r>
                </w:p>
              </w:tc>
            </w:tr>
          </w:tbl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</w:tc>
      </w:tr>
      <w:tr w:rsidR="00056588" w:rsidRPr="000009F6" w:rsidTr="00B336D6">
        <w:trPr>
          <w:trHeight w:val="1835"/>
        </w:trPr>
        <w:tc>
          <w:tcPr>
            <w:tcW w:w="1475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Cenário:</w:t>
            </w:r>
          </w:p>
        </w:tc>
        <w:tc>
          <w:tcPr>
            <w:tcW w:w="7245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Alteração de usuário: O administrador seleciona um usuário já existente, altera suas informações e clica em “salvar”. As informações são salvas sucesso.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Erro na alteração de usuário, campo obrigatório em branco: O administrador seleciona um usuário já existente, altera suas informações,deixa um campo obrigatório em branco e clica em “salvar”. O sistema exibe uma mensagem de erro apontando que é necessário inserir informações naquele campo.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 Erro na alteração de usuário, nome inválido: O administrador seleciona um usuário já existente, altera suas informações, informa um nome inválido e clica em “salvar”. O sistema exibe uma mensagem de erro apontando que é necessário reinserir um nome válido. 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Erro na alteração de usuário, senha inválida: O administrador seleciona um usuário já existente, altera suas informações, informa uma senha inválida e clica em “salvar”. O sistema exibe uma mensagem de erro apontando que é necessário reinserir uma senha válida.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Erro na alteração de usuário, data de nascimento inválida: O administrador seleciona um usuário já existente, altera suas informações e coloca uma data de nascimento inválida. Osistema exibe uma mensagem de erro apontando que é necessário reinserir uma data válida.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Erro na alteração de usuário, e-mail inválido: O administrador coloca um e-mail inválido e o sistema exibe uma mensagem de erro apontando que é necessário reinserir um CPF válido.</w:t>
            </w:r>
          </w:p>
        </w:tc>
      </w:tr>
    </w:tbl>
    <w:p w:rsidR="00056588" w:rsidRDefault="00056588" w:rsidP="00B336D6">
      <w:pPr>
        <w:rPr>
          <w:sz w:val="3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8644"/>
      </w:tblGrid>
      <w:tr w:rsidR="00056588" w:rsidRPr="000009F6" w:rsidTr="00B336D6">
        <w:trPr>
          <w:trHeight w:val="562"/>
        </w:trPr>
        <w:tc>
          <w:tcPr>
            <w:tcW w:w="8644" w:type="dxa"/>
          </w:tcPr>
          <w:p w:rsidR="00056588" w:rsidRPr="00D25305" w:rsidRDefault="00056588" w:rsidP="00B336D6">
            <w:pPr>
              <w:pStyle w:val="Heading2"/>
              <w:jc w:val="center"/>
              <w:rPr>
                <w:b w:val="0"/>
                <w:bCs/>
                <w:iCs/>
                <w:szCs w:val="28"/>
              </w:rPr>
            </w:pPr>
            <w:bookmarkStart w:id="60" w:name="_Toc12790076"/>
            <w:r w:rsidRPr="00D25305">
              <w:rPr>
                <w:b w:val="0"/>
                <w:bCs/>
                <w:iCs/>
                <w:szCs w:val="28"/>
              </w:rPr>
              <w:t>US5 – Login</w:t>
            </w:r>
            <w:bookmarkEnd w:id="60"/>
          </w:p>
        </w:tc>
      </w:tr>
    </w:tbl>
    <w:p w:rsidR="00056588" w:rsidRPr="00DE557A" w:rsidRDefault="00056588" w:rsidP="00DE557A">
      <w:pPr>
        <w:rPr>
          <w:vanish/>
        </w:rPr>
      </w:pPr>
    </w:p>
    <w:tbl>
      <w:tblPr>
        <w:tblpPr w:leftFromText="141" w:rightFromText="141" w:vertAnchor="text" w:tblpY="7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1475"/>
        <w:gridCol w:w="7245"/>
      </w:tblGrid>
      <w:tr w:rsidR="00056588" w:rsidRPr="000009F6" w:rsidTr="00B336D6">
        <w:trPr>
          <w:trHeight w:val="848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Descrição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Como usuário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Quero acessar a plataforma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Para que possa utilizar os serviços da mesma</w:t>
            </w:r>
          </w:p>
        </w:tc>
      </w:tr>
      <w:tr w:rsidR="00056588" w:rsidRPr="000009F6" w:rsidTr="00B336D6">
        <w:trPr>
          <w:trHeight w:val="973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Critério de aceitação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O usuário deverá possuir um navegador que suporte a plataforma.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O usuário realiza o login fornecendo as informações “E-mail” e “Senha”.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O usuário visualiza a seguinte mensagem de erro quando realiza o loginsem preencher “E-mail” e/ou “Senha”: “Preencha E-mail e Senha”.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</w:tc>
      </w:tr>
      <w:tr w:rsidR="00056588" w:rsidRPr="000009F6" w:rsidTr="00B336D6">
        <w:trPr>
          <w:trHeight w:val="931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Requisitos de dados</w:t>
            </w:r>
          </w:p>
        </w:tc>
        <w:tc>
          <w:tcPr>
            <w:tcW w:w="7118" w:type="dxa"/>
          </w:tcPr>
          <w:tbl>
            <w:tblPr>
              <w:tblW w:w="7019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A0"/>
            </w:tblPr>
            <w:tblGrid>
              <w:gridCol w:w="1721"/>
              <w:gridCol w:w="1667"/>
              <w:gridCol w:w="1909"/>
              <w:gridCol w:w="1722"/>
            </w:tblGrid>
            <w:tr w:rsidR="00056588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Campo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Obrigatório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 xml:space="preserve">Tamanho 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 xml:space="preserve">Tipo </w:t>
                  </w:r>
                </w:p>
              </w:tc>
            </w:tr>
            <w:tr w:rsidR="00056588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Senha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5 a 15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  <w:tr w:rsidR="00056588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E-mail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5 a 50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</w:tbl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</w:tc>
      </w:tr>
      <w:tr w:rsidR="00056588" w:rsidRPr="000009F6" w:rsidTr="00B336D6">
        <w:trPr>
          <w:trHeight w:val="1051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Cenário: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Sucesso ao realizar login: O usuário informa e-mail e senha corretamente, clica em “login” e é redirecionado para a vitrine.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Falha ao realizar login, e-mail não cadastrado: O usuário informa um e-mail que não está no banco do sistema e clica em “login”, a plataforma retorna uma mensagem de erro pedindo para reinserir um e-mail válido. 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Falha ao realizar login, senha inválida: O usuário informa uma senha que não está no banco do sistema e clica em “login”, a plataforma retorna uma mensagem de erro pedindo para reinserir a senha correta.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Falha ao realizar login, campo obrigatório em branco: O usuário deixa um campo obrigatório em branco e clica em “login”, a plataforma retorna uma mensagem de erro pedindo para inserir e-mail e senha. </w:t>
            </w:r>
          </w:p>
        </w:tc>
      </w:tr>
    </w:tbl>
    <w:p w:rsidR="00056588" w:rsidRDefault="00056588" w:rsidP="00B336D6">
      <w:pPr>
        <w:rPr>
          <w:sz w:val="3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8644"/>
      </w:tblGrid>
      <w:tr w:rsidR="00056588" w:rsidRPr="000009F6" w:rsidTr="00B336D6">
        <w:trPr>
          <w:trHeight w:val="562"/>
        </w:trPr>
        <w:tc>
          <w:tcPr>
            <w:tcW w:w="8644" w:type="dxa"/>
          </w:tcPr>
          <w:p w:rsidR="00056588" w:rsidRPr="00D25305" w:rsidRDefault="00056588" w:rsidP="00B336D6">
            <w:pPr>
              <w:pStyle w:val="Heading2"/>
              <w:jc w:val="center"/>
              <w:rPr>
                <w:b w:val="0"/>
                <w:bCs/>
                <w:iCs/>
                <w:szCs w:val="28"/>
              </w:rPr>
            </w:pPr>
            <w:bookmarkStart w:id="61" w:name="_Toc12790077"/>
            <w:r w:rsidRPr="00D25305">
              <w:rPr>
                <w:b w:val="0"/>
                <w:bCs/>
                <w:iCs/>
                <w:szCs w:val="28"/>
              </w:rPr>
              <w:t>US6 – Incluir usuário (cadastro de anônimo)</w:t>
            </w:r>
            <w:bookmarkEnd w:id="61"/>
          </w:p>
        </w:tc>
      </w:tr>
    </w:tbl>
    <w:p w:rsidR="00056588" w:rsidRPr="00DE557A" w:rsidRDefault="00056588" w:rsidP="00DE557A">
      <w:pPr>
        <w:rPr>
          <w:vanish/>
        </w:rPr>
      </w:pPr>
    </w:p>
    <w:tbl>
      <w:tblPr>
        <w:tblpPr w:leftFromText="141" w:rightFromText="141" w:vertAnchor="text" w:tblpY="7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1475"/>
        <w:gridCol w:w="7245"/>
      </w:tblGrid>
      <w:tr w:rsidR="00056588" w:rsidRPr="000009F6" w:rsidTr="00B336D6">
        <w:trPr>
          <w:trHeight w:val="848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Descrição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Como anônimo 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Quero poder me cadastrar no sistema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Para que possa utilizar todas as opções disponiveis</w:t>
            </w:r>
          </w:p>
        </w:tc>
      </w:tr>
      <w:tr w:rsidR="00056588" w:rsidRPr="000009F6" w:rsidTr="00B336D6">
        <w:trPr>
          <w:trHeight w:val="973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Critério de aceitação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Para se cadastrar é necessário informar todos os campos obrigatórios de forma válida.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É possível cancelar a operação a qualquer momento.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O campo CPF pode ser inserido posteriormente para utilizar completamente a plataforma.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A inclusão do usuário será finalizada e seu acesso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garantido apenas quando a conta for confirmada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através do link de confirmação enviado para o email.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Não é possível existirem dois usuários com o mesmo nome.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Um e-mail só pode ser vinculado a um usuário por vez.</w:t>
            </w:r>
          </w:p>
        </w:tc>
      </w:tr>
      <w:tr w:rsidR="00056588" w:rsidRPr="000009F6" w:rsidTr="00B336D6">
        <w:trPr>
          <w:trHeight w:val="931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Requisitos de dados</w:t>
            </w:r>
          </w:p>
        </w:tc>
        <w:tc>
          <w:tcPr>
            <w:tcW w:w="7118" w:type="dxa"/>
          </w:tcPr>
          <w:tbl>
            <w:tblPr>
              <w:tblW w:w="7019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A0"/>
            </w:tblPr>
            <w:tblGrid>
              <w:gridCol w:w="1721"/>
              <w:gridCol w:w="1667"/>
              <w:gridCol w:w="1909"/>
              <w:gridCol w:w="1722"/>
            </w:tblGrid>
            <w:tr w:rsidR="00056588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Campo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Obrigatório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 xml:space="preserve">Tamanho 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 xml:space="preserve">Tipo </w:t>
                  </w:r>
                </w:p>
              </w:tc>
            </w:tr>
            <w:tr w:rsidR="00056588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Nome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3 a 20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  <w:tr w:rsidR="00056588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E-mail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5 a 50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  <w:tr w:rsidR="00056588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Data nasc.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8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Int</w:t>
                  </w:r>
                </w:p>
              </w:tc>
            </w:tr>
            <w:tr w:rsidR="00056588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Senha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5 a 15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  <w:tr w:rsidR="00056588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CPF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Não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11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Int</w:t>
                  </w:r>
                </w:p>
              </w:tc>
            </w:tr>
          </w:tbl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</w:tc>
      </w:tr>
      <w:tr w:rsidR="00056588" w:rsidRPr="000009F6" w:rsidTr="00B336D6">
        <w:trPr>
          <w:trHeight w:val="1051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Cenário: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Cadastro bem sucedido: O anônimo acessa a tela de cadastro do sistema, informa de forma válida todos os campos obrigatórios e clica em “Confirmar”. O sistema salva as informações no banco de dados e envia uma mensagem de confirmação para o e-mail informado. Após confirmar através do e-mail, o usuário está livre para utilizar a plataforma.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Erro ao cadastrar, nome já utilizado: O anônimo acessa a tela de cadastro do sistema, informa de forma válida todos os campos obrigatórios e clica em “Confirmar”. O sistema verifica que o nome de usuário já está sendo utilizado e exibe uma mensagem de erro: “nome de usuário já utilizado”. O anônimo pode cancelar a operação ou informar um novo nome de usuário.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Erro ao cadastrar, senha inválida: O anônimo acessa a tela de cadastro do sistema, informa de forma válida todos os campos obrigatórios exceto a senha e clica em “Confirmar”. O sistema verifica que a senha é inválida e informa que é necessário reinserir os dados no campo. O anônimo pode cancelar a operação ou inserir uma nova senha.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Erro ao cadastrar, data de nascimento inválida: O anônimo acessa a tela de cadastro do sistema, informa de forma válida todos os campos obrigatórios exceto a data de nascimento e clica em “Confirmar”. O sistema verifica que a data é inválida e informa que é necessário reinserir os dados no campo. O anônimo pode cancelar a operação ou inserir uma nova data.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Erro ao cadastrar, CPF inválido: O anônimo acessa a tela de cadastro do sistema, informa de forma válida todos os campos obrigatórios exceto o CPF e clica em “Confirmar”. O sistema verifica que o CPF é inválido e informa que é necessário reinserir os dados no campo ou pular essa parte. O anônimo pode cancelar a operação, inserir os dados no campo novamente ou selecionar “Cadastrar CPF depois”.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Erro ao cadastrar, nome inválido: O anônimo acessa a tela de cadastro do sistema, informa de forma válida todos os campos obrigatórios exceto o nome de usuário e clica em “Confirmar”. O sistema verifica que o nome é inválido e informa que é necessário reinserir os dados no campo. O anônimo pode cancelar a operação ou inserir um novo nome.</w:t>
            </w:r>
          </w:p>
        </w:tc>
      </w:tr>
    </w:tbl>
    <w:p w:rsidR="00056588" w:rsidRDefault="00056588" w:rsidP="00B336D6">
      <w:pPr>
        <w:rPr>
          <w:sz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8644"/>
      </w:tblGrid>
      <w:tr w:rsidR="00056588" w:rsidRPr="000009F6" w:rsidTr="00B336D6">
        <w:trPr>
          <w:trHeight w:val="562"/>
        </w:trPr>
        <w:tc>
          <w:tcPr>
            <w:tcW w:w="8644" w:type="dxa"/>
          </w:tcPr>
          <w:p w:rsidR="00056588" w:rsidRPr="00D25305" w:rsidRDefault="00056588" w:rsidP="00B336D6">
            <w:pPr>
              <w:pStyle w:val="Heading2"/>
              <w:jc w:val="center"/>
              <w:rPr>
                <w:b w:val="0"/>
                <w:bCs/>
                <w:iCs/>
                <w:szCs w:val="28"/>
              </w:rPr>
            </w:pPr>
            <w:bookmarkStart w:id="62" w:name="_Toc12790078"/>
            <w:r w:rsidRPr="00D25305">
              <w:rPr>
                <w:b w:val="0"/>
                <w:bCs/>
                <w:iCs/>
                <w:szCs w:val="28"/>
              </w:rPr>
              <w:t>US7 - Vitrine de transmissões</w:t>
            </w:r>
            <w:bookmarkEnd w:id="62"/>
          </w:p>
        </w:tc>
      </w:tr>
    </w:tbl>
    <w:p w:rsidR="00056588" w:rsidRPr="00DE557A" w:rsidRDefault="00056588" w:rsidP="00DE557A">
      <w:pPr>
        <w:rPr>
          <w:vanish/>
        </w:rPr>
      </w:pPr>
    </w:p>
    <w:tbl>
      <w:tblPr>
        <w:tblpPr w:leftFromText="141" w:rightFromText="141" w:vertAnchor="text" w:tblpY="7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1475"/>
        <w:gridCol w:w="7245"/>
      </w:tblGrid>
      <w:tr w:rsidR="00056588" w:rsidRPr="000009F6" w:rsidTr="00B336D6">
        <w:trPr>
          <w:trHeight w:val="848"/>
        </w:trPr>
        <w:tc>
          <w:tcPr>
            <w:tcW w:w="1475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Descrição</w:t>
            </w:r>
          </w:p>
        </w:tc>
        <w:tc>
          <w:tcPr>
            <w:tcW w:w="7245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Como usuário do sistema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Quero visualizar transmissões e gravações baseadas em audiência e no meu perfil de interesse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Para achar aquelas que sejam do meu agrado</w:t>
            </w:r>
          </w:p>
        </w:tc>
      </w:tr>
      <w:tr w:rsidR="00056588" w:rsidRPr="000009F6" w:rsidTr="00B336D6">
        <w:trPr>
          <w:trHeight w:val="973"/>
        </w:trPr>
        <w:tc>
          <w:tcPr>
            <w:tcW w:w="1475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Critério de aceitação</w:t>
            </w:r>
          </w:p>
        </w:tc>
        <w:tc>
          <w:tcPr>
            <w:tcW w:w="7245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O sistema só deverá exibir conteúdo que seja condizente com a faixa etária do usuário.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O sistema deve apresentar as informações da transmissão a todos (nome da transmissão, quantidade de espectadores, faixa etária da transmissão, categoria da transmissão e nome do transmissor).</w:t>
            </w:r>
          </w:p>
        </w:tc>
      </w:tr>
      <w:tr w:rsidR="00056588" w:rsidRPr="000009F6" w:rsidTr="00B336D6">
        <w:trPr>
          <w:trHeight w:val="931"/>
        </w:trPr>
        <w:tc>
          <w:tcPr>
            <w:tcW w:w="1475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Requisitos de dados</w:t>
            </w:r>
          </w:p>
        </w:tc>
        <w:tc>
          <w:tcPr>
            <w:tcW w:w="7245" w:type="dxa"/>
          </w:tcPr>
          <w:tbl>
            <w:tblPr>
              <w:tblW w:w="7019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A0"/>
            </w:tblPr>
            <w:tblGrid>
              <w:gridCol w:w="1721"/>
              <w:gridCol w:w="1667"/>
              <w:gridCol w:w="1909"/>
              <w:gridCol w:w="1722"/>
            </w:tblGrid>
            <w:tr w:rsidR="00056588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Campo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Obrigatório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 xml:space="preserve">Tamanho 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 xml:space="preserve">Tipo </w:t>
                  </w:r>
                </w:p>
              </w:tc>
            </w:tr>
            <w:tr w:rsidR="00056588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Nome da transmissão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5 a 50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  <w:tr w:rsidR="00056588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Nome do transmissor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3 a 20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  <w:tr w:rsidR="00056588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Categorias da transmissão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À decidir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  <w:tr w:rsidR="00056588" w:rsidRPr="000009F6" w:rsidTr="00B336D6">
              <w:tc>
                <w:tcPr>
                  <w:tcW w:w="17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Faixa etária</w:t>
                  </w:r>
                </w:p>
              </w:tc>
              <w:tc>
                <w:tcPr>
                  <w:tcW w:w="1667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909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1 a 5</w:t>
                  </w:r>
                </w:p>
              </w:tc>
              <w:tc>
                <w:tcPr>
                  <w:tcW w:w="1722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</w:tbl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</w:tc>
      </w:tr>
      <w:tr w:rsidR="00056588" w:rsidRPr="000009F6" w:rsidTr="00B336D6">
        <w:trPr>
          <w:trHeight w:val="1051"/>
        </w:trPr>
        <w:tc>
          <w:tcPr>
            <w:tcW w:w="1475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Cenário:</w:t>
            </w:r>
          </w:p>
        </w:tc>
        <w:tc>
          <w:tcPr>
            <w:tcW w:w="7245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Apresentando grade de transmissões: O sistema apresenta a tela do caso de uso, buscando os canais populares na base de dados do sistema e lista na seção “Canais Populares”; Os canais seguidos na seção “Seguindo”; Os canais que estejam exibindo conteúdo marcado como “De Interesse”.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Exibindo publicidade: O sistema busca as publicidades disponíveis na base de dados do sistema e apresenta na seção “Banner de Publicidade”.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Exibindo categorias: O sistema pesquisa as categorias e exibe em uma grade de categorias, selecionar uma delas leva a uma grade com todas as transmissões que definiram aquela categoria como parte da transmissão no momento, é ordenado por número de espectadores;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Exibindo categorias recomendadas: O sistema pesquisa as categorias para sugerir e lista as categorias sugeridas, na forma de ícones grandes, segundo algoritmo de sugestão baseado nas próprias ações do ator coletadas anteriormente;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Selecionando categoria desejada: O usuário poderá visualizar os itens (transmissões ao vivo/gravações) de cada categoria desejada, selecionando o ícone grande que a representa;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Visualizando detalhes: O ator poderá visualizar os detalhes de todos os itens da interface clicando em seus ícones.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</w:tc>
      </w:tr>
    </w:tbl>
    <w:p w:rsidR="00056588" w:rsidRDefault="00056588" w:rsidP="00B336D6">
      <w:pPr>
        <w:rPr>
          <w:sz w:val="3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8644"/>
      </w:tblGrid>
      <w:tr w:rsidR="00056588" w:rsidRPr="000009F6" w:rsidTr="00B336D6">
        <w:trPr>
          <w:trHeight w:val="562"/>
        </w:trPr>
        <w:tc>
          <w:tcPr>
            <w:tcW w:w="8644" w:type="dxa"/>
          </w:tcPr>
          <w:p w:rsidR="00056588" w:rsidRPr="00D25305" w:rsidRDefault="00056588" w:rsidP="00B336D6">
            <w:pPr>
              <w:pStyle w:val="Heading2"/>
              <w:jc w:val="center"/>
              <w:rPr>
                <w:b w:val="0"/>
                <w:bCs/>
                <w:iCs/>
                <w:szCs w:val="28"/>
              </w:rPr>
            </w:pPr>
            <w:bookmarkStart w:id="63" w:name="_Toc12790079"/>
            <w:r w:rsidRPr="00D25305">
              <w:rPr>
                <w:b w:val="0"/>
                <w:bCs/>
                <w:iCs/>
                <w:szCs w:val="28"/>
              </w:rPr>
              <w:t>US8 – Seguir Transmissor</w:t>
            </w:r>
            <w:bookmarkEnd w:id="63"/>
          </w:p>
        </w:tc>
      </w:tr>
    </w:tbl>
    <w:p w:rsidR="00056588" w:rsidRPr="00DE557A" w:rsidRDefault="00056588" w:rsidP="00DE557A">
      <w:pPr>
        <w:rPr>
          <w:vanish/>
        </w:rPr>
      </w:pPr>
    </w:p>
    <w:tbl>
      <w:tblPr>
        <w:tblpPr w:leftFromText="141" w:rightFromText="141" w:vertAnchor="text" w:tblpY="7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1526"/>
        <w:gridCol w:w="7118"/>
      </w:tblGrid>
      <w:tr w:rsidR="00056588" w:rsidRPr="000009F6" w:rsidTr="00B336D6">
        <w:trPr>
          <w:trHeight w:val="848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Descrição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Como usuário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Quero poder seguir transmissores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Para que seja informado quando houver uma nova transmissão e tenha outros benefícios. </w:t>
            </w:r>
          </w:p>
        </w:tc>
      </w:tr>
      <w:tr w:rsidR="00056588" w:rsidRPr="000009F6" w:rsidTr="00B336D6">
        <w:trPr>
          <w:trHeight w:val="973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Critério de aceitação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O usuário pode deixar de seguir alguém a qualquer momento.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Seguir um transmissor permitirá receber notificações e outros benefícios.</w:t>
            </w:r>
          </w:p>
        </w:tc>
      </w:tr>
      <w:tr w:rsidR="00056588" w:rsidRPr="000009F6" w:rsidTr="00B336D6">
        <w:trPr>
          <w:trHeight w:val="1051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Cenário: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Seguir transmissor: O usuário ao estar assistindo a transmissão pode clicar em um botão “Seguir” no menu da transmissão.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Cancelar seguir: O usuário que já esteja seguindo algum transmissor pode selecionar no menu o botão “Seguindo”, o sistema exibirá uma mensagem “Deixar de seguir –Transmissor- ?”. Ao confirmar essa mensagem o usuário deixa de seguir o transmissor.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Notificação de transmissão: Quando um transmissor seguido iniciar uma nova transmissão o usuário receberá uma notificação via e-mail e na barra de notificações no menu da plataforma.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Chat somente para seguidores: Se o transmissor configurar o chat de sua transmissão para “somente seguidores”, somente aqueles que o seguem poderão utilizar o mesmo.</w:t>
            </w:r>
          </w:p>
        </w:tc>
      </w:tr>
    </w:tbl>
    <w:p w:rsidR="00056588" w:rsidRDefault="00056588" w:rsidP="00B336D6">
      <w:pPr>
        <w:rPr>
          <w:sz w:val="3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8644"/>
      </w:tblGrid>
      <w:tr w:rsidR="00056588" w:rsidRPr="000009F6" w:rsidTr="00B336D6">
        <w:trPr>
          <w:trHeight w:val="562"/>
        </w:trPr>
        <w:tc>
          <w:tcPr>
            <w:tcW w:w="8644" w:type="dxa"/>
          </w:tcPr>
          <w:p w:rsidR="00056588" w:rsidRPr="00D25305" w:rsidRDefault="00056588" w:rsidP="00B336D6">
            <w:pPr>
              <w:pStyle w:val="Heading2"/>
              <w:jc w:val="center"/>
              <w:rPr>
                <w:b w:val="0"/>
                <w:bCs/>
                <w:iCs/>
                <w:szCs w:val="28"/>
              </w:rPr>
            </w:pPr>
            <w:bookmarkStart w:id="64" w:name="_Toc12790080"/>
            <w:r w:rsidRPr="00D25305">
              <w:rPr>
                <w:b w:val="0"/>
                <w:bCs/>
                <w:iCs/>
                <w:szCs w:val="28"/>
              </w:rPr>
              <w:t>US9 – Exibir notificações</w:t>
            </w:r>
            <w:bookmarkEnd w:id="64"/>
          </w:p>
        </w:tc>
      </w:tr>
    </w:tbl>
    <w:p w:rsidR="00056588" w:rsidRPr="00DE557A" w:rsidRDefault="00056588" w:rsidP="00DE557A">
      <w:pPr>
        <w:rPr>
          <w:vanish/>
        </w:rPr>
      </w:pPr>
    </w:p>
    <w:tbl>
      <w:tblPr>
        <w:tblpPr w:leftFromText="141" w:rightFromText="141" w:vertAnchor="text" w:tblpY="7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1526"/>
        <w:gridCol w:w="7118"/>
      </w:tblGrid>
      <w:tr w:rsidR="00056588" w:rsidRPr="000009F6" w:rsidTr="00B336D6">
        <w:trPr>
          <w:trHeight w:val="848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Descrição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Como usuário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Quero receber notificações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Para que fique ciente das coisas que me interessem </w:t>
            </w:r>
          </w:p>
        </w:tc>
      </w:tr>
      <w:tr w:rsidR="00056588" w:rsidRPr="000009F6" w:rsidTr="00B336D6">
        <w:trPr>
          <w:trHeight w:val="973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Critério de aceitação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Todos os seguidores devem receber uma notificação caso esteja ocorrendo uma nova transmissão.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A quantidade de notificações deve ser exibida em um botão no menu e os detalhes delas devem ser exibidas em uma barra ao clicar no botão.</w:t>
            </w:r>
          </w:p>
        </w:tc>
      </w:tr>
      <w:tr w:rsidR="00056588" w:rsidRPr="000009F6" w:rsidTr="00B336D6">
        <w:trPr>
          <w:trHeight w:val="1051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Cenário: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 Notificação de nova transmissão no menu: Um usuário inicia uma nova transmissão e todos que o seguem são notificados. Ao clicar no menu de notificações o mesmo exibe uma barra com todas as notificações detalhadas, clicar em qualquer notificação de transmissão redireciona para a mesma se ela ainda estiver ocorrendo.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Notificação de nova transmissão no e-mail: Um usuário inicia uma nova transmissão e todos que o seguem são notificados. Ao acessar o e-mail é possível clicar no link para ser redirecionado para a transmissão se ela ainda estiver ocorrendo.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Notificação de nova funcionabilidade/evento: Sempre que uma nova função ou evento for adicionada na plataforma uma notificação é enviada a todos os usuários. Clicar na notificação redireciona para a página explicando o evento/função.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Notificação de nova funcionabilidade/evento no e-mail: Sempre que uma nova função ou evento for adicionada na plataforma uma notificação é enviada a todos os usuários. Acessar o e-mail e clicar no link redireciona o usuário para a página explicando o evento/função.</w:t>
            </w:r>
          </w:p>
        </w:tc>
      </w:tr>
    </w:tbl>
    <w:p w:rsidR="00056588" w:rsidRDefault="00056588" w:rsidP="00B336D6">
      <w:pPr>
        <w:rPr>
          <w:sz w:val="28"/>
        </w:rPr>
      </w:pPr>
    </w:p>
    <w:p w:rsidR="00056588" w:rsidRDefault="00056588" w:rsidP="00B336D6">
      <w:pPr>
        <w:rPr>
          <w:sz w:val="3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8644"/>
      </w:tblGrid>
      <w:tr w:rsidR="00056588" w:rsidRPr="000009F6" w:rsidTr="00B336D6">
        <w:trPr>
          <w:trHeight w:val="562"/>
        </w:trPr>
        <w:tc>
          <w:tcPr>
            <w:tcW w:w="8644" w:type="dxa"/>
          </w:tcPr>
          <w:p w:rsidR="00056588" w:rsidRPr="00D25305" w:rsidRDefault="00056588" w:rsidP="00B336D6">
            <w:pPr>
              <w:pStyle w:val="Heading2"/>
              <w:jc w:val="center"/>
              <w:rPr>
                <w:b w:val="0"/>
                <w:bCs/>
                <w:iCs/>
                <w:szCs w:val="28"/>
              </w:rPr>
            </w:pPr>
            <w:bookmarkStart w:id="65" w:name="_Toc12790081"/>
            <w:r w:rsidRPr="00D25305">
              <w:rPr>
                <w:b w:val="0"/>
                <w:bCs/>
                <w:iCs/>
                <w:szCs w:val="28"/>
              </w:rPr>
              <w:t>US10 – Assinar/Inscrever-se</w:t>
            </w:r>
            <w:bookmarkEnd w:id="65"/>
          </w:p>
        </w:tc>
      </w:tr>
    </w:tbl>
    <w:p w:rsidR="00056588" w:rsidRPr="00DE557A" w:rsidRDefault="00056588" w:rsidP="00DE557A">
      <w:pPr>
        <w:rPr>
          <w:vanish/>
        </w:rPr>
      </w:pPr>
    </w:p>
    <w:tbl>
      <w:tblPr>
        <w:tblpPr w:leftFromText="141" w:rightFromText="141" w:vertAnchor="text" w:tblpY="7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1526"/>
        <w:gridCol w:w="7118"/>
      </w:tblGrid>
      <w:tr w:rsidR="00056588" w:rsidRPr="000009F6" w:rsidTr="00B336D6">
        <w:trPr>
          <w:trHeight w:val="848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Descrição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Como usuário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Quero poder assinar/inscrever-me no canal de algum transmissor 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Para receber benefícios diversos</w:t>
            </w:r>
          </w:p>
        </w:tc>
      </w:tr>
      <w:tr w:rsidR="00056588" w:rsidRPr="000009F6" w:rsidTr="00B336D6">
        <w:trPr>
          <w:trHeight w:val="973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Critério de aceitação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O usuário pode deixar de ser assinante a qualquer momento.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A assinatura é por tempo e é possível renovar a mesma a qualquer momento.</w:t>
            </w:r>
          </w:p>
        </w:tc>
      </w:tr>
      <w:tr w:rsidR="00056588" w:rsidRPr="000009F6" w:rsidTr="00B336D6">
        <w:trPr>
          <w:trHeight w:val="1051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Cenário: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Assinar canal do transmissor: Ao estar no canal do transmissor é possível efetuar uma assinatura clicando no botão no menu. Uma tela (imagem do protótipo disponível) exibe as opções disponíveis para a assinatura e o usuário escolhe a que lhe for mais conveniente e seleciona o método de pagamento. Após a confirmação do pagamento a assinatura é efetuada e é possível usufruir dos benefícios propostos, varia entre o que os transmissores podem oferecer porém sempre existe algum beneficio ao virar assinante, até que o tempo da assinatura expire.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Renovar assinatura: Até a assinatura expirar é possível escolher qualquer outro plano para renovar a mesma, o tempo que ainda resta da assinatura anterior é somada a que foi comprada posteriormente.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Cancelar assinatura: Caso o usuário já seja assinante ele pode acessar o canal do transmissor e selecionar cancelar assinatura. O sistema exibe uma mensagem pedindo para confirmar os dados da conta, após informar os dados corretamente a assinatura é cancelada e o dinheiro parcialmente ressarcido. 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 Erro ao cancelar assinatura: Caso o usuário já seja assinante ele pode acessar o canal do transmissor e selecionar cancelar assinatura. O sistema exibe uma mensagem pedindo para confirmar os dados da conta, após informar algum dos dados incorretamente o sistema pede para reinserir os dados novamente ou desistir do processo.</w:t>
            </w:r>
          </w:p>
        </w:tc>
      </w:tr>
    </w:tbl>
    <w:p w:rsidR="00056588" w:rsidRDefault="00056588" w:rsidP="00B336D6">
      <w:pPr>
        <w:rPr>
          <w:sz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8644"/>
      </w:tblGrid>
      <w:tr w:rsidR="00056588" w:rsidRPr="000009F6" w:rsidTr="00B336D6">
        <w:trPr>
          <w:trHeight w:val="562"/>
        </w:trPr>
        <w:tc>
          <w:tcPr>
            <w:tcW w:w="8644" w:type="dxa"/>
          </w:tcPr>
          <w:p w:rsidR="00056588" w:rsidRPr="00D25305" w:rsidRDefault="00056588" w:rsidP="00B336D6">
            <w:pPr>
              <w:pStyle w:val="Heading2"/>
              <w:jc w:val="center"/>
              <w:rPr>
                <w:b w:val="0"/>
                <w:bCs/>
                <w:iCs/>
                <w:szCs w:val="28"/>
              </w:rPr>
            </w:pPr>
            <w:bookmarkStart w:id="66" w:name="_Toc12790082"/>
            <w:r w:rsidRPr="00D25305">
              <w:rPr>
                <w:b w:val="0"/>
                <w:bCs/>
                <w:iCs/>
                <w:szCs w:val="28"/>
              </w:rPr>
              <w:t>US11 – Doar</w:t>
            </w:r>
            <w:bookmarkEnd w:id="66"/>
            <w:r w:rsidRPr="00D25305">
              <w:rPr>
                <w:b w:val="0"/>
                <w:bCs/>
                <w:iCs/>
                <w:szCs w:val="28"/>
              </w:rPr>
              <w:t xml:space="preserve"> </w:t>
            </w:r>
          </w:p>
        </w:tc>
      </w:tr>
    </w:tbl>
    <w:p w:rsidR="00056588" w:rsidRPr="00DE557A" w:rsidRDefault="00056588" w:rsidP="00DE557A">
      <w:pPr>
        <w:rPr>
          <w:vanish/>
        </w:rPr>
      </w:pPr>
    </w:p>
    <w:tbl>
      <w:tblPr>
        <w:tblpPr w:leftFromText="141" w:rightFromText="141" w:vertAnchor="text" w:tblpY="7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1526"/>
        <w:gridCol w:w="7118"/>
      </w:tblGrid>
      <w:tr w:rsidR="00056588" w:rsidRPr="000009F6" w:rsidTr="00B336D6">
        <w:trPr>
          <w:trHeight w:val="848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Descrição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Como usuário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Quero poder efetuar doações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Para motivar a produção de conteúdo dos transmissores </w:t>
            </w:r>
          </w:p>
        </w:tc>
      </w:tr>
      <w:tr w:rsidR="00056588" w:rsidRPr="000009F6" w:rsidTr="00B336D6">
        <w:trPr>
          <w:trHeight w:val="973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Critério de aceitação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O usuário pode enviar uma mensagem junto com a doação.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O usuário pode pedir devolução da doação caso julgue necessário.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Após efetuar uma devolução é necessário esperar um administrador analisar se o motivo é realmente justificado.</w:t>
            </w:r>
          </w:p>
        </w:tc>
      </w:tr>
      <w:tr w:rsidR="00056588" w:rsidRPr="000009F6" w:rsidTr="00B336D6">
        <w:trPr>
          <w:trHeight w:val="973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Requisitos de dados</w:t>
            </w:r>
          </w:p>
        </w:tc>
        <w:tc>
          <w:tcPr>
            <w:tcW w:w="7118" w:type="dxa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A0"/>
            </w:tblPr>
            <w:tblGrid>
              <w:gridCol w:w="1895"/>
              <w:gridCol w:w="2221"/>
              <w:gridCol w:w="1388"/>
              <w:gridCol w:w="1388"/>
            </w:tblGrid>
            <w:tr w:rsidR="00056588" w:rsidRPr="000009F6" w:rsidTr="00B336D6">
              <w:tc>
                <w:tcPr>
                  <w:tcW w:w="18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Campo</w:t>
                  </w:r>
                </w:p>
              </w:tc>
              <w:tc>
                <w:tcPr>
                  <w:tcW w:w="22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Obrigatório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Tamanho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Tipo</w:t>
                  </w:r>
                </w:p>
              </w:tc>
            </w:tr>
            <w:tr w:rsidR="00056588" w:rsidRPr="000009F6" w:rsidTr="00B336D6">
              <w:tc>
                <w:tcPr>
                  <w:tcW w:w="18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Valor da doação</w:t>
                  </w:r>
                </w:p>
              </w:tc>
              <w:tc>
                <w:tcPr>
                  <w:tcW w:w="22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1 a 10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Int</w:t>
                  </w:r>
                </w:p>
              </w:tc>
            </w:tr>
            <w:tr w:rsidR="00056588" w:rsidRPr="000009F6" w:rsidTr="00B336D6">
              <w:tc>
                <w:tcPr>
                  <w:tcW w:w="18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Motivo da devolução</w:t>
                  </w:r>
                </w:p>
              </w:tc>
              <w:tc>
                <w:tcPr>
                  <w:tcW w:w="22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10 a 300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  <w:tr w:rsidR="00056588" w:rsidRPr="000009F6" w:rsidTr="00B336D6">
              <w:tc>
                <w:tcPr>
                  <w:tcW w:w="18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Devolução justificada</w:t>
                  </w:r>
                </w:p>
              </w:tc>
              <w:tc>
                <w:tcPr>
                  <w:tcW w:w="22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Não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-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Boolean</w:t>
                  </w:r>
                </w:p>
              </w:tc>
            </w:tr>
          </w:tbl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</w:tc>
      </w:tr>
      <w:tr w:rsidR="00056588" w:rsidRPr="000009F6" w:rsidTr="00B336D6">
        <w:trPr>
          <w:trHeight w:val="1051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Cenário: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Doação ao transmissor: quando um usuário estiver fazendo uma transmissão ao vivo é possível selecionar no menu da transmissão um botão chamado “Doação”, o usuário informa o valor, método de pagamento e escreve uma mensagem, após confirmação da transferência é enviada para o transmissor o valor da doação e a mensagem anexada. Se o transmissor pré-configurou na transmissão anexar as doações, após a confirmação da transferência a mensagem é exibida diretamente na transmissão.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Devolução de doação: Após efetuar uma doação é possível cancelar a mesma através do menu de pagamentos, é necessário informar o motivo e clicar em confirmar. Após efetuar uma devolução não é possível doar para o mesmo transmissor até a análise do motivo da devolução ser analisada pela equipe e justificada. Caso seja deferida a justificativa da devolução o usuário é passível de punições a critério do administrador. 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</w:tc>
      </w:tr>
    </w:tbl>
    <w:p w:rsidR="00056588" w:rsidRDefault="00056588" w:rsidP="00B336D6">
      <w:pPr>
        <w:rPr>
          <w:sz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8644"/>
      </w:tblGrid>
      <w:tr w:rsidR="00056588" w:rsidRPr="000009F6" w:rsidTr="00B336D6">
        <w:trPr>
          <w:trHeight w:val="562"/>
        </w:trPr>
        <w:tc>
          <w:tcPr>
            <w:tcW w:w="8644" w:type="dxa"/>
          </w:tcPr>
          <w:p w:rsidR="00056588" w:rsidRPr="00D25305" w:rsidRDefault="00056588" w:rsidP="00B336D6">
            <w:pPr>
              <w:pStyle w:val="Heading2"/>
              <w:jc w:val="center"/>
              <w:rPr>
                <w:b w:val="0"/>
                <w:bCs/>
                <w:iCs/>
                <w:szCs w:val="28"/>
              </w:rPr>
            </w:pPr>
            <w:bookmarkStart w:id="67" w:name="_Toc12790083"/>
            <w:r w:rsidRPr="00D25305">
              <w:rPr>
                <w:b w:val="0"/>
                <w:bCs/>
                <w:iCs/>
                <w:szCs w:val="28"/>
              </w:rPr>
              <w:t>US12 – Chat das transmissões</w:t>
            </w:r>
            <w:bookmarkEnd w:id="67"/>
          </w:p>
        </w:tc>
      </w:tr>
    </w:tbl>
    <w:p w:rsidR="00056588" w:rsidRPr="00DE557A" w:rsidRDefault="00056588" w:rsidP="00DE557A">
      <w:pPr>
        <w:rPr>
          <w:vanish/>
        </w:rPr>
      </w:pPr>
    </w:p>
    <w:tbl>
      <w:tblPr>
        <w:tblpPr w:leftFromText="141" w:rightFromText="141" w:vertAnchor="text" w:tblpY="7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1526"/>
        <w:gridCol w:w="7118"/>
      </w:tblGrid>
      <w:tr w:rsidR="00056588" w:rsidRPr="000009F6" w:rsidTr="00B336D6">
        <w:trPr>
          <w:trHeight w:val="848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Descrição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Como usuário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Quero poder utilizar o chat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Para me comunicar com o transmissor e outros espectadores </w:t>
            </w:r>
          </w:p>
        </w:tc>
      </w:tr>
      <w:tr w:rsidR="00056588" w:rsidRPr="000009F6" w:rsidTr="00B336D6">
        <w:trPr>
          <w:trHeight w:val="973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Critério de aceitação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O chat é liberado somente para usuários autenticados.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É possível silenciar pessoas do chat, caso seja um usuário transmissor é possível bloquear a comunicação de usuários específicos das suas transmissões ou dar permissão a outras para que façam isso no seu lugar.</w:t>
            </w:r>
          </w:p>
        </w:tc>
      </w:tr>
      <w:tr w:rsidR="00056588" w:rsidRPr="000009F6" w:rsidTr="00B336D6">
        <w:trPr>
          <w:trHeight w:val="973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Requisitos de dados</w:t>
            </w:r>
          </w:p>
        </w:tc>
        <w:tc>
          <w:tcPr>
            <w:tcW w:w="7118" w:type="dxa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A0"/>
            </w:tblPr>
            <w:tblGrid>
              <w:gridCol w:w="1895"/>
              <w:gridCol w:w="2221"/>
              <w:gridCol w:w="1388"/>
              <w:gridCol w:w="1388"/>
            </w:tblGrid>
            <w:tr w:rsidR="00056588" w:rsidRPr="000009F6" w:rsidTr="00B336D6">
              <w:tc>
                <w:tcPr>
                  <w:tcW w:w="18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Campo</w:t>
                  </w:r>
                </w:p>
              </w:tc>
              <w:tc>
                <w:tcPr>
                  <w:tcW w:w="22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Obrigatório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Tamanho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Tipo</w:t>
                  </w:r>
                </w:p>
              </w:tc>
            </w:tr>
            <w:tr w:rsidR="00056588" w:rsidRPr="000009F6" w:rsidTr="00B336D6">
              <w:tc>
                <w:tcPr>
                  <w:tcW w:w="18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Nome</w:t>
                  </w:r>
                </w:p>
              </w:tc>
              <w:tc>
                <w:tcPr>
                  <w:tcW w:w="22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5 a 20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  <w:tr w:rsidR="00056588" w:rsidRPr="000009F6" w:rsidTr="00B336D6">
              <w:tc>
                <w:tcPr>
                  <w:tcW w:w="18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Mensagem</w:t>
                  </w:r>
                </w:p>
              </w:tc>
              <w:tc>
                <w:tcPr>
                  <w:tcW w:w="22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10 a 50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  <w:tr w:rsidR="00056588" w:rsidRPr="000009F6" w:rsidTr="00B336D6">
              <w:tc>
                <w:tcPr>
                  <w:tcW w:w="18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Horário</w:t>
                  </w:r>
                </w:p>
              </w:tc>
              <w:tc>
                <w:tcPr>
                  <w:tcW w:w="22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 (automático)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-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Horário</w:t>
                  </w:r>
                </w:p>
              </w:tc>
            </w:tr>
          </w:tbl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</w:tc>
      </w:tr>
      <w:tr w:rsidR="00056588" w:rsidRPr="000009F6" w:rsidTr="00B336D6">
        <w:trPr>
          <w:trHeight w:val="1051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Cenário: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Usuário escrevendo no chat: Dado usuário autenticado escreve uma mensagem em uma transmissão ao vivo, clica em confirmar e envia a mensagem.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Falha ao enviar mensagem, usuário não autenticado: Dado anônimo escreve uma mensagem no chat e clica em confirmar, o sistema retorna uma mensagem de erro informando que a pessoa não está autenticada no sistema e pede para informar os dados de login.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Falha ao enviar mensagem, usuário banido: Dado usuário autenticado que foi bloqueado do chat pelo transmissor escreve uma mensagem e clica em enviar, o sistema retorna uma mensagem avisando que o usuário não tem permissão para participar daquele chat.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Falha ao enviar mensagem, usuário não segue: Dado usuário autenticado escreve uma mensagem e clica em enviar, o sistema retorna uma mensagem avisando que o chat está configurado pelo transmissor para “somente seguidores”.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Falha ao enviar mensagem, usuário não é assinante. Dado usuário autenticado escreve uma mensagem e clica em enviar, o sistema retorna uma mensagem avisando que o chat está configurado pelo transmissor para “somente assinantes”.</w:t>
            </w:r>
          </w:p>
        </w:tc>
      </w:tr>
    </w:tbl>
    <w:p w:rsidR="00056588" w:rsidRDefault="00056588" w:rsidP="00B336D6">
      <w:pPr>
        <w:rPr>
          <w:sz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8644"/>
      </w:tblGrid>
      <w:tr w:rsidR="00056588" w:rsidRPr="000009F6" w:rsidTr="00B336D6">
        <w:trPr>
          <w:trHeight w:val="562"/>
        </w:trPr>
        <w:tc>
          <w:tcPr>
            <w:tcW w:w="8644" w:type="dxa"/>
          </w:tcPr>
          <w:p w:rsidR="00056588" w:rsidRPr="00D25305" w:rsidRDefault="00056588" w:rsidP="00B336D6">
            <w:pPr>
              <w:pStyle w:val="Heading2"/>
              <w:jc w:val="center"/>
              <w:rPr>
                <w:b w:val="0"/>
                <w:bCs/>
                <w:iCs/>
                <w:szCs w:val="28"/>
              </w:rPr>
            </w:pPr>
            <w:bookmarkStart w:id="68" w:name="_Toc12790084"/>
            <w:r w:rsidRPr="00D25305">
              <w:rPr>
                <w:b w:val="0"/>
                <w:bCs/>
                <w:iCs/>
                <w:szCs w:val="28"/>
              </w:rPr>
              <w:t>US13 – Denunciar</w:t>
            </w:r>
            <w:bookmarkEnd w:id="68"/>
          </w:p>
        </w:tc>
      </w:tr>
    </w:tbl>
    <w:p w:rsidR="00056588" w:rsidRPr="00DE557A" w:rsidRDefault="00056588" w:rsidP="00DE557A">
      <w:pPr>
        <w:rPr>
          <w:vanish/>
        </w:rPr>
      </w:pPr>
    </w:p>
    <w:tbl>
      <w:tblPr>
        <w:tblpPr w:leftFromText="141" w:rightFromText="141" w:vertAnchor="text" w:tblpY="7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/>
      </w:tblPr>
      <w:tblGrid>
        <w:gridCol w:w="1526"/>
        <w:gridCol w:w="7118"/>
      </w:tblGrid>
      <w:tr w:rsidR="00056588" w:rsidRPr="000009F6" w:rsidTr="00B336D6">
        <w:trPr>
          <w:trHeight w:val="848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Descrição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Como usuário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Quero poder denunciar transmissões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Para evitar o desrespeito as normas da plataforma</w:t>
            </w:r>
          </w:p>
        </w:tc>
      </w:tr>
      <w:tr w:rsidR="00056588" w:rsidRPr="000009F6" w:rsidTr="00B336D6">
        <w:trPr>
          <w:trHeight w:val="973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Critério de aceitação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Qualquer usuário autenticado pode denunciar uma transmissão ou gravação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Administradores podem efetuar qualquer alteração ou aplicar qualquer punição que considerem de acordo com as infrações rapidamente.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</w:t>
            </w:r>
          </w:p>
        </w:tc>
      </w:tr>
      <w:tr w:rsidR="00056588" w:rsidRPr="000009F6" w:rsidTr="00B336D6">
        <w:trPr>
          <w:trHeight w:val="973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Requisitos de dados</w:t>
            </w:r>
          </w:p>
        </w:tc>
        <w:tc>
          <w:tcPr>
            <w:tcW w:w="7118" w:type="dxa"/>
          </w:tcPr>
          <w:tbl>
            <w:tblPr>
              <w:tblW w:w="0" w:type="auto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0A0"/>
            </w:tblPr>
            <w:tblGrid>
              <w:gridCol w:w="1895"/>
              <w:gridCol w:w="2221"/>
              <w:gridCol w:w="1388"/>
              <w:gridCol w:w="1388"/>
            </w:tblGrid>
            <w:tr w:rsidR="00056588" w:rsidRPr="000009F6" w:rsidTr="00B336D6">
              <w:tc>
                <w:tcPr>
                  <w:tcW w:w="18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Campo</w:t>
                  </w:r>
                </w:p>
              </w:tc>
              <w:tc>
                <w:tcPr>
                  <w:tcW w:w="22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Obrigatório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Tamanho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Tipo</w:t>
                  </w:r>
                </w:p>
              </w:tc>
            </w:tr>
            <w:tr w:rsidR="00056588" w:rsidRPr="000009F6" w:rsidTr="00B336D6">
              <w:tc>
                <w:tcPr>
                  <w:tcW w:w="18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Denúncia</w:t>
                  </w:r>
                </w:p>
              </w:tc>
              <w:tc>
                <w:tcPr>
                  <w:tcW w:w="22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-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Boolean</w:t>
                  </w:r>
                </w:p>
              </w:tc>
            </w:tr>
            <w:tr w:rsidR="00056588" w:rsidRPr="000009F6" w:rsidTr="00B336D6">
              <w:tc>
                <w:tcPr>
                  <w:tcW w:w="189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Motivo da denúncia</w:t>
                  </w:r>
                </w:p>
              </w:tc>
              <w:tc>
                <w:tcPr>
                  <w:tcW w:w="2221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Sim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10 a 300</w:t>
                  </w:r>
                </w:p>
              </w:tc>
              <w:tc>
                <w:tcPr>
                  <w:tcW w:w="1388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</w:tcPr>
                <w:p w:rsidR="00056588" w:rsidRPr="000009F6" w:rsidRDefault="00056588" w:rsidP="00D25305">
                  <w:pPr>
                    <w:framePr w:hSpace="141" w:wrap="around" w:vAnchor="text" w:hAnchor="text" w:y="75"/>
                    <w:jc w:val="center"/>
                    <w:rPr>
                      <w:sz w:val="28"/>
                      <w:szCs w:val="28"/>
                    </w:rPr>
                  </w:pPr>
                  <w:r w:rsidRPr="000009F6">
                    <w:rPr>
                      <w:sz w:val="28"/>
                      <w:szCs w:val="28"/>
                    </w:rPr>
                    <w:t>Varchar</w:t>
                  </w:r>
                </w:p>
              </w:tc>
            </w:tr>
          </w:tbl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</w:tc>
      </w:tr>
      <w:tr w:rsidR="00056588" w:rsidRPr="000009F6" w:rsidTr="00B336D6">
        <w:trPr>
          <w:trHeight w:val="1051"/>
        </w:trPr>
        <w:tc>
          <w:tcPr>
            <w:tcW w:w="1526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Cenário:</w:t>
            </w:r>
          </w:p>
        </w:tc>
        <w:tc>
          <w:tcPr>
            <w:tcW w:w="7118" w:type="dxa"/>
          </w:tcPr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Denúncia grave, transmissão bloqueada e usuário banido: Um dado usuário ao assistir uma transmissão ao vivo que considera irregular seleciona o botão “Denunciar” no menu da transmissão para que o item seja avaliado por um administrador. O administrador considera a transmissão extremamente em desacordo com as normas de conduta da plataforma e bloqueia a transmissão e bloqueia o usuário banido de iniciar novas transmissões.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Denúncia moderada, transmissão modificada: Um dado usuário ao assistir uma transmissão ao vivo que considera com a faixa etária incorreta seleciona o botão “Denunciar” no menu da transmissão. O administrador considera a transmissão levemente irregular e altera as informações de classificação etária da mesma. 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Denúncia infundada, transmissão inalterada: Um dado usuário ao assistir uma transmissão ao vivo que considera irregular seleciona o botão “Denuncar” no menu da transmissão para que a mesma seja avaliada por um administrador. O administrador considera a transmissão dentro das normas e apaga o registro de denúncia. 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>Denúncia grave, vídeo bloqueado e usuário banido: Um dado usuário ao assistir uma gravação de transmissão que considera irregular seleciona o botão “Denunciar” no menu da transmissão para que o item seja avaliado por um administrador. O administrador considera a gravação de transmissão extremamente em desacordo com as normas de conduta da plataforma, bloqueia a gravação e bane o usuário de iniciar novas transmissões.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Denúncia moderada, gravação de transmissão modificada: Um dado usuário ao assistir uma gravação de transmissão que considera com a faixa etária incorreta seleciona o botão “Denunciar” no menu da transmissão. O administrador considera a gravação de transmissão levemente irregular e altera as informações de classificação etária da mesma. 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  <w:r w:rsidRPr="000009F6">
              <w:rPr>
                <w:sz w:val="28"/>
                <w:szCs w:val="28"/>
              </w:rPr>
              <w:t xml:space="preserve"> Denúncia infundada, gravação inalterada: Um dado usuário ao assistir uma gravação de transmissão que considera irregular seleciona o botão “Denunciar” no menu da transmissão para que a mesma seja avaliada por um administrador. O administrador considera a gravação da transmissão dentro das normas e apaga o registro de denúncia. </w:t>
            </w: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  <w:p w:rsidR="00056588" w:rsidRPr="000009F6" w:rsidRDefault="00056588" w:rsidP="00B336D6">
            <w:pPr>
              <w:rPr>
                <w:sz w:val="28"/>
                <w:szCs w:val="28"/>
              </w:rPr>
            </w:pPr>
          </w:p>
        </w:tc>
      </w:tr>
    </w:tbl>
    <w:p w:rsidR="00056588" w:rsidRPr="009C09CB" w:rsidRDefault="00056588" w:rsidP="00B336D6">
      <w:pPr>
        <w:rPr>
          <w:sz w:val="28"/>
        </w:rPr>
      </w:pPr>
    </w:p>
    <w:p w:rsidR="00056588" w:rsidRDefault="00056588" w:rsidP="0014260E">
      <w:pPr>
        <w:pStyle w:val="Heading1"/>
        <w:numPr>
          <w:ilvl w:val="0"/>
          <w:numId w:val="11"/>
        </w:numPr>
      </w:pPr>
      <w:r>
        <w:br w:type="page"/>
      </w:r>
      <w:bookmarkStart w:id="69" w:name="_Toc12790085"/>
      <w:r w:rsidRPr="00B01678">
        <w:t>Protótipo de telas</w:t>
      </w:r>
      <w:bookmarkEnd w:id="69"/>
    </w:p>
    <w:p w:rsidR="00056588" w:rsidRDefault="00056588" w:rsidP="00DB2F97"/>
    <w:p w:rsidR="00056588" w:rsidRDefault="00056588" w:rsidP="00DB2F97"/>
    <w:p w:rsidR="00056588" w:rsidRDefault="00056588" w:rsidP="00DB2F97"/>
    <w:p w:rsidR="00056588" w:rsidRDefault="00056588" w:rsidP="00DB2F97">
      <w:pPr>
        <w:keepNext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9.25pt;height:244.5pt">
            <v:imagedata r:id="rId7" o:title=""/>
          </v:shape>
        </w:pict>
      </w:r>
    </w:p>
    <w:p w:rsidR="00056588" w:rsidRDefault="00056588" w:rsidP="00DB2F97">
      <w:pPr>
        <w:keepNext/>
      </w:pPr>
    </w:p>
    <w:p w:rsidR="00056588" w:rsidRDefault="00056588" w:rsidP="00DB2F97">
      <w:pPr>
        <w:keepNext/>
      </w:pPr>
      <w:r>
        <w:pict>
          <v:shape id="_x0000_i1026" type="#_x0000_t75" style="width:421.5pt;height:218.25pt">
            <v:imagedata r:id="rId8" o:title=""/>
          </v:shape>
        </w:pict>
      </w:r>
    </w:p>
    <w:p w:rsidR="00056588" w:rsidRPr="00DB2F97" w:rsidRDefault="00056588" w:rsidP="00DB2F97">
      <w:pPr>
        <w:pStyle w:val="Caption"/>
        <w:jc w:val="center"/>
        <w:rPr>
          <w:sz w:val="16"/>
          <w:szCs w:val="16"/>
        </w:rPr>
      </w:pPr>
      <w:bookmarkStart w:id="70" w:name="_Ref6679674"/>
      <w:bookmarkStart w:id="71" w:name="_Ref6679778"/>
      <w:bookmarkStart w:id="72" w:name="_Toc12790157"/>
      <w:r w:rsidRPr="00DB2F97">
        <w:rPr>
          <w:sz w:val="16"/>
          <w:szCs w:val="16"/>
        </w:rPr>
        <w:t xml:space="preserve">Ilustração </w:t>
      </w:r>
      <w:r w:rsidRPr="00DB2F97">
        <w:rPr>
          <w:sz w:val="16"/>
          <w:szCs w:val="16"/>
        </w:rPr>
        <w:fldChar w:fldCharType="begin"/>
      </w:r>
      <w:r w:rsidRPr="00DB2F97">
        <w:rPr>
          <w:sz w:val="16"/>
          <w:szCs w:val="16"/>
        </w:rPr>
        <w:instrText xml:space="preserve"> SEQ Ilustração \* ARABIC </w:instrText>
      </w:r>
      <w:r w:rsidRPr="00DB2F97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1</w:t>
      </w:r>
      <w:r w:rsidRPr="00DB2F97">
        <w:rPr>
          <w:sz w:val="16"/>
          <w:szCs w:val="16"/>
        </w:rPr>
        <w:fldChar w:fldCharType="end"/>
      </w:r>
      <w:r w:rsidRPr="00DB2F97">
        <w:rPr>
          <w:sz w:val="16"/>
          <w:szCs w:val="16"/>
        </w:rPr>
        <w:t xml:space="preserve"> </w:t>
      </w:r>
      <w:r>
        <w:rPr>
          <w:sz w:val="16"/>
          <w:szCs w:val="16"/>
        </w:rPr>
        <w:t>–</w:t>
      </w:r>
      <w:r w:rsidRPr="00DB2F97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UC </w:t>
      </w:r>
      <w:r w:rsidRPr="00DB2F97">
        <w:rPr>
          <w:sz w:val="16"/>
          <w:szCs w:val="16"/>
        </w:rPr>
        <w:t>Organização(listar)</w:t>
      </w:r>
      <w:bookmarkEnd w:id="70"/>
      <w:bookmarkEnd w:id="71"/>
      <w:bookmarkEnd w:id="72"/>
    </w:p>
    <w:p w:rsidR="00056588" w:rsidRDefault="00056588" w:rsidP="00DB2F97"/>
    <w:p w:rsidR="00056588" w:rsidRDefault="00056588" w:rsidP="00DB2F97"/>
    <w:p w:rsidR="00056588" w:rsidRDefault="00056588" w:rsidP="00DB2F97"/>
    <w:p w:rsidR="00056588" w:rsidRDefault="00056588" w:rsidP="00DB2F97">
      <w:pPr>
        <w:keepNext/>
      </w:pPr>
      <w:r>
        <w:pict>
          <v:shape id="_x0000_i1027" type="#_x0000_t75" style="width:419.25pt;height:244.5pt">
            <v:imagedata r:id="rId9" o:title=""/>
          </v:shape>
        </w:pict>
      </w:r>
    </w:p>
    <w:p w:rsidR="00056588" w:rsidRDefault="00056588" w:rsidP="00DB2F97">
      <w:pPr>
        <w:keepNext/>
      </w:pPr>
    </w:p>
    <w:p w:rsidR="00056588" w:rsidRDefault="00056588" w:rsidP="00DB2F97">
      <w:pPr>
        <w:keepNext/>
      </w:pPr>
      <w:r>
        <w:pict>
          <v:shape id="_x0000_i1028" type="#_x0000_t75" style="width:421.5pt;height:218.25pt">
            <v:imagedata r:id="rId10" o:title=""/>
          </v:shape>
        </w:pict>
      </w:r>
    </w:p>
    <w:p w:rsidR="00056588" w:rsidRPr="00DB2F97" w:rsidRDefault="00056588" w:rsidP="00DB2F97">
      <w:pPr>
        <w:pStyle w:val="Caption"/>
        <w:jc w:val="center"/>
        <w:rPr>
          <w:sz w:val="16"/>
          <w:szCs w:val="16"/>
        </w:rPr>
      </w:pPr>
      <w:bookmarkStart w:id="73" w:name="_Ref6679727"/>
      <w:bookmarkStart w:id="74" w:name="_Ref6679755"/>
      <w:bookmarkStart w:id="75" w:name="_Toc12790158"/>
      <w:r w:rsidRPr="00DB2F97">
        <w:rPr>
          <w:sz w:val="16"/>
          <w:szCs w:val="16"/>
        </w:rPr>
        <w:t xml:space="preserve">Ilustração </w:t>
      </w:r>
      <w:r w:rsidRPr="00DB2F97">
        <w:rPr>
          <w:sz w:val="16"/>
          <w:szCs w:val="16"/>
        </w:rPr>
        <w:fldChar w:fldCharType="begin"/>
      </w:r>
      <w:r w:rsidRPr="00DB2F97">
        <w:rPr>
          <w:sz w:val="16"/>
          <w:szCs w:val="16"/>
        </w:rPr>
        <w:instrText xml:space="preserve"> SEQ Ilustração \* ARABIC </w:instrText>
      </w:r>
      <w:r w:rsidRPr="00DB2F97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2</w:t>
      </w:r>
      <w:r w:rsidRPr="00DB2F97">
        <w:rPr>
          <w:sz w:val="16"/>
          <w:szCs w:val="16"/>
        </w:rPr>
        <w:fldChar w:fldCharType="end"/>
      </w:r>
      <w:r w:rsidRPr="00DB2F97">
        <w:rPr>
          <w:sz w:val="16"/>
          <w:szCs w:val="16"/>
        </w:rPr>
        <w:t xml:space="preserve"> </w:t>
      </w:r>
      <w:r>
        <w:rPr>
          <w:sz w:val="16"/>
          <w:szCs w:val="16"/>
        </w:rPr>
        <w:t>–</w:t>
      </w:r>
      <w:r w:rsidRPr="00DB2F97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UC </w:t>
      </w:r>
      <w:r w:rsidRPr="00DB2F97">
        <w:rPr>
          <w:sz w:val="16"/>
          <w:szCs w:val="16"/>
        </w:rPr>
        <w:t>Organização (incluir/alterar)</w:t>
      </w:r>
      <w:bookmarkEnd w:id="73"/>
      <w:bookmarkEnd w:id="74"/>
      <w:bookmarkEnd w:id="75"/>
    </w:p>
    <w:p w:rsidR="00056588" w:rsidRDefault="00056588" w:rsidP="00DB2F97"/>
    <w:p w:rsidR="00056588" w:rsidRDefault="00056588" w:rsidP="00DB2F97"/>
    <w:p w:rsidR="00056588" w:rsidRDefault="00056588" w:rsidP="00C223B6">
      <w:pPr>
        <w:keepNext/>
      </w:pPr>
      <w:r>
        <w:pict>
          <v:shape id="_x0000_i1029" type="#_x0000_t75" style="width:419.25pt;height:244.5pt">
            <v:imagedata r:id="rId11" o:title=""/>
          </v:shape>
        </w:pict>
      </w:r>
    </w:p>
    <w:p w:rsidR="00056588" w:rsidRDefault="00056588" w:rsidP="00C223B6">
      <w:pPr>
        <w:keepNext/>
      </w:pPr>
    </w:p>
    <w:p w:rsidR="00056588" w:rsidRDefault="00056588" w:rsidP="00C223B6">
      <w:pPr>
        <w:keepNext/>
      </w:pPr>
      <w:r>
        <w:pict>
          <v:shape id="_x0000_i1030" type="#_x0000_t75" style="width:421.5pt;height:218.25pt">
            <v:imagedata r:id="rId12" o:title=""/>
          </v:shape>
        </w:pict>
      </w:r>
    </w:p>
    <w:p w:rsidR="00056588" w:rsidRPr="00C223B6" w:rsidRDefault="00056588" w:rsidP="00C223B6">
      <w:pPr>
        <w:pStyle w:val="Caption"/>
        <w:jc w:val="center"/>
        <w:rPr>
          <w:sz w:val="16"/>
          <w:szCs w:val="16"/>
        </w:rPr>
      </w:pPr>
      <w:bookmarkStart w:id="76" w:name="_Toc12790159"/>
      <w:r w:rsidRPr="00C223B6">
        <w:rPr>
          <w:sz w:val="16"/>
          <w:szCs w:val="16"/>
        </w:rPr>
        <w:t xml:space="preserve">Ilustração </w:t>
      </w:r>
      <w:r w:rsidRPr="00C223B6">
        <w:rPr>
          <w:sz w:val="16"/>
          <w:szCs w:val="16"/>
        </w:rPr>
        <w:fldChar w:fldCharType="begin"/>
      </w:r>
      <w:r w:rsidRPr="00C223B6">
        <w:rPr>
          <w:sz w:val="16"/>
          <w:szCs w:val="16"/>
        </w:rPr>
        <w:instrText xml:space="preserve"> SEQ Ilustração \* ARABIC </w:instrText>
      </w:r>
      <w:r w:rsidRPr="00C223B6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3</w:t>
      </w:r>
      <w:r w:rsidRPr="00C223B6">
        <w:rPr>
          <w:sz w:val="16"/>
          <w:szCs w:val="16"/>
        </w:rPr>
        <w:fldChar w:fldCharType="end"/>
      </w:r>
      <w:r w:rsidRPr="00C223B6">
        <w:rPr>
          <w:sz w:val="16"/>
          <w:szCs w:val="16"/>
        </w:rPr>
        <w:t xml:space="preserve"> </w:t>
      </w:r>
      <w:r>
        <w:rPr>
          <w:sz w:val="16"/>
          <w:szCs w:val="16"/>
        </w:rPr>
        <w:t>–</w:t>
      </w:r>
      <w:r w:rsidRPr="00C223B6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UC </w:t>
      </w:r>
      <w:r w:rsidRPr="00C223B6">
        <w:rPr>
          <w:sz w:val="16"/>
          <w:szCs w:val="16"/>
        </w:rPr>
        <w:t>Categoria (listar)</w:t>
      </w:r>
      <w:bookmarkEnd w:id="76"/>
    </w:p>
    <w:p w:rsidR="00056588" w:rsidRDefault="00056588" w:rsidP="00DB2F97"/>
    <w:p w:rsidR="00056588" w:rsidRDefault="00056588" w:rsidP="00C223B6">
      <w:pPr>
        <w:keepNext/>
      </w:pPr>
      <w:r>
        <w:pict>
          <v:shape id="_x0000_i1031" type="#_x0000_t75" style="width:419.25pt;height:244.5pt">
            <v:imagedata r:id="rId13" o:title=""/>
          </v:shape>
        </w:pict>
      </w:r>
    </w:p>
    <w:p w:rsidR="00056588" w:rsidRDefault="00056588" w:rsidP="00C223B6">
      <w:pPr>
        <w:keepNext/>
      </w:pPr>
    </w:p>
    <w:p w:rsidR="00056588" w:rsidRDefault="00056588" w:rsidP="00C223B6">
      <w:pPr>
        <w:keepNext/>
      </w:pPr>
      <w:r>
        <w:pict>
          <v:shape id="_x0000_i1032" type="#_x0000_t75" style="width:421.5pt;height:218.25pt">
            <v:imagedata r:id="rId14" o:title=""/>
          </v:shape>
        </w:pict>
      </w:r>
    </w:p>
    <w:p w:rsidR="00056588" w:rsidRPr="00C223B6" w:rsidRDefault="00056588" w:rsidP="00C223B6">
      <w:pPr>
        <w:pStyle w:val="Caption"/>
        <w:jc w:val="center"/>
        <w:rPr>
          <w:sz w:val="16"/>
          <w:szCs w:val="16"/>
        </w:rPr>
      </w:pPr>
      <w:bookmarkStart w:id="77" w:name="_Toc12790160"/>
      <w:r w:rsidRPr="00C223B6">
        <w:rPr>
          <w:sz w:val="16"/>
          <w:szCs w:val="16"/>
        </w:rPr>
        <w:t xml:space="preserve">Ilustração </w:t>
      </w:r>
      <w:r w:rsidRPr="00C223B6">
        <w:rPr>
          <w:sz w:val="16"/>
          <w:szCs w:val="16"/>
        </w:rPr>
        <w:fldChar w:fldCharType="begin"/>
      </w:r>
      <w:r w:rsidRPr="00C223B6">
        <w:rPr>
          <w:sz w:val="16"/>
          <w:szCs w:val="16"/>
        </w:rPr>
        <w:instrText xml:space="preserve"> SEQ Ilustração \* ARABIC </w:instrText>
      </w:r>
      <w:r w:rsidRPr="00C223B6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4</w:t>
      </w:r>
      <w:r w:rsidRPr="00C223B6">
        <w:rPr>
          <w:sz w:val="16"/>
          <w:szCs w:val="16"/>
        </w:rPr>
        <w:fldChar w:fldCharType="end"/>
      </w:r>
      <w:r w:rsidRPr="00C223B6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– UC </w:t>
      </w:r>
      <w:r w:rsidRPr="00C223B6">
        <w:rPr>
          <w:sz w:val="16"/>
          <w:szCs w:val="16"/>
        </w:rPr>
        <w:t xml:space="preserve"> Categoria (incluir/alterar)</w:t>
      </w:r>
      <w:bookmarkEnd w:id="77"/>
    </w:p>
    <w:p w:rsidR="00056588" w:rsidRDefault="00056588" w:rsidP="00DB2F97"/>
    <w:p w:rsidR="00056588" w:rsidRPr="00DB2F97" w:rsidRDefault="00056588" w:rsidP="00DB2F97"/>
    <w:p w:rsidR="00056588" w:rsidRDefault="00056588" w:rsidP="00AD291C"/>
    <w:p w:rsidR="00056588" w:rsidRDefault="00056588" w:rsidP="00AD291C">
      <w:pPr>
        <w:keepNext/>
      </w:pPr>
      <w:r>
        <w:pict>
          <v:shape id="_x0000_i1033" type="#_x0000_t75" style="width:419.25pt;height:244.5pt">
            <v:imagedata r:id="rId15" o:title=""/>
          </v:shape>
        </w:pict>
      </w:r>
    </w:p>
    <w:p w:rsidR="00056588" w:rsidRPr="00AD291C" w:rsidRDefault="00056588" w:rsidP="00AD291C">
      <w:pPr>
        <w:pStyle w:val="Caption"/>
        <w:jc w:val="center"/>
        <w:rPr>
          <w:sz w:val="16"/>
          <w:szCs w:val="16"/>
        </w:rPr>
      </w:pPr>
      <w:bookmarkStart w:id="78" w:name="_Ref6679804"/>
      <w:bookmarkStart w:id="79" w:name="_Ref6679895"/>
      <w:bookmarkStart w:id="80" w:name="_Toc12790161"/>
      <w:r w:rsidRPr="00AD291C">
        <w:rPr>
          <w:sz w:val="16"/>
          <w:szCs w:val="16"/>
        </w:rPr>
        <w:t xml:space="preserve">Ilustração </w:t>
      </w:r>
      <w:r w:rsidRPr="00AD291C">
        <w:rPr>
          <w:sz w:val="16"/>
          <w:szCs w:val="16"/>
        </w:rPr>
        <w:fldChar w:fldCharType="begin"/>
      </w:r>
      <w:r w:rsidRPr="00AD291C">
        <w:rPr>
          <w:sz w:val="16"/>
          <w:szCs w:val="16"/>
        </w:rPr>
        <w:instrText xml:space="preserve"> SEQ Ilustração \* ARABIC </w:instrText>
      </w:r>
      <w:r w:rsidRPr="00AD291C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5</w:t>
      </w:r>
      <w:r w:rsidRPr="00AD291C">
        <w:rPr>
          <w:sz w:val="16"/>
          <w:szCs w:val="16"/>
        </w:rPr>
        <w:fldChar w:fldCharType="end"/>
      </w:r>
      <w:r w:rsidRPr="00AD291C">
        <w:rPr>
          <w:sz w:val="16"/>
          <w:szCs w:val="16"/>
        </w:rPr>
        <w:t xml:space="preserve"> </w:t>
      </w:r>
      <w:r>
        <w:rPr>
          <w:sz w:val="16"/>
          <w:szCs w:val="16"/>
        </w:rPr>
        <w:t>–</w:t>
      </w:r>
      <w:r w:rsidRPr="00B0142C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UC </w:t>
      </w:r>
      <w:r w:rsidRPr="00AD291C">
        <w:rPr>
          <w:sz w:val="16"/>
          <w:szCs w:val="16"/>
        </w:rPr>
        <w:t>Usuário (listar)</w:t>
      </w:r>
      <w:bookmarkEnd w:id="78"/>
      <w:bookmarkEnd w:id="79"/>
      <w:bookmarkEnd w:id="80"/>
    </w:p>
    <w:p w:rsidR="00056588" w:rsidRDefault="00056588" w:rsidP="00AD291C"/>
    <w:p w:rsidR="00056588" w:rsidRDefault="00056588" w:rsidP="00AD291C"/>
    <w:p w:rsidR="00056588" w:rsidRDefault="00056588" w:rsidP="00B0142C">
      <w:pPr>
        <w:keepNext/>
      </w:pPr>
      <w:r>
        <w:pict>
          <v:shape id="_x0000_i1034" type="#_x0000_t75" style="width:419.25pt;height:244.5pt">
            <v:imagedata r:id="rId16" o:title=""/>
          </v:shape>
        </w:pict>
      </w:r>
    </w:p>
    <w:p w:rsidR="00056588" w:rsidRDefault="00056588" w:rsidP="00B0142C">
      <w:pPr>
        <w:keepNext/>
      </w:pPr>
    </w:p>
    <w:p w:rsidR="00056588" w:rsidRDefault="00056588" w:rsidP="00B0142C">
      <w:pPr>
        <w:keepNext/>
      </w:pPr>
      <w:r>
        <w:pict>
          <v:shape id="_x0000_i1035" type="#_x0000_t75" style="width:421.5pt;height:218.25pt">
            <v:imagedata r:id="rId17" o:title=""/>
          </v:shape>
        </w:pict>
      </w:r>
    </w:p>
    <w:p w:rsidR="00056588" w:rsidRDefault="00056588" w:rsidP="00B0142C">
      <w:pPr>
        <w:pStyle w:val="Caption"/>
        <w:jc w:val="center"/>
        <w:rPr>
          <w:sz w:val="16"/>
          <w:szCs w:val="16"/>
        </w:rPr>
      </w:pPr>
      <w:bookmarkStart w:id="81" w:name="_Ref6679837"/>
      <w:bookmarkStart w:id="82" w:name="_Ref6679865"/>
      <w:bookmarkStart w:id="83" w:name="_Toc12790162"/>
      <w:r w:rsidRPr="00B0142C">
        <w:rPr>
          <w:sz w:val="16"/>
          <w:szCs w:val="16"/>
        </w:rPr>
        <w:t xml:space="preserve">Ilustração </w:t>
      </w:r>
      <w:r w:rsidRPr="00B0142C">
        <w:rPr>
          <w:sz w:val="16"/>
          <w:szCs w:val="16"/>
        </w:rPr>
        <w:fldChar w:fldCharType="begin"/>
      </w:r>
      <w:r w:rsidRPr="00B0142C">
        <w:rPr>
          <w:sz w:val="16"/>
          <w:szCs w:val="16"/>
        </w:rPr>
        <w:instrText xml:space="preserve"> SEQ Ilustração \* ARABIC </w:instrText>
      </w:r>
      <w:r w:rsidRPr="00B0142C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6</w:t>
      </w:r>
      <w:r w:rsidRPr="00B0142C">
        <w:rPr>
          <w:sz w:val="16"/>
          <w:szCs w:val="16"/>
        </w:rPr>
        <w:fldChar w:fldCharType="end"/>
      </w:r>
      <w:r w:rsidRPr="00B0142C">
        <w:rPr>
          <w:sz w:val="16"/>
          <w:szCs w:val="16"/>
        </w:rPr>
        <w:t xml:space="preserve"> </w:t>
      </w:r>
      <w:r>
        <w:rPr>
          <w:sz w:val="16"/>
          <w:szCs w:val="16"/>
        </w:rPr>
        <w:t>–</w:t>
      </w:r>
      <w:r w:rsidRPr="00B0142C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UC </w:t>
      </w:r>
      <w:r w:rsidRPr="00B0142C">
        <w:rPr>
          <w:sz w:val="16"/>
          <w:szCs w:val="16"/>
        </w:rPr>
        <w:t>Usuário</w:t>
      </w:r>
      <w:r>
        <w:rPr>
          <w:sz w:val="16"/>
          <w:szCs w:val="16"/>
        </w:rPr>
        <w:t xml:space="preserve"> (</w:t>
      </w:r>
      <w:r w:rsidRPr="00B0142C">
        <w:rPr>
          <w:sz w:val="16"/>
          <w:szCs w:val="16"/>
        </w:rPr>
        <w:t>incluir/alterar</w:t>
      </w:r>
      <w:r>
        <w:rPr>
          <w:sz w:val="16"/>
          <w:szCs w:val="16"/>
        </w:rPr>
        <w:t>)</w:t>
      </w:r>
      <w:bookmarkEnd w:id="81"/>
      <w:bookmarkEnd w:id="82"/>
      <w:bookmarkEnd w:id="83"/>
    </w:p>
    <w:p w:rsidR="00056588" w:rsidRDefault="00056588" w:rsidP="00055233"/>
    <w:p w:rsidR="00056588" w:rsidRDefault="00056588" w:rsidP="00055233">
      <w:pPr>
        <w:keepNext/>
      </w:pPr>
      <w:r>
        <w:pict>
          <v:shape id="_x0000_i1036" type="#_x0000_t75" style="width:417.75pt;height:246.75pt">
            <v:imagedata r:id="rId18" o:title=""/>
          </v:shape>
        </w:pict>
      </w:r>
    </w:p>
    <w:p w:rsidR="00056588" w:rsidRPr="00055233" w:rsidRDefault="00056588" w:rsidP="00055233">
      <w:pPr>
        <w:pStyle w:val="Caption"/>
        <w:jc w:val="center"/>
        <w:rPr>
          <w:sz w:val="16"/>
          <w:szCs w:val="16"/>
        </w:rPr>
      </w:pPr>
      <w:bookmarkStart w:id="84" w:name="_Ref6879909"/>
      <w:bookmarkStart w:id="85" w:name="_Toc12790163"/>
      <w:r w:rsidRPr="00055233">
        <w:rPr>
          <w:sz w:val="16"/>
          <w:szCs w:val="16"/>
        </w:rPr>
        <w:t xml:space="preserve">Ilustração </w:t>
      </w:r>
      <w:r w:rsidRPr="00055233">
        <w:rPr>
          <w:sz w:val="16"/>
          <w:szCs w:val="16"/>
        </w:rPr>
        <w:fldChar w:fldCharType="begin"/>
      </w:r>
      <w:r w:rsidRPr="00055233">
        <w:rPr>
          <w:sz w:val="16"/>
          <w:szCs w:val="16"/>
        </w:rPr>
        <w:instrText xml:space="preserve"> SEQ Ilustração \* ARABIC </w:instrText>
      </w:r>
      <w:r w:rsidRPr="00055233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7</w:t>
      </w:r>
      <w:r w:rsidRPr="00055233">
        <w:rPr>
          <w:sz w:val="16"/>
          <w:szCs w:val="16"/>
        </w:rPr>
        <w:fldChar w:fldCharType="end"/>
      </w:r>
      <w:r w:rsidRPr="00055233">
        <w:rPr>
          <w:sz w:val="16"/>
          <w:szCs w:val="16"/>
        </w:rPr>
        <w:t xml:space="preserve"> </w:t>
      </w:r>
      <w:r>
        <w:rPr>
          <w:sz w:val="16"/>
          <w:szCs w:val="16"/>
        </w:rPr>
        <w:t>–</w:t>
      </w:r>
      <w:r w:rsidRPr="00B0142C">
        <w:rPr>
          <w:sz w:val="16"/>
          <w:szCs w:val="16"/>
        </w:rPr>
        <w:t xml:space="preserve"> </w:t>
      </w:r>
      <w:r w:rsidRPr="00055233">
        <w:rPr>
          <w:sz w:val="16"/>
          <w:szCs w:val="16"/>
        </w:rPr>
        <w:t>Leiaute e-mail enviado</w:t>
      </w:r>
      <w:bookmarkEnd w:id="84"/>
      <w:bookmarkEnd w:id="85"/>
    </w:p>
    <w:p w:rsidR="00056588" w:rsidRDefault="00056588" w:rsidP="00AD291C"/>
    <w:p w:rsidR="00056588" w:rsidRDefault="00056588" w:rsidP="0039387A">
      <w:pPr>
        <w:keepNext/>
      </w:pPr>
      <w:r>
        <w:pict>
          <v:shape id="_x0000_i1037" type="#_x0000_t75" style="width:419.25pt;height:244.5pt">
            <v:imagedata r:id="rId19" o:title=""/>
          </v:shape>
        </w:pict>
      </w:r>
    </w:p>
    <w:p w:rsidR="00056588" w:rsidRDefault="00056588" w:rsidP="0039387A">
      <w:pPr>
        <w:keepNext/>
      </w:pPr>
    </w:p>
    <w:p w:rsidR="00056588" w:rsidRDefault="00056588" w:rsidP="0039387A">
      <w:pPr>
        <w:keepNext/>
      </w:pPr>
      <w:r>
        <w:pict>
          <v:shape id="_x0000_i1038" type="#_x0000_t75" style="width:421.5pt;height:218.25pt">
            <v:imagedata r:id="rId20" o:title=""/>
          </v:shape>
        </w:pict>
      </w:r>
    </w:p>
    <w:p w:rsidR="00056588" w:rsidRPr="0039387A" w:rsidRDefault="00056588" w:rsidP="0039387A">
      <w:pPr>
        <w:pStyle w:val="Caption"/>
        <w:jc w:val="center"/>
        <w:rPr>
          <w:sz w:val="16"/>
          <w:szCs w:val="16"/>
        </w:rPr>
      </w:pPr>
      <w:bookmarkStart w:id="86" w:name="_Ref6679934"/>
      <w:bookmarkStart w:id="87" w:name="_Toc12790164"/>
      <w:r w:rsidRPr="0039387A">
        <w:rPr>
          <w:sz w:val="16"/>
          <w:szCs w:val="16"/>
        </w:rPr>
        <w:t xml:space="preserve">Ilustração </w:t>
      </w:r>
      <w:r w:rsidRPr="0039387A">
        <w:rPr>
          <w:sz w:val="16"/>
          <w:szCs w:val="16"/>
        </w:rPr>
        <w:fldChar w:fldCharType="begin"/>
      </w:r>
      <w:r w:rsidRPr="0039387A">
        <w:rPr>
          <w:sz w:val="16"/>
          <w:szCs w:val="16"/>
        </w:rPr>
        <w:instrText xml:space="preserve"> SEQ Ilustração \* ARABIC </w:instrText>
      </w:r>
      <w:r w:rsidRPr="0039387A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8</w:t>
      </w:r>
      <w:r w:rsidRPr="0039387A">
        <w:rPr>
          <w:sz w:val="16"/>
          <w:szCs w:val="16"/>
        </w:rPr>
        <w:fldChar w:fldCharType="end"/>
      </w:r>
      <w:r w:rsidRPr="0039387A">
        <w:rPr>
          <w:sz w:val="16"/>
          <w:szCs w:val="16"/>
        </w:rPr>
        <w:t xml:space="preserve"> </w:t>
      </w:r>
      <w:r>
        <w:rPr>
          <w:sz w:val="16"/>
          <w:szCs w:val="16"/>
        </w:rPr>
        <w:t>–</w:t>
      </w:r>
      <w:r w:rsidRPr="0039387A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Protótipo de tela </w:t>
      </w:r>
      <w:r w:rsidRPr="0039387A">
        <w:rPr>
          <w:sz w:val="16"/>
          <w:szCs w:val="16"/>
        </w:rPr>
        <w:t>Usuário (login)</w:t>
      </w:r>
      <w:bookmarkEnd w:id="86"/>
      <w:bookmarkEnd w:id="87"/>
    </w:p>
    <w:p w:rsidR="00056588" w:rsidRDefault="00056588" w:rsidP="00AD291C"/>
    <w:p w:rsidR="00056588" w:rsidRDefault="00056588" w:rsidP="0039387A">
      <w:pPr>
        <w:keepNext/>
      </w:pPr>
      <w:r>
        <w:pict>
          <v:shape id="_x0000_i1039" type="#_x0000_t75" style="width:419.25pt;height:244.5pt">
            <v:imagedata r:id="rId21" o:title=""/>
          </v:shape>
        </w:pict>
      </w:r>
    </w:p>
    <w:p w:rsidR="00056588" w:rsidRDefault="00056588" w:rsidP="0039387A">
      <w:pPr>
        <w:keepNext/>
      </w:pPr>
    </w:p>
    <w:p w:rsidR="00056588" w:rsidRDefault="00056588" w:rsidP="0039387A">
      <w:pPr>
        <w:keepNext/>
      </w:pPr>
      <w:r>
        <w:pict>
          <v:shape id="_x0000_i1040" type="#_x0000_t75" style="width:421.5pt;height:218.25pt">
            <v:imagedata r:id="rId22" o:title=""/>
          </v:shape>
        </w:pict>
      </w:r>
    </w:p>
    <w:p w:rsidR="00056588" w:rsidRPr="0039387A" w:rsidRDefault="00056588" w:rsidP="0039387A">
      <w:pPr>
        <w:pStyle w:val="Caption"/>
        <w:jc w:val="center"/>
        <w:rPr>
          <w:sz w:val="16"/>
          <w:szCs w:val="16"/>
        </w:rPr>
      </w:pPr>
      <w:bookmarkStart w:id="88" w:name="_Ref6679953"/>
      <w:bookmarkStart w:id="89" w:name="_Toc12790165"/>
      <w:r w:rsidRPr="0039387A">
        <w:rPr>
          <w:sz w:val="16"/>
          <w:szCs w:val="16"/>
        </w:rPr>
        <w:t xml:space="preserve">Ilustração </w:t>
      </w:r>
      <w:r w:rsidRPr="0039387A">
        <w:rPr>
          <w:sz w:val="16"/>
          <w:szCs w:val="16"/>
        </w:rPr>
        <w:fldChar w:fldCharType="begin"/>
      </w:r>
      <w:r w:rsidRPr="0039387A">
        <w:rPr>
          <w:sz w:val="16"/>
          <w:szCs w:val="16"/>
        </w:rPr>
        <w:instrText xml:space="preserve"> SEQ Ilustração \* ARABIC </w:instrText>
      </w:r>
      <w:r w:rsidRPr="0039387A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9</w:t>
      </w:r>
      <w:r w:rsidRPr="0039387A">
        <w:rPr>
          <w:sz w:val="16"/>
          <w:szCs w:val="16"/>
        </w:rPr>
        <w:fldChar w:fldCharType="end"/>
      </w:r>
      <w:r w:rsidRPr="0039387A">
        <w:rPr>
          <w:sz w:val="16"/>
          <w:szCs w:val="16"/>
        </w:rPr>
        <w:t xml:space="preserve"> </w:t>
      </w:r>
      <w:r>
        <w:rPr>
          <w:sz w:val="16"/>
          <w:szCs w:val="16"/>
        </w:rPr>
        <w:t>–</w:t>
      </w:r>
      <w:r w:rsidRPr="00B0142C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Protótipo de tela </w:t>
      </w:r>
      <w:r w:rsidRPr="0039387A">
        <w:rPr>
          <w:sz w:val="16"/>
          <w:szCs w:val="16"/>
        </w:rPr>
        <w:t>Usuário (alterar senha)</w:t>
      </w:r>
      <w:bookmarkEnd w:id="88"/>
      <w:bookmarkEnd w:id="89"/>
    </w:p>
    <w:p w:rsidR="00056588" w:rsidRDefault="00056588" w:rsidP="00AD291C"/>
    <w:p w:rsidR="00056588" w:rsidRDefault="00056588" w:rsidP="00AD291C">
      <w:r>
        <w:br w:type="page"/>
      </w:r>
    </w:p>
    <w:p w:rsidR="00056588" w:rsidRDefault="00056588" w:rsidP="00393D22">
      <w:pPr>
        <w:keepNext/>
      </w:pPr>
      <w:r>
        <w:pict>
          <v:shape id="_x0000_i1041" type="#_x0000_t75" style="width:421.5pt;height:218.25pt">
            <v:imagedata r:id="rId23" o:title=""/>
          </v:shape>
        </w:pict>
      </w:r>
    </w:p>
    <w:p w:rsidR="00056588" w:rsidRPr="00393D22" w:rsidRDefault="00056588" w:rsidP="00393D22">
      <w:pPr>
        <w:pStyle w:val="Caption"/>
        <w:jc w:val="center"/>
        <w:rPr>
          <w:sz w:val="16"/>
          <w:szCs w:val="16"/>
        </w:rPr>
      </w:pPr>
      <w:bookmarkStart w:id="90" w:name="_Toc12790166"/>
      <w:r w:rsidRPr="00393D22">
        <w:rPr>
          <w:sz w:val="16"/>
          <w:szCs w:val="16"/>
        </w:rPr>
        <w:t xml:space="preserve">Ilustração </w:t>
      </w:r>
      <w:r w:rsidRPr="00393D22">
        <w:rPr>
          <w:sz w:val="16"/>
          <w:szCs w:val="16"/>
        </w:rPr>
        <w:fldChar w:fldCharType="begin"/>
      </w:r>
      <w:r w:rsidRPr="00393D22">
        <w:rPr>
          <w:sz w:val="16"/>
          <w:szCs w:val="16"/>
        </w:rPr>
        <w:instrText xml:space="preserve"> SEQ Ilustração \* ARABIC </w:instrText>
      </w:r>
      <w:r w:rsidRPr="00393D22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10</w:t>
      </w:r>
      <w:r w:rsidRPr="00393D22">
        <w:rPr>
          <w:sz w:val="16"/>
          <w:szCs w:val="16"/>
        </w:rPr>
        <w:fldChar w:fldCharType="end"/>
      </w:r>
      <w:r>
        <w:rPr>
          <w:sz w:val="16"/>
          <w:szCs w:val="16"/>
        </w:rPr>
        <w:t xml:space="preserve"> – </w:t>
      </w:r>
      <w:r w:rsidRPr="00393D22">
        <w:rPr>
          <w:sz w:val="16"/>
          <w:szCs w:val="16"/>
        </w:rPr>
        <w:t xml:space="preserve"> </w:t>
      </w:r>
      <w:r>
        <w:rPr>
          <w:sz w:val="16"/>
          <w:szCs w:val="16"/>
        </w:rPr>
        <w:t>Protótipo de tela Usuário (listar</w:t>
      </w:r>
      <w:r w:rsidRPr="0039387A">
        <w:rPr>
          <w:sz w:val="16"/>
          <w:szCs w:val="16"/>
        </w:rPr>
        <w:t>)</w:t>
      </w:r>
      <w:bookmarkEnd w:id="90"/>
    </w:p>
    <w:p w:rsidR="00056588" w:rsidRDefault="00056588" w:rsidP="00AD291C">
      <w:r>
        <w:br w:type="page"/>
      </w:r>
    </w:p>
    <w:p w:rsidR="00056588" w:rsidRDefault="00056588" w:rsidP="00216184">
      <w:pPr>
        <w:keepNext/>
      </w:pPr>
      <w:r>
        <w:pict>
          <v:shape id="_x0000_i1042" type="#_x0000_t75" style="width:419.25pt;height:244.5pt">
            <v:imagedata r:id="rId24" o:title=""/>
          </v:shape>
        </w:pict>
      </w:r>
    </w:p>
    <w:p w:rsidR="00056588" w:rsidRDefault="00056588" w:rsidP="00216184">
      <w:pPr>
        <w:keepNext/>
      </w:pPr>
    </w:p>
    <w:p w:rsidR="00056588" w:rsidRDefault="00056588" w:rsidP="00216184">
      <w:pPr>
        <w:keepNext/>
      </w:pPr>
      <w:r>
        <w:pict>
          <v:shape id="_x0000_i1043" type="#_x0000_t75" style="width:421.5pt;height:218.25pt">
            <v:imagedata r:id="rId25" o:title=""/>
          </v:shape>
        </w:pict>
      </w:r>
    </w:p>
    <w:p w:rsidR="00056588" w:rsidRPr="00216184" w:rsidRDefault="00056588" w:rsidP="00216184">
      <w:pPr>
        <w:pStyle w:val="Caption"/>
        <w:jc w:val="center"/>
        <w:rPr>
          <w:sz w:val="16"/>
          <w:szCs w:val="16"/>
        </w:rPr>
      </w:pPr>
      <w:bookmarkStart w:id="91" w:name="_Toc12790167"/>
      <w:r w:rsidRPr="00216184">
        <w:rPr>
          <w:sz w:val="16"/>
          <w:szCs w:val="16"/>
        </w:rPr>
        <w:t xml:space="preserve">Ilustração </w:t>
      </w:r>
      <w:r w:rsidRPr="00216184">
        <w:rPr>
          <w:sz w:val="16"/>
          <w:szCs w:val="16"/>
        </w:rPr>
        <w:fldChar w:fldCharType="begin"/>
      </w:r>
      <w:r w:rsidRPr="00216184">
        <w:rPr>
          <w:sz w:val="16"/>
          <w:szCs w:val="16"/>
        </w:rPr>
        <w:instrText xml:space="preserve"> SEQ Ilustração \* ARABIC </w:instrText>
      </w:r>
      <w:r w:rsidRPr="00216184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11</w:t>
      </w:r>
      <w:r w:rsidRPr="00216184">
        <w:rPr>
          <w:sz w:val="16"/>
          <w:szCs w:val="16"/>
        </w:rPr>
        <w:fldChar w:fldCharType="end"/>
      </w:r>
      <w:r w:rsidRPr="00216184">
        <w:rPr>
          <w:sz w:val="16"/>
          <w:szCs w:val="16"/>
        </w:rPr>
        <w:t xml:space="preserve"> </w:t>
      </w:r>
      <w:r>
        <w:rPr>
          <w:sz w:val="16"/>
          <w:szCs w:val="16"/>
        </w:rPr>
        <w:t>–</w:t>
      </w:r>
      <w:r w:rsidRPr="00B0142C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Protótipo de tela </w:t>
      </w:r>
      <w:r w:rsidRPr="00216184">
        <w:rPr>
          <w:sz w:val="16"/>
          <w:szCs w:val="16"/>
        </w:rPr>
        <w:t>Item/transmissão (listar)</w:t>
      </w:r>
      <w:bookmarkEnd w:id="91"/>
    </w:p>
    <w:p w:rsidR="00056588" w:rsidRDefault="00056588" w:rsidP="00216184">
      <w:pPr>
        <w:keepNext/>
      </w:pPr>
      <w:r>
        <w:pict>
          <v:shape id="_x0000_i1044" type="#_x0000_t75" style="width:419.25pt;height:244.5pt">
            <v:imagedata r:id="rId26" o:title=""/>
          </v:shape>
        </w:pict>
      </w:r>
    </w:p>
    <w:p w:rsidR="00056588" w:rsidRDefault="00056588" w:rsidP="00216184">
      <w:pPr>
        <w:keepNext/>
      </w:pPr>
      <w:r>
        <w:pict>
          <v:shape id="_x0000_i1045" type="#_x0000_t75" style="width:421.5pt;height:218.25pt">
            <v:imagedata r:id="rId27" o:title=""/>
          </v:shape>
        </w:pict>
      </w:r>
    </w:p>
    <w:p w:rsidR="00056588" w:rsidRPr="00216184" w:rsidRDefault="00056588" w:rsidP="00216184">
      <w:pPr>
        <w:pStyle w:val="Caption"/>
        <w:jc w:val="center"/>
        <w:rPr>
          <w:sz w:val="16"/>
          <w:szCs w:val="16"/>
        </w:rPr>
      </w:pPr>
      <w:bookmarkStart w:id="92" w:name="_Toc12790168"/>
      <w:r w:rsidRPr="00216184">
        <w:rPr>
          <w:sz w:val="16"/>
          <w:szCs w:val="16"/>
        </w:rPr>
        <w:t xml:space="preserve">Ilustração </w:t>
      </w:r>
      <w:r w:rsidRPr="00216184">
        <w:rPr>
          <w:sz w:val="16"/>
          <w:szCs w:val="16"/>
        </w:rPr>
        <w:fldChar w:fldCharType="begin"/>
      </w:r>
      <w:r w:rsidRPr="00216184">
        <w:rPr>
          <w:sz w:val="16"/>
          <w:szCs w:val="16"/>
        </w:rPr>
        <w:instrText xml:space="preserve"> SEQ Ilustração \* ARABIC </w:instrText>
      </w:r>
      <w:r w:rsidRPr="00216184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12</w:t>
      </w:r>
      <w:r w:rsidRPr="00216184">
        <w:rPr>
          <w:sz w:val="16"/>
          <w:szCs w:val="16"/>
        </w:rPr>
        <w:fldChar w:fldCharType="end"/>
      </w:r>
      <w:r w:rsidRPr="00216184">
        <w:rPr>
          <w:sz w:val="16"/>
          <w:szCs w:val="16"/>
        </w:rPr>
        <w:t xml:space="preserve"> </w:t>
      </w:r>
      <w:r>
        <w:rPr>
          <w:sz w:val="16"/>
          <w:szCs w:val="16"/>
        </w:rPr>
        <w:t>–</w:t>
      </w:r>
      <w:r w:rsidRPr="00B0142C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Protótipo de tela </w:t>
      </w:r>
      <w:r w:rsidRPr="00216184">
        <w:rPr>
          <w:sz w:val="16"/>
          <w:szCs w:val="16"/>
        </w:rPr>
        <w:t>Item/transmissão (incluir/alterar)</w:t>
      </w:r>
      <w:bookmarkEnd w:id="92"/>
    </w:p>
    <w:p w:rsidR="00056588" w:rsidRDefault="00056588" w:rsidP="00AD291C"/>
    <w:p w:rsidR="00056588" w:rsidRDefault="00056588" w:rsidP="00AD291C"/>
    <w:p w:rsidR="00056588" w:rsidRDefault="00056588" w:rsidP="00AD291C"/>
    <w:p w:rsidR="00056588" w:rsidRDefault="00056588" w:rsidP="00482436">
      <w:pPr>
        <w:keepNext/>
      </w:pPr>
      <w:r>
        <w:pict>
          <v:shape id="_x0000_i1046" type="#_x0000_t75" style="width:419.25pt;height:244.5pt">
            <v:imagedata r:id="rId28" o:title=""/>
          </v:shape>
        </w:pict>
      </w:r>
    </w:p>
    <w:p w:rsidR="00056588" w:rsidRDefault="00056588" w:rsidP="00482436">
      <w:pPr>
        <w:keepNext/>
      </w:pPr>
    </w:p>
    <w:p w:rsidR="00056588" w:rsidRDefault="00056588" w:rsidP="00482436">
      <w:pPr>
        <w:keepNext/>
      </w:pPr>
      <w:r>
        <w:pict>
          <v:shape id="_x0000_i1047" type="#_x0000_t75" style="width:421.5pt;height:218.25pt">
            <v:imagedata r:id="rId29" o:title=""/>
          </v:shape>
        </w:pict>
      </w:r>
    </w:p>
    <w:p w:rsidR="00056588" w:rsidRPr="00482436" w:rsidRDefault="00056588" w:rsidP="00482436">
      <w:pPr>
        <w:pStyle w:val="Caption"/>
        <w:jc w:val="center"/>
        <w:rPr>
          <w:sz w:val="16"/>
          <w:szCs w:val="16"/>
        </w:rPr>
      </w:pPr>
      <w:bookmarkStart w:id="93" w:name="_Toc12790169"/>
      <w:r w:rsidRPr="00482436">
        <w:rPr>
          <w:sz w:val="16"/>
          <w:szCs w:val="16"/>
        </w:rPr>
        <w:t xml:space="preserve">Ilustração </w:t>
      </w:r>
      <w:r w:rsidRPr="00482436">
        <w:rPr>
          <w:sz w:val="16"/>
          <w:szCs w:val="16"/>
        </w:rPr>
        <w:fldChar w:fldCharType="begin"/>
      </w:r>
      <w:r w:rsidRPr="00482436">
        <w:rPr>
          <w:sz w:val="16"/>
          <w:szCs w:val="16"/>
        </w:rPr>
        <w:instrText xml:space="preserve"> SEQ Ilustração \* ARABIC </w:instrText>
      </w:r>
      <w:r w:rsidRPr="00482436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13</w:t>
      </w:r>
      <w:r w:rsidRPr="00482436">
        <w:rPr>
          <w:sz w:val="16"/>
          <w:szCs w:val="16"/>
        </w:rPr>
        <w:fldChar w:fldCharType="end"/>
      </w:r>
      <w:r w:rsidRPr="00482436">
        <w:rPr>
          <w:sz w:val="16"/>
          <w:szCs w:val="16"/>
        </w:rPr>
        <w:t xml:space="preserve"> </w:t>
      </w:r>
      <w:r>
        <w:rPr>
          <w:sz w:val="16"/>
          <w:szCs w:val="16"/>
        </w:rPr>
        <w:t>–</w:t>
      </w:r>
      <w:r w:rsidRPr="00B0142C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Protótipo de tela </w:t>
      </w:r>
      <w:r w:rsidRPr="00482436">
        <w:rPr>
          <w:sz w:val="16"/>
          <w:szCs w:val="16"/>
        </w:rPr>
        <w:t>Preço de item (listar)</w:t>
      </w:r>
      <w:bookmarkEnd w:id="93"/>
    </w:p>
    <w:p w:rsidR="00056588" w:rsidRDefault="00056588" w:rsidP="00AD291C"/>
    <w:p w:rsidR="00056588" w:rsidRDefault="00056588" w:rsidP="00482436">
      <w:pPr>
        <w:keepNext/>
      </w:pPr>
      <w:r>
        <w:pict>
          <v:shape id="_x0000_i1048" type="#_x0000_t75" style="width:419.25pt;height:244.5pt">
            <v:imagedata r:id="rId30" o:title=""/>
          </v:shape>
        </w:pict>
      </w:r>
    </w:p>
    <w:p w:rsidR="00056588" w:rsidRPr="00482436" w:rsidRDefault="00056588" w:rsidP="00482436">
      <w:pPr>
        <w:pStyle w:val="Caption"/>
        <w:jc w:val="center"/>
        <w:rPr>
          <w:sz w:val="16"/>
          <w:szCs w:val="16"/>
        </w:rPr>
      </w:pPr>
      <w:bookmarkStart w:id="94" w:name="_Ref6956960"/>
      <w:bookmarkStart w:id="95" w:name="_Toc12790170"/>
      <w:r w:rsidRPr="00482436">
        <w:rPr>
          <w:sz w:val="16"/>
          <w:szCs w:val="16"/>
        </w:rPr>
        <w:t xml:space="preserve">Ilustração </w:t>
      </w:r>
      <w:r w:rsidRPr="00482436">
        <w:rPr>
          <w:sz w:val="16"/>
          <w:szCs w:val="16"/>
        </w:rPr>
        <w:fldChar w:fldCharType="begin"/>
      </w:r>
      <w:r w:rsidRPr="00482436">
        <w:rPr>
          <w:sz w:val="16"/>
          <w:szCs w:val="16"/>
        </w:rPr>
        <w:instrText xml:space="preserve"> SEQ Ilustração \* ARABIC </w:instrText>
      </w:r>
      <w:r w:rsidRPr="00482436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14</w:t>
      </w:r>
      <w:r w:rsidRPr="00482436">
        <w:rPr>
          <w:sz w:val="16"/>
          <w:szCs w:val="16"/>
        </w:rPr>
        <w:fldChar w:fldCharType="end"/>
      </w:r>
      <w:r w:rsidRPr="00482436">
        <w:rPr>
          <w:sz w:val="16"/>
          <w:szCs w:val="16"/>
        </w:rPr>
        <w:t xml:space="preserve"> </w:t>
      </w:r>
      <w:r>
        <w:rPr>
          <w:sz w:val="16"/>
          <w:szCs w:val="16"/>
        </w:rPr>
        <w:t>–</w:t>
      </w:r>
      <w:r w:rsidRPr="00B0142C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Protótipo de tela </w:t>
      </w:r>
      <w:r w:rsidRPr="00482436">
        <w:rPr>
          <w:sz w:val="16"/>
          <w:szCs w:val="16"/>
        </w:rPr>
        <w:t>Preço de item (incluir/alterar)</w:t>
      </w:r>
      <w:bookmarkEnd w:id="94"/>
      <w:bookmarkEnd w:id="95"/>
    </w:p>
    <w:p w:rsidR="00056588" w:rsidRDefault="00056588" w:rsidP="00AD291C"/>
    <w:p w:rsidR="00056588" w:rsidRDefault="00056588" w:rsidP="00AD291C"/>
    <w:p w:rsidR="00056588" w:rsidRDefault="00056588" w:rsidP="00AD291C"/>
    <w:p w:rsidR="00056588" w:rsidRDefault="00056588" w:rsidP="00AD291C"/>
    <w:p w:rsidR="00056588" w:rsidRDefault="00056588" w:rsidP="00216184">
      <w:pPr>
        <w:keepNext/>
      </w:pPr>
      <w:r>
        <w:pict>
          <v:shape id="_x0000_i1049" type="#_x0000_t75" style="width:419.25pt;height:244.5pt">
            <v:imagedata r:id="rId31" o:title=""/>
          </v:shape>
        </w:pict>
      </w:r>
    </w:p>
    <w:p w:rsidR="00056588" w:rsidRDefault="00056588" w:rsidP="00216184">
      <w:pPr>
        <w:keepNext/>
      </w:pPr>
    </w:p>
    <w:p w:rsidR="00056588" w:rsidRDefault="00056588" w:rsidP="00216184">
      <w:pPr>
        <w:keepNext/>
      </w:pPr>
      <w:r>
        <w:pict>
          <v:shape id="_x0000_i1050" type="#_x0000_t75" style="width:421.5pt;height:218.25pt">
            <v:imagedata r:id="rId32" o:title=""/>
          </v:shape>
        </w:pict>
      </w:r>
    </w:p>
    <w:p w:rsidR="00056588" w:rsidRPr="00216184" w:rsidRDefault="00056588" w:rsidP="00216184">
      <w:pPr>
        <w:pStyle w:val="Caption"/>
        <w:jc w:val="center"/>
        <w:rPr>
          <w:sz w:val="16"/>
          <w:szCs w:val="16"/>
        </w:rPr>
      </w:pPr>
      <w:bookmarkStart w:id="96" w:name="_Toc12790171"/>
      <w:r w:rsidRPr="00216184">
        <w:rPr>
          <w:sz w:val="16"/>
          <w:szCs w:val="16"/>
        </w:rPr>
        <w:t xml:space="preserve">Ilustração </w:t>
      </w:r>
      <w:r w:rsidRPr="00216184">
        <w:rPr>
          <w:sz w:val="16"/>
          <w:szCs w:val="16"/>
        </w:rPr>
        <w:fldChar w:fldCharType="begin"/>
      </w:r>
      <w:r w:rsidRPr="00216184">
        <w:rPr>
          <w:sz w:val="16"/>
          <w:szCs w:val="16"/>
        </w:rPr>
        <w:instrText xml:space="preserve"> SEQ Ilustração \* ARABIC </w:instrText>
      </w:r>
      <w:r w:rsidRPr="00216184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15</w:t>
      </w:r>
      <w:r w:rsidRPr="00216184">
        <w:rPr>
          <w:sz w:val="16"/>
          <w:szCs w:val="16"/>
        </w:rPr>
        <w:fldChar w:fldCharType="end"/>
      </w:r>
      <w:r w:rsidRPr="00216184">
        <w:rPr>
          <w:sz w:val="16"/>
          <w:szCs w:val="16"/>
        </w:rPr>
        <w:t xml:space="preserve"> </w:t>
      </w:r>
      <w:r>
        <w:rPr>
          <w:sz w:val="16"/>
          <w:szCs w:val="16"/>
        </w:rPr>
        <w:t>–</w:t>
      </w:r>
      <w:r w:rsidRPr="00B0142C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Protótipo de tela </w:t>
      </w:r>
      <w:r w:rsidRPr="00216184">
        <w:rPr>
          <w:sz w:val="16"/>
          <w:szCs w:val="16"/>
        </w:rPr>
        <w:t>Item/transmissão (</w:t>
      </w:r>
      <w:r>
        <w:rPr>
          <w:sz w:val="16"/>
          <w:szCs w:val="16"/>
        </w:rPr>
        <w:t>exibir</w:t>
      </w:r>
      <w:r w:rsidRPr="00216184">
        <w:rPr>
          <w:sz w:val="16"/>
          <w:szCs w:val="16"/>
        </w:rPr>
        <w:t>)</w:t>
      </w:r>
      <w:bookmarkEnd w:id="96"/>
    </w:p>
    <w:p w:rsidR="00056588" w:rsidRDefault="00056588" w:rsidP="00AD291C"/>
    <w:p w:rsidR="00056588" w:rsidRDefault="00056588" w:rsidP="00AD291C">
      <w:r>
        <w:br w:type="page"/>
      </w:r>
    </w:p>
    <w:p w:rsidR="00056588" w:rsidRDefault="00056588" w:rsidP="00216184">
      <w:pPr>
        <w:keepNext/>
      </w:pPr>
      <w:r>
        <w:pict>
          <v:shape id="_x0000_i1051" type="#_x0000_t75" style="width:419.25pt;height:244.5pt">
            <v:imagedata r:id="rId33" o:title=""/>
          </v:shape>
        </w:pict>
      </w:r>
    </w:p>
    <w:p w:rsidR="00056588" w:rsidRDefault="00056588" w:rsidP="00216184">
      <w:pPr>
        <w:keepNext/>
      </w:pPr>
    </w:p>
    <w:p w:rsidR="00056588" w:rsidRDefault="00056588" w:rsidP="00216184">
      <w:pPr>
        <w:keepNext/>
      </w:pPr>
      <w:r>
        <w:pict>
          <v:shape id="_x0000_i1052" type="#_x0000_t75" style="width:421.5pt;height:218.25pt">
            <v:imagedata r:id="rId34" o:title=""/>
          </v:shape>
        </w:pict>
      </w:r>
    </w:p>
    <w:p w:rsidR="00056588" w:rsidRPr="00216184" w:rsidRDefault="00056588" w:rsidP="00216184">
      <w:pPr>
        <w:pStyle w:val="Caption"/>
        <w:jc w:val="center"/>
        <w:rPr>
          <w:sz w:val="16"/>
          <w:szCs w:val="16"/>
        </w:rPr>
      </w:pPr>
      <w:bookmarkStart w:id="97" w:name="_Ref6876397"/>
      <w:bookmarkStart w:id="98" w:name="_Ref6877660"/>
      <w:bookmarkStart w:id="99" w:name="_Toc12790172"/>
      <w:r w:rsidRPr="00216184">
        <w:rPr>
          <w:sz w:val="16"/>
          <w:szCs w:val="16"/>
        </w:rPr>
        <w:t xml:space="preserve">Ilustração </w:t>
      </w:r>
      <w:r w:rsidRPr="00216184">
        <w:rPr>
          <w:sz w:val="16"/>
          <w:szCs w:val="16"/>
        </w:rPr>
        <w:fldChar w:fldCharType="begin"/>
      </w:r>
      <w:r w:rsidRPr="00216184">
        <w:rPr>
          <w:sz w:val="16"/>
          <w:szCs w:val="16"/>
        </w:rPr>
        <w:instrText xml:space="preserve"> SEQ Ilustração \* ARABIC </w:instrText>
      </w:r>
      <w:r w:rsidRPr="00216184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16</w:t>
      </w:r>
      <w:r w:rsidRPr="00216184">
        <w:rPr>
          <w:sz w:val="16"/>
          <w:szCs w:val="16"/>
        </w:rPr>
        <w:fldChar w:fldCharType="end"/>
      </w:r>
      <w:r w:rsidRPr="00216184">
        <w:rPr>
          <w:sz w:val="16"/>
          <w:szCs w:val="16"/>
        </w:rPr>
        <w:t xml:space="preserve"> </w:t>
      </w:r>
      <w:r>
        <w:rPr>
          <w:sz w:val="16"/>
          <w:szCs w:val="16"/>
        </w:rPr>
        <w:t>–</w:t>
      </w:r>
      <w:r w:rsidRPr="00B0142C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Protótipo de tela </w:t>
      </w:r>
      <w:r w:rsidRPr="00216184">
        <w:rPr>
          <w:sz w:val="16"/>
          <w:szCs w:val="16"/>
        </w:rPr>
        <w:t>Item/transmissão (</w:t>
      </w:r>
      <w:r>
        <w:rPr>
          <w:sz w:val="16"/>
          <w:szCs w:val="16"/>
        </w:rPr>
        <w:t xml:space="preserve">exibir </w:t>
      </w:r>
      <w:r w:rsidRPr="00216184">
        <w:rPr>
          <w:sz w:val="16"/>
          <w:szCs w:val="16"/>
        </w:rPr>
        <w:t>detalhe)</w:t>
      </w:r>
      <w:bookmarkEnd w:id="97"/>
      <w:bookmarkEnd w:id="98"/>
      <w:bookmarkEnd w:id="99"/>
    </w:p>
    <w:p w:rsidR="00056588" w:rsidRDefault="00056588" w:rsidP="00AD291C"/>
    <w:p w:rsidR="00056588" w:rsidRDefault="00056588" w:rsidP="00AD291C"/>
    <w:p w:rsidR="00056588" w:rsidRDefault="00056588" w:rsidP="00A46115">
      <w:pPr>
        <w:keepNext/>
      </w:pPr>
      <w:r>
        <w:pict>
          <v:shape id="_x0000_i1053" type="#_x0000_t75" style="width:421.5pt;height:218.25pt">
            <v:imagedata r:id="rId35" o:title=""/>
          </v:shape>
        </w:pict>
      </w:r>
    </w:p>
    <w:p w:rsidR="00056588" w:rsidRPr="00A46115" w:rsidRDefault="00056588" w:rsidP="00A46115">
      <w:pPr>
        <w:pStyle w:val="Caption"/>
        <w:jc w:val="center"/>
        <w:rPr>
          <w:sz w:val="16"/>
          <w:szCs w:val="16"/>
        </w:rPr>
      </w:pPr>
      <w:bookmarkStart w:id="100" w:name="_Toc12790173"/>
      <w:r w:rsidRPr="00A46115">
        <w:rPr>
          <w:sz w:val="16"/>
          <w:szCs w:val="16"/>
        </w:rPr>
        <w:t xml:space="preserve">Ilustração </w:t>
      </w:r>
      <w:r w:rsidRPr="00A46115">
        <w:rPr>
          <w:sz w:val="16"/>
          <w:szCs w:val="16"/>
        </w:rPr>
        <w:fldChar w:fldCharType="begin"/>
      </w:r>
      <w:r w:rsidRPr="00A46115">
        <w:rPr>
          <w:sz w:val="16"/>
          <w:szCs w:val="16"/>
        </w:rPr>
        <w:instrText xml:space="preserve"> SEQ Ilustração \* ARABIC </w:instrText>
      </w:r>
      <w:r w:rsidRPr="00A46115">
        <w:rPr>
          <w:sz w:val="16"/>
          <w:szCs w:val="16"/>
        </w:rPr>
        <w:fldChar w:fldCharType="separate"/>
      </w:r>
      <w:r>
        <w:rPr>
          <w:noProof/>
          <w:sz w:val="16"/>
          <w:szCs w:val="16"/>
        </w:rPr>
        <w:t>17</w:t>
      </w:r>
      <w:r w:rsidRPr="00A46115">
        <w:rPr>
          <w:sz w:val="16"/>
          <w:szCs w:val="16"/>
        </w:rPr>
        <w:fldChar w:fldCharType="end"/>
      </w:r>
      <w:r w:rsidRPr="00A46115">
        <w:rPr>
          <w:sz w:val="16"/>
          <w:szCs w:val="16"/>
        </w:rPr>
        <w:t xml:space="preserve"> - xTreme</w:t>
      </w:r>
      <w:bookmarkEnd w:id="100"/>
    </w:p>
    <w:p w:rsidR="00056588" w:rsidRDefault="00056588" w:rsidP="00AD291C"/>
    <w:p w:rsidR="00056588" w:rsidRDefault="00056588" w:rsidP="00AD291C"/>
    <w:p w:rsidR="00056588" w:rsidRPr="00AD291C" w:rsidRDefault="00056588" w:rsidP="00AD291C"/>
    <w:p w:rsidR="00056588" w:rsidRDefault="00056588" w:rsidP="0014260E">
      <w:pPr>
        <w:pStyle w:val="Heading1"/>
        <w:numPr>
          <w:ilvl w:val="0"/>
          <w:numId w:val="11"/>
        </w:numPr>
      </w:pPr>
      <w:r w:rsidRPr="00B0142C">
        <w:br w:type="page"/>
      </w:r>
      <w:bookmarkStart w:id="101" w:name="_Toc12790086"/>
      <w:r>
        <w:t>Diagramas de caso de uso</w:t>
      </w:r>
      <w:bookmarkEnd w:id="101"/>
    </w:p>
    <w:p w:rsidR="00056588" w:rsidRPr="00013EC6" w:rsidRDefault="00056588" w:rsidP="00013EC6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8644"/>
      </w:tblGrid>
      <w:tr w:rsidR="00056588" w:rsidRPr="00013EC6" w:rsidTr="00246B0A">
        <w:tc>
          <w:tcPr>
            <w:tcW w:w="8644" w:type="dxa"/>
          </w:tcPr>
          <w:p w:rsidR="00056588" w:rsidRPr="00246B0A" w:rsidRDefault="00056588" w:rsidP="00013EC6">
            <w:pPr>
              <w:rPr>
                <w:b/>
              </w:rPr>
            </w:pPr>
            <w:r w:rsidRPr="00246B0A">
              <w:rPr>
                <w:b/>
              </w:rPr>
              <w:t>Backoffice</w:t>
            </w:r>
          </w:p>
        </w:tc>
      </w:tr>
      <w:tr w:rsidR="00056588" w:rsidTr="00246B0A">
        <w:tc>
          <w:tcPr>
            <w:tcW w:w="8644" w:type="dxa"/>
          </w:tcPr>
          <w:p w:rsidR="00056588" w:rsidRDefault="00056588" w:rsidP="0009113D">
            <w:pPr>
              <w:keepNext/>
            </w:pPr>
            <w:r>
              <w:pict>
                <v:shape id="_x0000_i1054" type="#_x0000_t75" style="width:417pt;height:251.25pt">
                  <v:imagedata r:id="rId36" o:title=""/>
                </v:shape>
              </w:pict>
            </w:r>
          </w:p>
          <w:p w:rsidR="00056588" w:rsidRPr="00246B0A" w:rsidRDefault="00056588" w:rsidP="0009113D">
            <w:pPr>
              <w:pStyle w:val="Caption"/>
              <w:jc w:val="center"/>
            </w:pPr>
            <w:bookmarkStart w:id="102" w:name="_Toc12790174"/>
            <w:r w:rsidRPr="0009113D">
              <w:rPr>
                <w:sz w:val="16"/>
                <w:szCs w:val="16"/>
              </w:rPr>
              <w:t xml:space="preserve">Ilustração </w:t>
            </w:r>
            <w:r w:rsidRPr="0009113D">
              <w:rPr>
                <w:sz w:val="16"/>
                <w:szCs w:val="16"/>
              </w:rPr>
              <w:fldChar w:fldCharType="begin"/>
            </w:r>
            <w:r w:rsidRPr="0009113D">
              <w:rPr>
                <w:sz w:val="16"/>
                <w:szCs w:val="16"/>
              </w:rPr>
              <w:instrText xml:space="preserve"> SEQ Ilustração \* ARABIC </w:instrText>
            </w:r>
            <w:r w:rsidRPr="0009113D">
              <w:rPr>
                <w:sz w:val="16"/>
                <w:szCs w:val="16"/>
              </w:rPr>
              <w:fldChar w:fldCharType="separate"/>
            </w:r>
            <w:r>
              <w:rPr>
                <w:noProof/>
                <w:sz w:val="16"/>
                <w:szCs w:val="16"/>
              </w:rPr>
              <w:t>18</w:t>
            </w:r>
            <w:r w:rsidRPr="0009113D">
              <w:rPr>
                <w:sz w:val="16"/>
                <w:szCs w:val="16"/>
              </w:rPr>
              <w:fldChar w:fldCharType="end"/>
            </w:r>
            <w:r w:rsidRPr="0009113D">
              <w:rPr>
                <w:sz w:val="16"/>
                <w:szCs w:val="16"/>
              </w:rPr>
              <w:t xml:space="preserve"> - Diagrama de casos de uso de backOffice</w:t>
            </w:r>
            <w:bookmarkEnd w:id="102"/>
          </w:p>
        </w:tc>
      </w:tr>
    </w:tbl>
    <w:p w:rsidR="00056588" w:rsidRPr="00013EC6" w:rsidRDefault="00056588" w:rsidP="00013EC6"/>
    <w:p w:rsidR="00056588" w:rsidRDefault="00056588" w:rsidP="0014260E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8648"/>
      </w:tblGrid>
      <w:tr w:rsidR="00056588" w:rsidTr="00246B0A">
        <w:tc>
          <w:tcPr>
            <w:tcW w:w="8644" w:type="dxa"/>
          </w:tcPr>
          <w:p w:rsidR="00056588" w:rsidRPr="00246B0A" w:rsidRDefault="00056588" w:rsidP="0014260E">
            <w:r w:rsidRPr="00246B0A">
              <w:t>Streamming Store</w:t>
            </w:r>
          </w:p>
        </w:tc>
      </w:tr>
      <w:tr w:rsidR="00056588" w:rsidTr="00246B0A">
        <w:tc>
          <w:tcPr>
            <w:tcW w:w="8644" w:type="dxa"/>
          </w:tcPr>
          <w:p w:rsidR="00056588" w:rsidRDefault="00056588" w:rsidP="0009113D">
            <w:pPr>
              <w:keepNext/>
            </w:pPr>
            <w:r>
              <w:pict>
                <v:shape id="_x0000_i1055" type="#_x0000_t75" style="width:421.5pt;height:212.25pt">
                  <v:imagedata r:id="rId37" o:title=""/>
                </v:shape>
              </w:pict>
            </w:r>
          </w:p>
          <w:p w:rsidR="00056588" w:rsidRPr="00246B0A" w:rsidRDefault="00056588" w:rsidP="0009113D">
            <w:pPr>
              <w:pStyle w:val="Caption"/>
              <w:jc w:val="center"/>
            </w:pPr>
            <w:bookmarkStart w:id="103" w:name="_Toc12790175"/>
            <w:r w:rsidRPr="0009113D">
              <w:rPr>
                <w:sz w:val="16"/>
                <w:szCs w:val="16"/>
              </w:rPr>
              <w:t xml:space="preserve">Ilustração </w:t>
            </w:r>
            <w:r w:rsidRPr="0009113D">
              <w:rPr>
                <w:sz w:val="16"/>
                <w:szCs w:val="16"/>
              </w:rPr>
              <w:fldChar w:fldCharType="begin"/>
            </w:r>
            <w:r w:rsidRPr="0009113D">
              <w:rPr>
                <w:sz w:val="16"/>
                <w:szCs w:val="16"/>
              </w:rPr>
              <w:instrText xml:space="preserve"> SEQ Ilustração \* ARABIC </w:instrText>
            </w:r>
            <w:r w:rsidRPr="0009113D">
              <w:rPr>
                <w:sz w:val="16"/>
                <w:szCs w:val="16"/>
              </w:rPr>
              <w:fldChar w:fldCharType="separate"/>
            </w:r>
            <w:r>
              <w:rPr>
                <w:noProof/>
                <w:sz w:val="16"/>
                <w:szCs w:val="16"/>
              </w:rPr>
              <w:t>19</w:t>
            </w:r>
            <w:r w:rsidRPr="0009113D">
              <w:rPr>
                <w:sz w:val="16"/>
                <w:szCs w:val="16"/>
              </w:rPr>
              <w:fldChar w:fldCharType="end"/>
            </w:r>
            <w:r w:rsidRPr="0009113D">
              <w:rPr>
                <w:sz w:val="16"/>
                <w:szCs w:val="16"/>
              </w:rPr>
              <w:t xml:space="preserve"> - Diagrama de caso de uso da loja de streamming</w:t>
            </w:r>
            <w:bookmarkEnd w:id="103"/>
          </w:p>
        </w:tc>
      </w:tr>
    </w:tbl>
    <w:p w:rsidR="00056588" w:rsidRDefault="00056588" w:rsidP="0014260E"/>
    <w:p w:rsidR="00056588" w:rsidRPr="0014260E" w:rsidRDefault="00056588" w:rsidP="0014260E"/>
    <w:p w:rsidR="00056588" w:rsidRDefault="00056588" w:rsidP="00B01678">
      <w:pPr>
        <w:pStyle w:val="Heading1"/>
        <w:numPr>
          <w:ilvl w:val="0"/>
          <w:numId w:val="11"/>
        </w:numPr>
      </w:pPr>
      <w:r>
        <w:br w:type="page"/>
      </w:r>
      <w:bookmarkStart w:id="104" w:name="_Toc12790087"/>
      <w:r w:rsidRPr="00B01678">
        <w:t>Diagramas de atividade</w:t>
      </w:r>
      <w:bookmarkEnd w:id="104"/>
    </w:p>
    <w:p w:rsidR="00056588" w:rsidRDefault="00056588" w:rsidP="00B336D6"/>
    <w:p w:rsidR="00056588" w:rsidRDefault="00056588" w:rsidP="00B336D6"/>
    <w:p w:rsidR="00056588" w:rsidRDefault="00056588" w:rsidP="0009113D">
      <w:pPr>
        <w:keepNext/>
      </w:pPr>
      <w:r>
        <w:pict>
          <v:shape id="_x0000_i1056" type="#_x0000_t75" style="width:384.75pt;height:426pt">
            <v:imagedata r:id="rId38" o:title=""/>
          </v:shape>
        </w:pict>
      </w:r>
    </w:p>
    <w:p w:rsidR="00056588" w:rsidRDefault="00056588" w:rsidP="0009113D">
      <w:pPr>
        <w:pStyle w:val="Caption"/>
        <w:jc w:val="center"/>
      </w:pPr>
      <w:bookmarkStart w:id="105" w:name="_Toc12790176"/>
      <w:r>
        <w:t xml:space="preserve">Ilustração </w:t>
      </w:r>
      <w:r>
        <w:rPr>
          <w:noProof/>
        </w:rPr>
        <w:fldChar w:fldCharType="begin"/>
      </w:r>
      <w:r>
        <w:rPr>
          <w:noProof/>
        </w:rPr>
        <w:instrText xml:space="preserve"> SEQ Ilustração \* ARABIC </w:instrText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  <w:r>
        <w:t xml:space="preserve"> - Atividade listar usuário</w:t>
      </w:r>
      <w:bookmarkEnd w:id="105"/>
    </w:p>
    <w:p w:rsidR="00056588" w:rsidRDefault="00056588" w:rsidP="0009113D">
      <w:pPr>
        <w:keepNext/>
      </w:pPr>
      <w:r>
        <w:pict>
          <v:shape id="_x0000_i1057" type="#_x0000_t75" style="width:384.75pt;height:6in">
            <v:imagedata r:id="rId39" o:title=""/>
          </v:shape>
        </w:pict>
      </w:r>
    </w:p>
    <w:p w:rsidR="00056588" w:rsidRDefault="00056588" w:rsidP="0009113D">
      <w:pPr>
        <w:pStyle w:val="Caption"/>
        <w:jc w:val="center"/>
      </w:pPr>
      <w:bookmarkStart w:id="106" w:name="_Toc12790177"/>
      <w:r>
        <w:t xml:space="preserve">Ilustração </w:t>
      </w:r>
      <w:r>
        <w:rPr>
          <w:noProof/>
        </w:rPr>
        <w:fldChar w:fldCharType="begin"/>
      </w:r>
      <w:r>
        <w:rPr>
          <w:noProof/>
        </w:rPr>
        <w:instrText xml:space="preserve"> SEQ Ilustração \* ARABIC </w:instrText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  <w:r>
        <w:t xml:space="preserve"> - Atividade incluir usuário</w:t>
      </w:r>
      <w:bookmarkEnd w:id="106"/>
    </w:p>
    <w:p w:rsidR="00056588" w:rsidRDefault="00056588" w:rsidP="0009113D">
      <w:pPr>
        <w:pStyle w:val="Caption"/>
        <w:jc w:val="center"/>
      </w:pPr>
    </w:p>
    <w:p w:rsidR="00056588" w:rsidRDefault="00056588" w:rsidP="0009113D">
      <w:pPr>
        <w:keepNext/>
      </w:pPr>
      <w:r>
        <w:pict>
          <v:shape id="_x0000_i1058" type="#_x0000_t75" style="width:388.5pt;height:533.25pt">
            <v:imagedata r:id="rId40" o:title=""/>
          </v:shape>
        </w:pict>
      </w:r>
    </w:p>
    <w:p w:rsidR="00056588" w:rsidRDefault="00056588" w:rsidP="0009113D">
      <w:pPr>
        <w:pStyle w:val="Caption"/>
        <w:jc w:val="center"/>
      </w:pPr>
      <w:bookmarkStart w:id="107" w:name="_Toc12790178"/>
      <w:r>
        <w:t xml:space="preserve">Ilustração </w:t>
      </w:r>
      <w:r>
        <w:rPr>
          <w:noProof/>
        </w:rPr>
        <w:fldChar w:fldCharType="begin"/>
      </w:r>
      <w:r>
        <w:rPr>
          <w:noProof/>
        </w:rPr>
        <w:instrText xml:space="preserve"> SEQ Ilustração \* ARABIC </w:instrText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  <w:r>
        <w:t xml:space="preserve"> - Atividade alterar usuário</w:t>
      </w:r>
      <w:bookmarkEnd w:id="107"/>
    </w:p>
    <w:p w:rsidR="00056588" w:rsidRDefault="00056588" w:rsidP="00B336D6"/>
    <w:p w:rsidR="00056588" w:rsidRDefault="00056588" w:rsidP="0009113D">
      <w:pPr>
        <w:keepNext/>
      </w:pPr>
      <w:r>
        <w:pict>
          <v:shape id="_x0000_i1059" type="#_x0000_t75" style="width:394.5pt;height:543pt">
            <v:imagedata r:id="rId41" o:title=""/>
          </v:shape>
        </w:pict>
      </w:r>
    </w:p>
    <w:p w:rsidR="00056588" w:rsidRDefault="00056588" w:rsidP="0009113D">
      <w:pPr>
        <w:pStyle w:val="Caption"/>
        <w:jc w:val="center"/>
      </w:pPr>
      <w:bookmarkStart w:id="108" w:name="_Toc12790179"/>
      <w:r>
        <w:t xml:space="preserve">Ilustração </w:t>
      </w:r>
      <w:r>
        <w:rPr>
          <w:noProof/>
        </w:rPr>
        <w:fldChar w:fldCharType="begin"/>
      </w:r>
      <w:r>
        <w:rPr>
          <w:noProof/>
        </w:rPr>
        <w:instrText xml:space="preserve"> SEQ Ilustração \* ARABIC </w:instrText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  <w:r>
        <w:t xml:space="preserve"> - Atividade excluir usuário</w:t>
      </w:r>
      <w:bookmarkEnd w:id="108"/>
    </w:p>
    <w:p w:rsidR="00056588" w:rsidRDefault="00056588" w:rsidP="00B336D6"/>
    <w:p w:rsidR="00056588" w:rsidRDefault="00056588" w:rsidP="00B336D6"/>
    <w:p w:rsidR="00056588" w:rsidRPr="00B336D6" w:rsidRDefault="00056588" w:rsidP="00B336D6"/>
    <w:p w:rsidR="00056588" w:rsidRPr="00B01678" w:rsidRDefault="00056588" w:rsidP="00B01678">
      <w:pPr>
        <w:pStyle w:val="Heading1"/>
        <w:numPr>
          <w:ilvl w:val="0"/>
          <w:numId w:val="11"/>
        </w:numPr>
      </w:pPr>
      <w:r w:rsidRPr="0009113D">
        <w:br w:type="page"/>
      </w:r>
      <w:bookmarkStart w:id="109" w:name="_Toc12790088"/>
      <w:r w:rsidRPr="00B01678">
        <w:t>Diagrama de entidades e relacionamentos</w:t>
      </w:r>
      <w:bookmarkEnd w:id="109"/>
    </w:p>
    <w:p w:rsidR="00056588" w:rsidRDefault="00056588" w:rsidP="00B01678">
      <w:pPr>
        <w:pStyle w:val="Heading1"/>
        <w:numPr>
          <w:ilvl w:val="0"/>
          <w:numId w:val="11"/>
        </w:numPr>
      </w:pPr>
      <w:r>
        <w:br w:type="page"/>
      </w:r>
      <w:bookmarkStart w:id="110" w:name="_Toc12790089"/>
      <w:r w:rsidRPr="00B01678">
        <w:t>Diagramas de classe</w:t>
      </w:r>
      <w:bookmarkEnd w:id="110"/>
    </w:p>
    <w:p w:rsidR="00056588" w:rsidRDefault="00056588" w:rsidP="000D01AD"/>
    <w:p w:rsidR="00056588" w:rsidRPr="000D01AD" w:rsidRDefault="00056588" w:rsidP="000D01AD">
      <w:r>
        <w:pict>
          <v:shape id="_x0000_i1060" type="#_x0000_t75" style="width:297.75pt;height:236.25pt">
            <v:imagedata r:id="rId42" o:title=""/>
          </v:shape>
        </w:pict>
      </w:r>
    </w:p>
    <w:p w:rsidR="00056588" w:rsidRPr="000D01AD" w:rsidRDefault="00056588" w:rsidP="000D01AD"/>
    <w:p w:rsidR="00056588" w:rsidRDefault="00056588" w:rsidP="00B01678">
      <w:pPr>
        <w:pStyle w:val="Heading1"/>
        <w:numPr>
          <w:ilvl w:val="0"/>
          <w:numId w:val="11"/>
        </w:numPr>
      </w:pPr>
      <w:r>
        <w:br w:type="page"/>
      </w:r>
      <w:bookmarkStart w:id="111" w:name="_Toc12790090"/>
      <w:r w:rsidRPr="00B01678">
        <w:t>Diagramas de sequência</w:t>
      </w:r>
      <w:bookmarkEnd w:id="111"/>
    </w:p>
    <w:p w:rsidR="00056588" w:rsidRDefault="00056588" w:rsidP="00B01CD5"/>
    <w:p w:rsidR="00056588" w:rsidRPr="00B01CD5" w:rsidRDefault="00056588" w:rsidP="00B01CD5"/>
    <w:p w:rsidR="00056588" w:rsidRDefault="00056588" w:rsidP="00B01CD5"/>
    <w:p w:rsidR="00056588" w:rsidRDefault="00056588" w:rsidP="00B01CD5">
      <w:pPr>
        <w:keepNext/>
      </w:pPr>
      <w:r>
        <w:pict>
          <v:shape id="_x0000_i1061" type="#_x0000_t75" style="width:423pt;height:134.25pt">
            <v:imagedata r:id="rId43" o:title=""/>
          </v:shape>
        </w:pict>
      </w:r>
    </w:p>
    <w:p w:rsidR="00056588" w:rsidRDefault="00056588" w:rsidP="00B01CD5">
      <w:pPr>
        <w:pStyle w:val="Caption"/>
        <w:jc w:val="center"/>
      </w:pPr>
      <w:bookmarkStart w:id="112" w:name="_Toc12790180"/>
      <w:r>
        <w:t xml:space="preserve">Ilustração </w:t>
      </w:r>
      <w:r>
        <w:rPr>
          <w:noProof/>
        </w:rPr>
        <w:fldChar w:fldCharType="begin"/>
      </w:r>
      <w:r>
        <w:rPr>
          <w:noProof/>
        </w:rPr>
        <w:instrText xml:space="preserve"> SEQ Ilustração \* ARABIC </w:instrText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  <w:r>
        <w:t xml:space="preserve"> - Sequencia - Pesquisar perfil</w:t>
      </w:r>
      <w:bookmarkEnd w:id="112"/>
    </w:p>
    <w:p w:rsidR="00056588" w:rsidRDefault="00056588" w:rsidP="00B01CD5"/>
    <w:p w:rsidR="00056588" w:rsidRPr="00B01CD5" w:rsidRDefault="00056588" w:rsidP="00B01CD5"/>
    <w:p w:rsidR="00056588" w:rsidRDefault="00056588" w:rsidP="00B01CD5"/>
    <w:p w:rsidR="00056588" w:rsidRDefault="00056588" w:rsidP="00B01CD5"/>
    <w:p w:rsidR="00056588" w:rsidRPr="00B01CD5" w:rsidRDefault="00056588" w:rsidP="00B01CD5"/>
    <w:p w:rsidR="00056588" w:rsidRDefault="00056588" w:rsidP="00B01CD5"/>
    <w:p w:rsidR="00056588" w:rsidRDefault="00056588" w:rsidP="00B01CD5">
      <w:pPr>
        <w:keepNext/>
      </w:pPr>
      <w:r>
        <w:pict>
          <v:shape id="_x0000_i1062" type="#_x0000_t75" style="width:422.25pt;height:156pt">
            <v:imagedata r:id="rId44" o:title=""/>
          </v:shape>
        </w:pict>
      </w:r>
    </w:p>
    <w:p w:rsidR="00056588" w:rsidRDefault="00056588" w:rsidP="00B01CD5">
      <w:pPr>
        <w:pStyle w:val="Caption"/>
        <w:jc w:val="center"/>
      </w:pPr>
      <w:bookmarkStart w:id="113" w:name="_Toc12790181"/>
      <w:r>
        <w:t xml:space="preserve">Ilustração </w:t>
      </w:r>
      <w:r>
        <w:rPr>
          <w:noProof/>
        </w:rPr>
        <w:fldChar w:fldCharType="begin"/>
      </w:r>
      <w:r>
        <w:rPr>
          <w:noProof/>
        </w:rPr>
        <w:instrText xml:space="preserve"> SEQ Ilustração \* ARABIC </w:instrText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  <w:r>
        <w:t xml:space="preserve"> - </w:t>
      </w:r>
      <w:r w:rsidRPr="004F7387">
        <w:t xml:space="preserve">Sequencia - </w:t>
      </w:r>
      <w:r>
        <w:t>Selecionar</w:t>
      </w:r>
      <w:r w:rsidRPr="004F7387">
        <w:t xml:space="preserve"> perfil</w:t>
      </w:r>
      <w:bookmarkEnd w:id="113"/>
    </w:p>
    <w:p w:rsidR="00056588" w:rsidRDefault="00056588" w:rsidP="00B01CD5"/>
    <w:p w:rsidR="00056588" w:rsidRDefault="00056588" w:rsidP="00B01CD5"/>
    <w:p w:rsidR="00056588" w:rsidRDefault="00056588" w:rsidP="00B01CD5"/>
    <w:p w:rsidR="00056588" w:rsidRDefault="00056588" w:rsidP="00B01CD5"/>
    <w:p w:rsidR="00056588" w:rsidRDefault="00056588" w:rsidP="00B01CD5">
      <w:pPr>
        <w:keepNext/>
      </w:pPr>
      <w:r>
        <w:pict>
          <v:shape id="_x0000_i1063" type="#_x0000_t75" style="width:423pt;height:134.25pt">
            <v:imagedata r:id="rId45" o:title=""/>
          </v:shape>
        </w:pict>
      </w:r>
    </w:p>
    <w:p w:rsidR="00056588" w:rsidRDefault="00056588" w:rsidP="00B01CD5">
      <w:pPr>
        <w:pStyle w:val="Caption"/>
        <w:jc w:val="center"/>
      </w:pPr>
      <w:bookmarkStart w:id="114" w:name="_Toc12790182"/>
      <w:r>
        <w:t xml:space="preserve">Ilustração </w:t>
      </w:r>
      <w:r>
        <w:rPr>
          <w:noProof/>
        </w:rPr>
        <w:fldChar w:fldCharType="begin"/>
      </w:r>
      <w:r>
        <w:rPr>
          <w:noProof/>
        </w:rPr>
        <w:instrText xml:space="preserve"> SEQ Ilustração \* ARABIC </w:instrText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  <w:r>
        <w:t xml:space="preserve"> - </w:t>
      </w:r>
      <w:r w:rsidRPr="00D6300E">
        <w:t xml:space="preserve">Sequencia - </w:t>
      </w:r>
      <w:r>
        <w:t>Incluir</w:t>
      </w:r>
      <w:r w:rsidRPr="00D6300E">
        <w:t xml:space="preserve"> perfil</w:t>
      </w:r>
      <w:bookmarkEnd w:id="114"/>
    </w:p>
    <w:p w:rsidR="00056588" w:rsidRDefault="00056588" w:rsidP="00B01CD5"/>
    <w:p w:rsidR="00056588" w:rsidRDefault="00056588" w:rsidP="00B01CD5">
      <w:pPr>
        <w:keepNext/>
      </w:pPr>
      <w:r>
        <w:pict>
          <v:shape id="_x0000_i1064" type="#_x0000_t75" style="width:423pt;height:134.25pt">
            <v:imagedata r:id="rId46" o:title=""/>
          </v:shape>
        </w:pict>
      </w:r>
    </w:p>
    <w:p w:rsidR="00056588" w:rsidRDefault="00056588" w:rsidP="00B01CD5">
      <w:pPr>
        <w:pStyle w:val="Caption"/>
        <w:jc w:val="center"/>
      </w:pPr>
      <w:bookmarkStart w:id="115" w:name="_Toc12790183"/>
      <w:r>
        <w:t xml:space="preserve">Ilustração </w:t>
      </w:r>
      <w:r>
        <w:rPr>
          <w:noProof/>
        </w:rPr>
        <w:fldChar w:fldCharType="begin"/>
      </w:r>
      <w:r>
        <w:rPr>
          <w:noProof/>
        </w:rPr>
        <w:instrText xml:space="preserve"> SEQ Ilustração \* ARABIC </w:instrText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  <w:r>
        <w:t xml:space="preserve"> - </w:t>
      </w:r>
      <w:r w:rsidRPr="00BB6ECF">
        <w:t xml:space="preserve">Sequencia - </w:t>
      </w:r>
      <w:r>
        <w:t>Alterar</w:t>
      </w:r>
      <w:r w:rsidRPr="00BB6ECF">
        <w:t xml:space="preserve"> perfil</w:t>
      </w:r>
      <w:bookmarkEnd w:id="115"/>
    </w:p>
    <w:p w:rsidR="00056588" w:rsidRDefault="00056588" w:rsidP="00B01CD5"/>
    <w:p w:rsidR="00056588" w:rsidRDefault="00056588" w:rsidP="00B01CD5"/>
    <w:p w:rsidR="00056588" w:rsidRDefault="00056588" w:rsidP="00B01CD5"/>
    <w:p w:rsidR="00056588" w:rsidRPr="00B01CD5" w:rsidRDefault="00056588" w:rsidP="00B01CD5"/>
    <w:p w:rsidR="00056588" w:rsidRDefault="00056588" w:rsidP="00B01CD5"/>
    <w:p w:rsidR="00056588" w:rsidRDefault="00056588" w:rsidP="00B01CD5"/>
    <w:p w:rsidR="00056588" w:rsidRDefault="00056588" w:rsidP="00B01CD5">
      <w:pPr>
        <w:keepNext/>
      </w:pPr>
      <w:r>
        <w:pict>
          <v:shape id="_x0000_i1065" type="#_x0000_t75" style="width:423pt;height:134.25pt">
            <v:imagedata r:id="rId47" o:title=""/>
          </v:shape>
        </w:pict>
      </w:r>
    </w:p>
    <w:p w:rsidR="00056588" w:rsidRDefault="00056588" w:rsidP="00B01CD5">
      <w:pPr>
        <w:pStyle w:val="Caption"/>
        <w:jc w:val="center"/>
      </w:pPr>
      <w:bookmarkStart w:id="116" w:name="_Toc12790184"/>
      <w:r>
        <w:t xml:space="preserve">Ilustração </w:t>
      </w:r>
      <w:r>
        <w:rPr>
          <w:noProof/>
        </w:rPr>
        <w:fldChar w:fldCharType="begin"/>
      </w:r>
      <w:r>
        <w:rPr>
          <w:noProof/>
        </w:rPr>
        <w:instrText xml:space="preserve"> SEQ Ilustração \* ARABIC </w:instrText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  <w:r>
        <w:t xml:space="preserve"> - </w:t>
      </w:r>
      <w:r w:rsidRPr="00920F80">
        <w:t xml:space="preserve">Sequencia - </w:t>
      </w:r>
      <w:r>
        <w:t>Excluir</w:t>
      </w:r>
      <w:r w:rsidRPr="00920F80">
        <w:t xml:space="preserve"> perfil</w:t>
      </w:r>
      <w:bookmarkEnd w:id="116"/>
    </w:p>
    <w:p w:rsidR="00056588" w:rsidRDefault="00056588" w:rsidP="00B01CD5"/>
    <w:p w:rsidR="00056588" w:rsidRDefault="00056588" w:rsidP="00B01CD5"/>
    <w:p w:rsidR="00056588" w:rsidRPr="00B01CD5" w:rsidRDefault="00056588" w:rsidP="00B01CD5"/>
    <w:p w:rsidR="00056588" w:rsidRPr="00B01CD5" w:rsidRDefault="00056588" w:rsidP="00B01CD5"/>
    <w:p w:rsidR="00056588" w:rsidRPr="00B01678" w:rsidRDefault="00056588" w:rsidP="00B01678">
      <w:pPr>
        <w:pStyle w:val="Heading1"/>
        <w:numPr>
          <w:ilvl w:val="0"/>
          <w:numId w:val="11"/>
        </w:numPr>
      </w:pPr>
      <w:r>
        <w:br w:type="page"/>
      </w:r>
      <w:bookmarkStart w:id="117" w:name="_Toc12790091"/>
      <w:r w:rsidRPr="00B01678">
        <w:t>Diagrama de rastreabilidade</w:t>
      </w:r>
      <w:bookmarkEnd w:id="117"/>
    </w:p>
    <w:p w:rsidR="00056588" w:rsidRDefault="00056588" w:rsidP="00B01678">
      <w:pPr>
        <w:pStyle w:val="Heading1"/>
        <w:numPr>
          <w:ilvl w:val="0"/>
          <w:numId w:val="11"/>
        </w:numPr>
      </w:pPr>
      <w:bookmarkStart w:id="118" w:name="_Toc12790092"/>
      <w:r w:rsidRPr="00B01678">
        <w:t>Diagrama de implantação</w:t>
      </w:r>
      <w:bookmarkEnd w:id="118"/>
    </w:p>
    <w:p w:rsidR="00056588" w:rsidRDefault="00056588" w:rsidP="00917E80">
      <w:pPr>
        <w:pStyle w:val="Heading1"/>
        <w:numPr>
          <w:ilvl w:val="0"/>
          <w:numId w:val="11"/>
        </w:numPr>
      </w:pPr>
      <w:r>
        <w:br w:type="page"/>
      </w:r>
      <w:bookmarkStart w:id="119" w:name="_Toc12790093"/>
      <w:r>
        <w:t>Requisitos não funcionais</w:t>
      </w:r>
      <w:bookmarkEnd w:id="119"/>
    </w:p>
    <w:p w:rsidR="00056588" w:rsidRPr="00336430" w:rsidRDefault="00056588" w:rsidP="00336430"/>
    <w:tbl>
      <w:tblPr>
        <w:tblW w:w="0" w:type="auto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768"/>
        <w:gridCol w:w="3308"/>
        <w:gridCol w:w="3816"/>
      </w:tblGrid>
      <w:tr w:rsidR="00056588" w:rsidTr="006B6C90">
        <w:tc>
          <w:tcPr>
            <w:tcW w:w="768" w:type="dxa"/>
            <w:shd w:val="clear" w:color="auto" w:fill="F3F3F3"/>
          </w:tcPr>
          <w:p w:rsidR="00056588" w:rsidRPr="006B6C90" w:rsidRDefault="00056588" w:rsidP="00917E80">
            <w:r w:rsidRPr="006B6C90">
              <w:t>Item</w:t>
            </w:r>
          </w:p>
        </w:tc>
        <w:tc>
          <w:tcPr>
            <w:tcW w:w="3308" w:type="dxa"/>
            <w:shd w:val="clear" w:color="auto" w:fill="F3F3F3"/>
          </w:tcPr>
          <w:p w:rsidR="00056588" w:rsidRPr="006B6C90" w:rsidRDefault="00056588" w:rsidP="00917E80">
            <w:r w:rsidRPr="006B6C90">
              <w:t>Descrição</w:t>
            </w:r>
          </w:p>
        </w:tc>
        <w:tc>
          <w:tcPr>
            <w:tcW w:w="3816" w:type="dxa"/>
            <w:shd w:val="clear" w:color="auto" w:fill="F3F3F3"/>
          </w:tcPr>
          <w:p w:rsidR="00056588" w:rsidRPr="006B6C90" w:rsidRDefault="00056588" w:rsidP="00917E80">
            <w:r w:rsidRPr="006B6C90">
              <w:t>Características</w:t>
            </w:r>
          </w:p>
        </w:tc>
      </w:tr>
      <w:tr w:rsidR="00056588" w:rsidTr="006B6C90">
        <w:tc>
          <w:tcPr>
            <w:tcW w:w="768" w:type="dxa"/>
          </w:tcPr>
          <w:p w:rsidR="00056588" w:rsidRPr="006B6C90" w:rsidRDefault="00056588" w:rsidP="00917E80">
            <w:r w:rsidRPr="006B6C90">
              <w:t>1</w:t>
            </w:r>
          </w:p>
        </w:tc>
        <w:tc>
          <w:tcPr>
            <w:tcW w:w="3308" w:type="dxa"/>
          </w:tcPr>
          <w:p w:rsidR="00056588" w:rsidRPr="006B6C90" w:rsidRDefault="00056588" w:rsidP="00917E80">
            <w:r w:rsidRPr="006B6C90">
              <w:t>Tempo de resposta</w:t>
            </w:r>
          </w:p>
        </w:tc>
        <w:tc>
          <w:tcPr>
            <w:tcW w:w="3816" w:type="dxa"/>
          </w:tcPr>
          <w:p w:rsidR="00056588" w:rsidRPr="006B6C90" w:rsidRDefault="00056588" w:rsidP="00917E80">
            <w:r w:rsidRPr="006B6C90">
              <w:t>3 s (máximo)</w:t>
            </w:r>
          </w:p>
        </w:tc>
      </w:tr>
      <w:tr w:rsidR="00056588" w:rsidTr="006B6C90">
        <w:tc>
          <w:tcPr>
            <w:tcW w:w="768" w:type="dxa"/>
          </w:tcPr>
          <w:p w:rsidR="00056588" w:rsidRPr="006B6C90" w:rsidRDefault="00056588" w:rsidP="00917E80">
            <w:r w:rsidRPr="006B6C90">
              <w:t>2</w:t>
            </w:r>
          </w:p>
        </w:tc>
        <w:tc>
          <w:tcPr>
            <w:tcW w:w="3308" w:type="dxa"/>
          </w:tcPr>
          <w:p w:rsidR="00056588" w:rsidRPr="006B6C90" w:rsidRDefault="00056588" w:rsidP="00917E80">
            <w:r w:rsidRPr="006B6C90">
              <w:t xml:space="preserve">Disponibilidade </w:t>
            </w:r>
          </w:p>
        </w:tc>
        <w:tc>
          <w:tcPr>
            <w:tcW w:w="3816" w:type="dxa"/>
          </w:tcPr>
          <w:p w:rsidR="00056588" w:rsidRPr="006B6C90" w:rsidRDefault="00056588" w:rsidP="00917E80">
            <w:r w:rsidRPr="006B6C90">
              <w:t>24 x 7</w:t>
            </w:r>
          </w:p>
        </w:tc>
      </w:tr>
      <w:tr w:rsidR="00056588" w:rsidTr="006B6C90">
        <w:tc>
          <w:tcPr>
            <w:tcW w:w="768" w:type="dxa"/>
          </w:tcPr>
          <w:p w:rsidR="00056588" w:rsidRPr="006B6C90" w:rsidRDefault="00056588" w:rsidP="00917E80">
            <w:r w:rsidRPr="006B6C90">
              <w:t>3</w:t>
            </w:r>
          </w:p>
        </w:tc>
        <w:tc>
          <w:tcPr>
            <w:tcW w:w="3308" w:type="dxa"/>
          </w:tcPr>
          <w:p w:rsidR="00056588" w:rsidRPr="006B6C90" w:rsidRDefault="00056588" w:rsidP="00917E80">
            <w:r w:rsidRPr="006B6C90">
              <w:t>Ambientes</w:t>
            </w:r>
          </w:p>
        </w:tc>
        <w:tc>
          <w:tcPr>
            <w:tcW w:w="3816" w:type="dxa"/>
          </w:tcPr>
          <w:p w:rsidR="00056588" w:rsidRPr="006B6C90" w:rsidRDefault="00056588" w:rsidP="00917E80">
            <w:r w:rsidRPr="006B6C90">
              <w:t>Testes</w:t>
            </w:r>
          </w:p>
          <w:p w:rsidR="00056588" w:rsidRPr="006B6C90" w:rsidRDefault="00056588" w:rsidP="00917E80">
            <w:r w:rsidRPr="006B6C90">
              <w:t>Homologação</w:t>
            </w:r>
          </w:p>
          <w:p w:rsidR="00056588" w:rsidRPr="006B6C90" w:rsidRDefault="00056588" w:rsidP="00917E80">
            <w:r w:rsidRPr="006B6C90">
              <w:t>Produção</w:t>
            </w:r>
          </w:p>
        </w:tc>
      </w:tr>
      <w:tr w:rsidR="00056588" w:rsidTr="006B6C90">
        <w:tc>
          <w:tcPr>
            <w:tcW w:w="768" w:type="dxa"/>
          </w:tcPr>
          <w:p w:rsidR="00056588" w:rsidRPr="006B6C90" w:rsidRDefault="00056588" w:rsidP="00917E80">
            <w:r w:rsidRPr="006B6C90">
              <w:t>4</w:t>
            </w:r>
          </w:p>
        </w:tc>
        <w:tc>
          <w:tcPr>
            <w:tcW w:w="3308" w:type="dxa"/>
          </w:tcPr>
          <w:p w:rsidR="00056588" w:rsidRPr="006B6C90" w:rsidRDefault="00056588" w:rsidP="00917E80">
            <w:r w:rsidRPr="006B6C90">
              <w:t>Segurança</w:t>
            </w:r>
          </w:p>
        </w:tc>
        <w:tc>
          <w:tcPr>
            <w:tcW w:w="3816" w:type="dxa"/>
          </w:tcPr>
          <w:p w:rsidR="00056588" w:rsidRPr="006B6C90" w:rsidRDefault="00056588" w:rsidP="00917E80">
            <w:r w:rsidRPr="006B6C90">
              <w:t xml:space="preserve">SSL </w:t>
            </w:r>
          </w:p>
          <w:p w:rsidR="00056588" w:rsidRPr="006B6C90" w:rsidRDefault="00056588" w:rsidP="00917E80">
            <w:r w:rsidRPr="006B6C90">
              <w:t>Certificado X500</w:t>
            </w:r>
          </w:p>
          <w:p w:rsidR="00056588" w:rsidRPr="006B6C90" w:rsidRDefault="00056588" w:rsidP="00917E80">
            <w:r w:rsidRPr="006B6C90">
              <w:t>HTTPS</w:t>
            </w:r>
          </w:p>
        </w:tc>
      </w:tr>
      <w:tr w:rsidR="00056588" w:rsidTr="006B6C90">
        <w:tc>
          <w:tcPr>
            <w:tcW w:w="768" w:type="dxa"/>
          </w:tcPr>
          <w:p w:rsidR="00056588" w:rsidRPr="006B6C90" w:rsidRDefault="00056588" w:rsidP="00917E80">
            <w:r w:rsidRPr="006B6C90">
              <w:t>5</w:t>
            </w:r>
          </w:p>
        </w:tc>
        <w:tc>
          <w:tcPr>
            <w:tcW w:w="3308" w:type="dxa"/>
          </w:tcPr>
          <w:p w:rsidR="00056588" w:rsidRPr="006B6C90" w:rsidRDefault="00056588" w:rsidP="00917E80">
            <w:r w:rsidRPr="006B6C90">
              <w:t>Servidor de aplicação web</w:t>
            </w:r>
          </w:p>
        </w:tc>
        <w:tc>
          <w:tcPr>
            <w:tcW w:w="3816" w:type="dxa"/>
          </w:tcPr>
          <w:p w:rsidR="00056588" w:rsidRPr="006B6C90" w:rsidRDefault="00056588" w:rsidP="00917E80">
            <w:r w:rsidRPr="006B6C90">
              <w:t xml:space="preserve">3 instâncias (mínimo) sob load balance </w:t>
            </w:r>
          </w:p>
        </w:tc>
      </w:tr>
      <w:tr w:rsidR="00056588" w:rsidTr="006B6C90">
        <w:tc>
          <w:tcPr>
            <w:tcW w:w="768" w:type="dxa"/>
          </w:tcPr>
          <w:p w:rsidR="00056588" w:rsidRPr="006B6C90" w:rsidRDefault="00056588" w:rsidP="00917E80"/>
        </w:tc>
        <w:tc>
          <w:tcPr>
            <w:tcW w:w="3308" w:type="dxa"/>
          </w:tcPr>
          <w:p w:rsidR="00056588" w:rsidRPr="006B6C90" w:rsidRDefault="00056588" w:rsidP="00917E80">
            <w:r w:rsidRPr="006B6C90">
              <w:t>Servidor de componentes</w:t>
            </w:r>
          </w:p>
        </w:tc>
        <w:tc>
          <w:tcPr>
            <w:tcW w:w="3816" w:type="dxa"/>
          </w:tcPr>
          <w:p w:rsidR="00056588" w:rsidRPr="006B6C90" w:rsidRDefault="00056588" w:rsidP="00917E80">
            <w:r w:rsidRPr="006B6C90">
              <w:t xml:space="preserve">3 instâncias (mínimo) </w:t>
            </w:r>
          </w:p>
        </w:tc>
      </w:tr>
      <w:tr w:rsidR="00056588" w:rsidTr="006B6C90">
        <w:tc>
          <w:tcPr>
            <w:tcW w:w="768" w:type="dxa"/>
          </w:tcPr>
          <w:p w:rsidR="00056588" w:rsidRPr="006B6C90" w:rsidRDefault="00056588" w:rsidP="00917E80">
            <w:r w:rsidRPr="006B6C90">
              <w:t>6</w:t>
            </w:r>
          </w:p>
        </w:tc>
        <w:tc>
          <w:tcPr>
            <w:tcW w:w="3308" w:type="dxa"/>
          </w:tcPr>
          <w:p w:rsidR="00056588" w:rsidRPr="006B6C90" w:rsidRDefault="00056588" w:rsidP="00917E80">
            <w:r w:rsidRPr="006B6C90">
              <w:t>Servidor de banco de dados SGDB (compatível)</w:t>
            </w:r>
          </w:p>
        </w:tc>
        <w:tc>
          <w:tcPr>
            <w:tcW w:w="3816" w:type="dxa"/>
          </w:tcPr>
          <w:p w:rsidR="00056588" w:rsidRPr="006B6C90" w:rsidRDefault="00056588" w:rsidP="00917E80">
            <w:r w:rsidRPr="006B6C90">
              <w:t>Oracle 11x com cluster SQL</w:t>
            </w:r>
          </w:p>
        </w:tc>
      </w:tr>
      <w:tr w:rsidR="00056588" w:rsidTr="006B6C90">
        <w:tc>
          <w:tcPr>
            <w:tcW w:w="768" w:type="dxa"/>
          </w:tcPr>
          <w:p w:rsidR="00056588" w:rsidRPr="006B6C90" w:rsidRDefault="00056588" w:rsidP="00917E80">
            <w:r w:rsidRPr="006B6C90">
              <w:t>7</w:t>
            </w:r>
          </w:p>
        </w:tc>
        <w:tc>
          <w:tcPr>
            <w:tcW w:w="3308" w:type="dxa"/>
          </w:tcPr>
          <w:p w:rsidR="00056588" w:rsidRPr="006B6C90" w:rsidRDefault="00056588" w:rsidP="00917E80">
            <w:r w:rsidRPr="006B6C90">
              <w:t>Disponibilidade</w:t>
            </w:r>
          </w:p>
        </w:tc>
        <w:tc>
          <w:tcPr>
            <w:tcW w:w="3816" w:type="dxa"/>
          </w:tcPr>
          <w:p w:rsidR="00056588" w:rsidRPr="006B6C90" w:rsidRDefault="00056588" w:rsidP="00917E80">
            <w:r w:rsidRPr="006B6C90">
              <w:t>99,66% anual</w:t>
            </w:r>
          </w:p>
        </w:tc>
      </w:tr>
      <w:tr w:rsidR="00056588" w:rsidTr="006B6C90">
        <w:tc>
          <w:tcPr>
            <w:tcW w:w="768" w:type="dxa"/>
          </w:tcPr>
          <w:p w:rsidR="00056588" w:rsidRPr="006B6C90" w:rsidRDefault="00056588" w:rsidP="00917E80">
            <w:r w:rsidRPr="006B6C90">
              <w:t>8</w:t>
            </w:r>
          </w:p>
        </w:tc>
        <w:tc>
          <w:tcPr>
            <w:tcW w:w="3308" w:type="dxa"/>
          </w:tcPr>
          <w:p w:rsidR="00056588" w:rsidRPr="006B6C90" w:rsidRDefault="00056588" w:rsidP="00917E80">
            <w:r w:rsidRPr="006B6C90">
              <w:t>Desastres</w:t>
            </w:r>
          </w:p>
        </w:tc>
        <w:tc>
          <w:tcPr>
            <w:tcW w:w="3816" w:type="dxa"/>
          </w:tcPr>
          <w:p w:rsidR="00056588" w:rsidRPr="006B6C90" w:rsidRDefault="00056588" w:rsidP="00917E80">
            <w:r w:rsidRPr="006B6C90">
              <w:t>Plano de recuperação de desastres (DRP) aprovado pela Diretoria de TI com simulação 2x/ano envolvendo 2 sites (Porto Alegre e São Paulo).</w:t>
            </w:r>
          </w:p>
        </w:tc>
      </w:tr>
    </w:tbl>
    <w:p w:rsidR="00056588" w:rsidRDefault="00056588" w:rsidP="00917E80"/>
    <w:p w:rsidR="00056588" w:rsidRDefault="00056588" w:rsidP="00917E80"/>
    <w:p w:rsidR="00056588" w:rsidRDefault="00056588" w:rsidP="00C42918">
      <w:pPr>
        <w:pStyle w:val="Heading1"/>
        <w:numPr>
          <w:ilvl w:val="0"/>
          <w:numId w:val="11"/>
        </w:numPr>
      </w:pPr>
      <w:r w:rsidRPr="00917E80">
        <w:br w:type="page"/>
      </w:r>
      <w:bookmarkStart w:id="120" w:name="_Toc12790094"/>
      <w:r>
        <w:t>Lista de imagens</w:t>
      </w:r>
      <w:bookmarkEnd w:id="120"/>
    </w:p>
    <w:p w:rsidR="00056588" w:rsidRDefault="00056588" w:rsidP="00B0142C"/>
    <w:bookmarkStart w:id="121" w:name="_GoBack"/>
    <w:bookmarkEnd w:id="121"/>
    <w:p w:rsidR="00056588" w:rsidRDefault="00056588">
      <w:pPr>
        <w:pStyle w:val="TableofFigures"/>
        <w:tabs>
          <w:tab w:val="right" w:leader="dot" w:pos="8494"/>
        </w:tabs>
        <w:rPr>
          <w:noProof/>
        </w:rPr>
      </w:pPr>
      <w:r>
        <w:fldChar w:fldCharType="begin"/>
      </w:r>
      <w:r>
        <w:instrText xml:space="preserve"> TOC \h \z \c "Ilustração" </w:instrText>
      </w:r>
      <w:r>
        <w:fldChar w:fldCharType="separate"/>
      </w:r>
      <w:hyperlink w:anchor="_Toc12790157" w:history="1">
        <w:r w:rsidRPr="006C70E0">
          <w:rPr>
            <w:rStyle w:val="Hyperlink"/>
            <w:noProof/>
          </w:rPr>
          <w:t>Ilustração 1 – UC Organização(listar)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_Toc12790157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ableofFigures"/>
        <w:tabs>
          <w:tab w:val="right" w:leader="dot" w:pos="8494"/>
        </w:tabs>
        <w:rPr>
          <w:noProof/>
        </w:rPr>
      </w:pPr>
      <w:hyperlink w:anchor="_Toc12790158" w:history="1">
        <w:r w:rsidRPr="006C70E0">
          <w:rPr>
            <w:rStyle w:val="Hyperlink"/>
            <w:noProof/>
          </w:rPr>
          <w:t>Ilustração 2 – UC Organização (incluir/alterar)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_Toc12790158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ableofFigures"/>
        <w:tabs>
          <w:tab w:val="right" w:leader="dot" w:pos="8494"/>
        </w:tabs>
        <w:rPr>
          <w:noProof/>
        </w:rPr>
      </w:pPr>
      <w:hyperlink w:anchor="_Toc12790159" w:history="1">
        <w:r w:rsidRPr="006C70E0">
          <w:rPr>
            <w:rStyle w:val="Hyperlink"/>
            <w:noProof/>
          </w:rPr>
          <w:t>Ilustração 3 – UC Categoria (listar)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_Toc12790159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ableofFigures"/>
        <w:tabs>
          <w:tab w:val="right" w:leader="dot" w:pos="8494"/>
        </w:tabs>
        <w:rPr>
          <w:noProof/>
        </w:rPr>
      </w:pPr>
      <w:hyperlink w:anchor="_Toc12790160" w:history="1">
        <w:r w:rsidRPr="006C70E0">
          <w:rPr>
            <w:rStyle w:val="Hyperlink"/>
            <w:noProof/>
          </w:rPr>
          <w:t>Ilustração 4 – UC  Categoria (incluir/alterar)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_Toc12790160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ableofFigures"/>
        <w:tabs>
          <w:tab w:val="right" w:leader="dot" w:pos="8494"/>
        </w:tabs>
        <w:rPr>
          <w:noProof/>
        </w:rPr>
      </w:pPr>
      <w:hyperlink w:anchor="_Toc12790161" w:history="1">
        <w:r w:rsidRPr="006C70E0">
          <w:rPr>
            <w:rStyle w:val="Hyperlink"/>
            <w:noProof/>
          </w:rPr>
          <w:t>Ilustração 5 – UC Usuário (listar)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_Toc12790161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ableofFigures"/>
        <w:tabs>
          <w:tab w:val="right" w:leader="dot" w:pos="8494"/>
        </w:tabs>
        <w:rPr>
          <w:noProof/>
        </w:rPr>
      </w:pPr>
      <w:hyperlink w:anchor="_Toc12790162" w:history="1">
        <w:r w:rsidRPr="006C70E0">
          <w:rPr>
            <w:rStyle w:val="Hyperlink"/>
            <w:noProof/>
          </w:rPr>
          <w:t>Ilustração 6 – UC Usuário (incluir/alterar)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_Toc12790162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ableofFigures"/>
        <w:tabs>
          <w:tab w:val="right" w:leader="dot" w:pos="8494"/>
        </w:tabs>
        <w:rPr>
          <w:noProof/>
        </w:rPr>
      </w:pPr>
      <w:hyperlink w:anchor="_Toc12790163" w:history="1">
        <w:r w:rsidRPr="006C70E0">
          <w:rPr>
            <w:rStyle w:val="Hyperlink"/>
            <w:noProof/>
          </w:rPr>
          <w:t>Ilustração 7 – Leiaute e-mail enviado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_Toc12790163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ableofFigures"/>
        <w:tabs>
          <w:tab w:val="right" w:leader="dot" w:pos="8494"/>
        </w:tabs>
        <w:rPr>
          <w:noProof/>
        </w:rPr>
      </w:pPr>
      <w:hyperlink w:anchor="_Toc12790164" w:history="1">
        <w:r w:rsidRPr="006C70E0">
          <w:rPr>
            <w:rStyle w:val="Hyperlink"/>
            <w:noProof/>
          </w:rPr>
          <w:t>Ilustração 8 – Protótipo de tela Usuário (login)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_Toc12790164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ableofFigures"/>
        <w:tabs>
          <w:tab w:val="right" w:leader="dot" w:pos="8494"/>
        </w:tabs>
        <w:rPr>
          <w:noProof/>
        </w:rPr>
      </w:pPr>
      <w:hyperlink w:anchor="_Toc12790165" w:history="1">
        <w:r w:rsidRPr="006C70E0">
          <w:rPr>
            <w:rStyle w:val="Hyperlink"/>
            <w:noProof/>
          </w:rPr>
          <w:t>Ilustração 9 – Protótipo de tela Usuário (alterar senha)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_Toc12790165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ableofFigures"/>
        <w:tabs>
          <w:tab w:val="right" w:leader="dot" w:pos="8494"/>
        </w:tabs>
        <w:rPr>
          <w:noProof/>
        </w:rPr>
      </w:pPr>
      <w:hyperlink w:anchor="_Toc12790166" w:history="1">
        <w:r w:rsidRPr="006C70E0">
          <w:rPr>
            <w:rStyle w:val="Hyperlink"/>
            <w:noProof/>
          </w:rPr>
          <w:t>Ilustração 10 –  Protótipo de tela Usuário (listar)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_Toc12790166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ableofFigures"/>
        <w:tabs>
          <w:tab w:val="right" w:leader="dot" w:pos="8494"/>
        </w:tabs>
        <w:rPr>
          <w:noProof/>
        </w:rPr>
      </w:pPr>
      <w:hyperlink w:anchor="_Toc12790167" w:history="1">
        <w:r w:rsidRPr="006C70E0">
          <w:rPr>
            <w:rStyle w:val="Hyperlink"/>
            <w:noProof/>
          </w:rPr>
          <w:t>Ilustração 11 – Protótipo de tela Item/transmissão (listar)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_Toc12790167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ableofFigures"/>
        <w:tabs>
          <w:tab w:val="right" w:leader="dot" w:pos="8494"/>
        </w:tabs>
        <w:rPr>
          <w:noProof/>
        </w:rPr>
      </w:pPr>
      <w:hyperlink w:anchor="_Toc12790168" w:history="1">
        <w:r w:rsidRPr="006C70E0">
          <w:rPr>
            <w:rStyle w:val="Hyperlink"/>
            <w:noProof/>
          </w:rPr>
          <w:t>Ilustração 12 – Protótipo de tela Item/transmissão (incluir/alterar)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_Toc12790168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ableofFigures"/>
        <w:tabs>
          <w:tab w:val="right" w:leader="dot" w:pos="8494"/>
        </w:tabs>
        <w:rPr>
          <w:noProof/>
        </w:rPr>
      </w:pPr>
      <w:hyperlink w:anchor="_Toc12790169" w:history="1">
        <w:r w:rsidRPr="006C70E0">
          <w:rPr>
            <w:rStyle w:val="Hyperlink"/>
            <w:noProof/>
          </w:rPr>
          <w:t>Ilustração 13 – Protótipo de tela Preço de item (listar)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_Toc12790169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ableofFigures"/>
        <w:tabs>
          <w:tab w:val="right" w:leader="dot" w:pos="8494"/>
        </w:tabs>
        <w:rPr>
          <w:noProof/>
        </w:rPr>
      </w:pPr>
      <w:hyperlink w:anchor="_Toc12790170" w:history="1">
        <w:r w:rsidRPr="006C70E0">
          <w:rPr>
            <w:rStyle w:val="Hyperlink"/>
            <w:noProof/>
          </w:rPr>
          <w:t>Ilustração 14 – Protótipo de tela Preço de item (incluir/alterar)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_Toc12790170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ableofFigures"/>
        <w:tabs>
          <w:tab w:val="right" w:leader="dot" w:pos="8494"/>
        </w:tabs>
        <w:rPr>
          <w:noProof/>
        </w:rPr>
      </w:pPr>
      <w:hyperlink w:anchor="_Toc12790171" w:history="1">
        <w:r w:rsidRPr="006C70E0">
          <w:rPr>
            <w:rStyle w:val="Hyperlink"/>
            <w:noProof/>
          </w:rPr>
          <w:t>Ilustração 15 – Protótipo de tela Item/transmissão (exibir)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_Toc12790171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ableofFigures"/>
        <w:tabs>
          <w:tab w:val="right" w:leader="dot" w:pos="8494"/>
        </w:tabs>
        <w:rPr>
          <w:noProof/>
        </w:rPr>
      </w:pPr>
      <w:hyperlink w:anchor="_Toc12790172" w:history="1">
        <w:r w:rsidRPr="006C70E0">
          <w:rPr>
            <w:rStyle w:val="Hyperlink"/>
            <w:noProof/>
          </w:rPr>
          <w:t>Ilustração 16 – Protótipo de tela Item/transmissão (exibir detalhe)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_Toc12790172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ableofFigures"/>
        <w:tabs>
          <w:tab w:val="right" w:leader="dot" w:pos="8494"/>
        </w:tabs>
        <w:rPr>
          <w:noProof/>
        </w:rPr>
      </w:pPr>
      <w:hyperlink w:anchor="_Toc12790173" w:history="1">
        <w:r w:rsidRPr="006C70E0">
          <w:rPr>
            <w:rStyle w:val="Hyperlink"/>
            <w:noProof/>
          </w:rPr>
          <w:t>Ilustração 17 - xTreme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_Toc12790173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ableofFigures"/>
        <w:tabs>
          <w:tab w:val="right" w:leader="dot" w:pos="8494"/>
        </w:tabs>
        <w:rPr>
          <w:noProof/>
        </w:rPr>
      </w:pPr>
      <w:hyperlink w:anchor="_Toc12790174" w:history="1">
        <w:r w:rsidRPr="006C70E0">
          <w:rPr>
            <w:rStyle w:val="Hyperlink"/>
            <w:noProof/>
          </w:rPr>
          <w:t>Ilustração 18 - Diagrama de casos de uso de backOffice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_Toc12790174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ableofFigures"/>
        <w:tabs>
          <w:tab w:val="right" w:leader="dot" w:pos="8494"/>
        </w:tabs>
        <w:rPr>
          <w:noProof/>
        </w:rPr>
      </w:pPr>
      <w:hyperlink w:anchor="_Toc12790175" w:history="1">
        <w:r w:rsidRPr="006C70E0">
          <w:rPr>
            <w:rStyle w:val="Hyperlink"/>
            <w:noProof/>
          </w:rPr>
          <w:t>Ilustração 19 - Diagrama de caso de uso da loja de streamming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_Toc12790175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ableofFigures"/>
        <w:tabs>
          <w:tab w:val="right" w:leader="dot" w:pos="8494"/>
        </w:tabs>
        <w:rPr>
          <w:noProof/>
        </w:rPr>
      </w:pPr>
      <w:hyperlink w:anchor="_Toc12790176" w:history="1">
        <w:r w:rsidRPr="006C70E0">
          <w:rPr>
            <w:rStyle w:val="Hyperlink"/>
            <w:noProof/>
          </w:rPr>
          <w:t>Ilustração 20 - Atividade listar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_Toc12790176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ableofFigures"/>
        <w:tabs>
          <w:tab w:val="right" w:leader="dot" w:pos="8494"/>
        </w:tabs>
        <w:rPr>
          <w:noProof/>
        </w:rPr>
      </w:pPr>
      <w:hyperlink w:anchor="_Toc12790177" w:history="1">
        <w:r w:rsidRPr="006C70E0">
          <w:rPr>
            <w:rStyle w:val="Hyperlink"/>
            <w:noProof/>
          </w:rPr>
          <w:t>Ilustração 21 - Atividade incluir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_Toc12790177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ableofFigures"/>
        <w:tabs>
          <w:tab w:val="right" w:leader="dot" w:pos="8494"/>
        </w:tabs>
        <w:rPr>
          <w:noProof/>
        </w:rPr>
      </w:pPr>
      <w:hyperlink w:anchor="_Toc12790178" w:history="1">
        <w:r w:rsidRPr="006C70E0">
          <w:rPr>
            <w:rStyle w:val="Hyperlink"/>
            <w:noProof/>
          </w:rPr>
          <w:t>Ilustração 22 - Atividade alterar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_Toc12790178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ableofFigures"/>
        <w:tabs>
          <w:tab w:val="right" w:leader="dot" w:pos="8494"/>
        </w:tabs>
        <w:rPr>
          <w:noProof/>
        </w:rPr>
      </w:pPr>
      <w:hyperlink w:anchor="_Toc12790179" w:history="1">
        <w:r w:rsidRPr="006C70E0">
          <w:rPr>
            <w:rStyle w:val="Hyperlink"/>
            <w:noProof/>
          </w:rPr>
          <w:t>Ilustração 23 - Atividade excluir usuário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_Toc12790179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ableofFigures"/>
        <w:tabs>
          <w:tab w:val="right" w:leader="dot" w:pos="8494"/>
        </w:tabs>
        <w:rPr>
          <w:noProof/>
        </w:rPr>
      </w:pPr>
      <w:hyperlink w:anchor="_Toc12790180" w:history="1">
        <w:r w:rsidRPr="006C70E0">
          <w:rPr>
            <w:rStyle w:val="Hyperlink"/>
            <w:noProof/>
          </w:rPr>
          <w:t>Ilustração 24 - Sequencia - Pesquisar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_Toc12790180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ableofFigures"/>
        <w:tabs>
          <w:tab w:val="right" w:leader="dot" w:pos="8494"/>
        </w:tabs>
        <w:rPr>
          <w:noProof/>
        </w:rPr>
      </w:pPr>
      <w:hyperlink w:anchor="_Toc12790181" w:history="1">
        <w:r w:rsidRPr="006C70E0">
          <w:rPr>
            <w:rStyle w:val="Hyperlink"/>
            <w:noProof/>
          </w:rPr>
          <w:t>Ilustração 25 - Sequencia - Selecionar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_Toc12790181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ableofFigures"/>
        <w:tabs>
          <w:tab w:val="right" w:leader="dot" w:pos="8494"/>
        </w:tabs>
        <w:rPr>
          <w:noProof/>
        </w:rPr>
      </w:pPr>
      <w:hyperlink w:anchor="_Toc12790182" w:history="1">
        <w:r w:rsidRPr="006C70E0">
          <w:rPr>
            <w:rStyle w:val="Hyperlink"/>
            <w:noProof/>
          </w:rPr>
          <w:t>Ilustração 26 - Sequencia - Incluir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_Toc12790182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ableofFigures"/>
        <w:tabs>
          <w:tab w:val="right" w:leader="dot" w:pos="8494"/>
        </w:tabs>
        <w:rPr>
          <w:noProof/>
        </w:rPr>
      </w:pPr>
      <w:hyperlink w:anchor="_Toc12790183" w:history="1">
        <w:r w:rsidRPr="006C70E0">
          <w:rPr>
            <w:rStyle w:val="Hyperlink"/>
            <w:noProof/>
          </w:rPr>
          <w:t>Ilustração 27 - Sequencia - Alterar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_Toc12790183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056588" w:rsidRDefault="00056588">
      <w:pPr>
        <w:pStyle w:val="TableofFigures"/>
        <w:tabs>
          <w:tab w:val="right" w:leader="dot" w:pos="8494"/>
        </w:tabs>
        <w:rPr>
          <w:noProof/>
        </w:rPr>
      </w:pPr>
      <w:hyperlink w:anchor="_Toc12790184" w:history="1">
        <w:r w:rsidRPr="006C70E0">
          <w:rPr>
            <w:rStyle w:val="Hyperlink"/>
            <w:noProof/>
          </w:rPr>
          <w:t>Ilustração 28 - Sequencia - Excluir perfil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_Toc12790184 \h </w:instrText>
        </w:r>
        <w:r>
          <w:rPr>
            <w:noProof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056588" w:rsidRPr="00B0142C" w:rsidRDefault="00056588" w:rsidP="00B0142C">
      <w:r>
        <w:fldChar w:fldCharType="end"/>
      </w:r>
    </w:p>
    <w:p w:rsidR="00056588" w:rsidRPr="00B0142C" w:rsidRDefault="00056588" w:rsidP="00B0142C"/>
    <w:p w:rsidR="00056588" w:rsidRPr="00B01678" w:rsidRDefault="00056588" w:rsidP="00B01678">
      <w:pPr>
        <w:pStyle w:val="Heading1"/>
        <w:numPr>
          <w:ilvl w:val="0"/>
          <w:numId w:val="11"/>
        </w:numPr>
      </w:pPr>
      <w:r>
        <w:br w:type="page"/>
      </w:r>
      <w:bookmarkStart w:id="122" w:name="_Toc12790095"/>
      <w:r w:rsidRPr="00B01678">
        <w:t>Anexos</w:t>
      </w:r>
      <w:bookmarkEnd w:id="122"/>
    </w:p>
    <w:bookmarkEnd w:id="0"/>
    <w:p w:rsidR="00056588" w:rsidRDefault="00056588" w:rsidP="008E5934">
      <w:pPr>
        <w:pStyle w:val="Heading1"/>
      </w:pPr>
    </w:p>
    <w:sectPr w:rsidR="00056588" w:rsidSect="00B01678">
      <w:pgSz w:w="11906" w:h="16838" w:code="9"/>
      <w:pgMar w:top="1418" w:right="1701" w:bottom="1418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56588" w:rsidRDefault="00056588">
      <w:r>
        <w:separator/>
      </w:r>
    </w:p>
  </w:endnote>
  <w:endnote w:type="continuationSeparator" w:id="0">
    <w:p w:rsidR="00056588" w:rsidRDefault="0005658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56588" w:rsidRDefault="00056588">
      <w:r>
        <w:separator/>
      </w:r>
    </w:p>
  </w:footnote>
  <w:footnote w:type="continuationSeparator" w:id="0">
    <w:p w:rsidR="00056588" w:rsidRDefault="0005658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4EB60684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>
    <w:nsid w:val="FFFFFF7D"/>
    <w:multiLevelType w:val="singleLevel"/>
    <w:tmpl w:val="636E022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>
    <w:nsid w:val="FFFFFF7E"/>
    <w:multiLevelType w:val="singleLevel"/>
    <w:tmpl w:val="822AF14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>
    <w:nsid w:val="FFFFFF7F"/>
    <w:multiLevelType w:val="singleLevel"/>
    <w:tmpl w:val="BD42401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>
    <w:nsid w:val="FFFFFF80"/>
    <w:multiLevelType w:val="singleLevel"/>
    <w:tmpl w:val="0CAEEE4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45FA185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60BA1CB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E42CFEE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202814B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>
    <w:nsid w:val="FFFFFF89"/>
    <w:multiLevelType w:val="singleLevel"/>
    <w:tmpl w:val="D854A86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FFFFFFFE"/>
    <w:multiLevelType w:val="singleLevel"/>
    <w:tmpl w:val="14BA9C0E"/>
    <w:lvl w:ilvl="0">
      <w:numFmt w:val="bullet"/>
      <w:lvlText w:val="*"/>
      <w:lvlJc w:val="left"/>
    </w:lvl>
  </w:abstractNum>
  <w:abstractNum w:abstractNumId="11">
    <w:nsid w:val="002A7E4C"/>
    <w:multiLevelType w:val="hybridMultilevel"/>
    <w:tmpl w:val="F91EBE1A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2">
    <w:nsid w:val="0114128F"/>
    <w:multiLevelType w:val="hybridMultilevel"/>
    <w:tmpl w:val="73DEA328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3">
    <w:nsid w:val="113A08CD"/>
    <w:multiLevelType w:val="hybridMultilevel"/>
    <w:tmpl w:val="914460BC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4">
    <w:nsid w:val="12311613"/>
    <w:multiLevelType w:val="hybridMultilevel"/>
    <w:tmpl w:val="08DEB1BC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5">
    <w:nsid w:val="13A27095"/>
    <w:multiLevelType w:val="hybridMultilevel"/>
    <w:tmpl w:val="B0B0D32C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6">
    <w:nsid w:val="1A282B43"/>
    <w:multiLevelType w:val="hybridMultilevel"/>
    <w:tmpl w:val="C0DE89B2"/>
    <w:lvl w:ilvl="0" w:tplc="0416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7">
    <w:nsid w:val="1A6B3EA5"/>
    <w:multiLevelType w:val="hybridMultilevel"/>
    <w:tmpl w:val="13726CC2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8">
    <w:nsid w:val="1F344BCB"/>
    <w:multiLevelType w:val="hybridMultilevel"/>
    <w:tmpl w:val="E5D265DC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9">
    <w:nsid w:val="21294B51"/>
    <w:multiLevelType w:val="multilevel"/>
    <w:tmpl w:val="E35E2F48"/>
    <w:lvl w:ilvl="0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0">
    <w:nsid w:val="2D5F5E4A"/>
    <w:multiLevelType w:val="hybridMultilevel"/>
    <w:tmpl w:val="F18A01CA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1">
    <w:nsid w:val="2D92727B"/>
    <w:multiLevelType w:val="hybridMultilevel"/>
    <w:tmpl w:val="959E5940"/>
    <w:lvl w:ilvl="0" w:tplc="23FCD436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2">
    <w:nsid w:val="2E6463E8"/>
    <w:multiLevelType w:val="hybridMultilevel"/>
    <w:tmpl w:val="27A06740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3">
    <w:nsid w:val="2F4F2F08"/>
    <w:multiLevelType w:val="multilevel"/>
    <w:tmpl w:val="E5D265DC"/>
    <w:lvl w:ilvl="0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4">
    <w:nsid w:val="2F947266"/>
    <w:multiLevelType w:val="hybridMultilevel"/>
    <w:tmpl w:val="E35E2F48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5">
    <w:nsid w:val="33754CD0"/>
    <w:multiLevelType w:val="multilevel"/>
    <w:tmpl w:val="E068B47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6">
    <w:nsid w:val="34991D91"/>
    <w:multiLevelType w:val="hybridMultilevel"/>
    <w:tmpl w:val="F9CA43E4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7">
    <w:nsid w:val="35553C09"/>
    <w:multiLevelType w:val="hybridMultilevel"/>
    <w:tmpl w:val="CA7A44AE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8">
    <w:nsid w:val="39925AB2"/>
    <w:multiLevelType w:val="hybridMultilevel"/>
    <w:tmpl w:val="3AF06022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9">
    <w:nsid w:val="3FC66056"/>
    <w:multiLevelType w:val="hybridMultilevel"/>
    <w:tmpl w:val="3468EE98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0">
    <w:nsid w:val="428C2FEC"/>
    <w:multiLevelType w:val="hybridMultilevel"/>
    <w:tmpl w:val="647A008A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1">
    <w:nsid w:val="579F3834"/>
    <w:multiLevelType w:val="multilevel"/>
    <w:tmpl w:val="959E5940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2">
    <w:nsid w:val="59234D0F"/>
    <w:multiLevelType w:val="hybridMultilevel"/>
    <w:tmpl w:val="F5E26182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3">
    <w:nsid w:val="5F8E0E18"/>
    <w:multiLevelType w:val="hybridMultilevel"/>
    <w:tmpl w:val="CDD88D82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4">
    <w:nsid w:val="5FF03376"/>
    <w:multiLevelType w:val="hybridMultilevel"/>
    <w:tmpl w:val="E068B47A"/>
    <w:lvl w:ilvl="0" w:tplc="E1BEC50A">
      <w:start w:val="1"/>
      <w:numFmt w:val="decimal"/>
      <w:lvlText w:val="%1)"/>
      <w:lvlJc w:val="left"/>
      <w:pPr>
        <w:tabs>
          <w:tab w:val="num" w:pos="720"/>
        </w:tabs>
        <w:ind w:left="720" w:hanging="720"/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5">
    <w:nsid w:val="64D638A2"/>
    <w:multiLevelType w:val="hybridMultilevel"/>
    <w:tmpl w:val="AAAC2A06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6">
    <w:nsid w:val="6580347F"/>
    <w:multiLevelType w:val="hybridMultilevel"/>
    <w:tmpl w:val="65642F70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7">
    <w:nsid w:val="6C4A1294"/>
    <w:multiLevelType w:val="hybridMultilevel"/>
    <w:tmpl w:val="F2CE50A4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8">
    <w:nsid w:val="730A2354"/>
    <w:multiLevelType w:val="hybridMultilevel"/>
    <w:tmpl w:val="F83CDC48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39">
    <w:nsid w:val="73641478"/>
    <w:multiLevelType w:val="hybridMultilevel"/>
    <w:tmpl w:val="072202E4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0">
    <w:nsid w:val="73AF4064"/>
    <w:multiLevelType w:val="multilevel"/>
    <w:tmpl w:val="3000C9A8"/>
    <w:lvl w:ilvl="0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1">
    <w:nsid w:val="7B9A0977"/>
    <w:multiLevelType w:val="hybridMultilevel"/>
    <w:tmpl w:val="70B65A2A"/>
    <w:lvl w:ilvl="0" w:tplc="0772127E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42">
    <w:nsid w:val="7D480ECE"/>
    <w:multiLevelType w:val="hybridMultilevel"/>
    <w:tmpl w:val="3000C9A8"/>
    <w:lvl w:ilvl="0" w:tplc="2F4CDC48">
      <w:start w:val="1"/>
      <w:numFmt w:val="decimal"/>
      <w:lvlText w:val="%1)"/>
      <w:lvlJc w:val="left"/>
      <w:pPr>
        <w:tabs>
          <w:tab w:val="num" w:pos="0"/>
        </w:tabs>
      </w:pPr>
      <w:rPr>
        <w:rFonts w:cs="Times New Roman" w:hint="default"/>
      </w:rPr>
    </w:lvl>
    <w:lvl w:ilvl="1" w:tplc="0416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16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16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16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16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16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16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16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1"/>
  </w:num>
  <w:num w:numId="7">
    <w:abstractNumId w:val="0"/>
  </w:num>
  <w:num w:numId="8">
    <w:abstractNumId w:val="2"/>
  </w:num>
  <w:num w:numId="9">
    <w:abstractNumId w:val="3"/>
  </w:num>
  <w:num w:numId="10">
    <w:abstractNumId w:val="8"/>
  </w:num>
  <w:num w:numId="11">
    <w:abstractNumId w:val="16"/>
  </w:num>
  <w:num w:numId="12">
    <w:abstractNumId w:val="21"/>
  </w:num>
  <w:num w:numId="13">
    <w:abstractNumId w:val="31"/>
  </w:num>
  <w:num w:numId="14">
    <w:abstractNumId w:val="34"/>
  </w:num>
  <w:num w:numId="15">
    <w:abstractNumId w:val="25"/>
  </w:num>
  <w:num w:numId="16">
    <w:abstractNumId w:val="42"/>
  </w:num>
  <w:num w:numId="17">
    <w:abstractNumId w:val="40"/>
  </w:num>
  <w:num w:numId="18">
    <w:abstractNumId w:val="39"/>
  </w:num>
  <w:num w:numId="19">
    <w:abstractNumId w:val="20"/>
  </w:num>
  <w:num w:numId="20">
    <w:abstractNumId w:val="11"/>
  </w:num>
  <w:num w:numId="21">
    <w:abstractNumId w:val="22"/>
  </w:num>
  <w:num w:numId="22">
    <w:abstractNumId w:val="30"/>
  </w:num>
  <w:num w:numId="23">
    <w:abstractNumId w:val="36"/>
  </w:num>
  <w:num w:numId="24">
    <w:abstractNumId w:val="37"/>
  </w:num>
  <w:num w:numId="25">
    <w:abstractNumId w:val="29"/>
  </w:num>
  <w:num w:numId="26">
    <w:abstractNumId w:val="12"/>
  </w:num>
  <w:num w:numId="27">
    <w:abstractNumId w:val="38"/>
  </w:num>
  <w:num w:numId="28">
    <w:abstractNumId w:val="28"/>
  </w:num>
  <w:num w:numId="29">
    <w:abstractNumId w:val="26"/>
  </w:num>
  <w:num w:numId="30">
    <w:abstractNumId w:val="13"/>
  </w:num>
  <w:num w:numId="31">
    <w:abstractNumId w:val="35"/>
  </w:num>
  <w:num w:numId="32">
    <w:abstractNumId w:val="24"/>
  </w:num>
  <w:num w:numId="33">
    <w:abstractNumId w:val="19"/>
  </w:num>
  <w:num w:numId="34">
    <w:abstractNumId w:val="18"/>
  </w:num>
  <w:num w:numId="35">
    <w:abstractNumId w:val="23"/>
  </w:num>
  <w:num w:numId="36">
    <w:abstractNumId w:val="15"/>
  </w:num>
  <w:num w:numId="37">
    <w:abstractNumId w:val="17"/>
  </w:num>
  <w:num w:numId="38">
    <w:abstractNumId w:val="32"/>
  </w:num>
  <w:num w:numId="39">
    <w:abstractNumId w:val="41"/>
  </w:num>
  <w:num w:numId="40">
    <w:abstractNumId w:val="27"/>
  </w:num>
  <w:num w:numId="41">
    <w:abstractNumId w:val="10"/>
    <w:lvlOverride w:ilvl="0">
      <w:lvl w:ilvl="0">
        <w:numFmt w:val="bullet"/>
        <w:lvlText w:val=""/>
        <w:legacy w:legacy="1" w:legacySpace="0" w:legacyIndent="0"/>
        <w:lvlJc w:val="left"/>
        <w:rPr>
          <w:rFonts w:ascii="Symbol" w:hAnsi="Symbol" w:hint="default"/>
        </w:rPr>
      </w:lvl>
    </w:lvlOverride>
  </w:num>
  <w:num w:numId="42">
    <w:abstractNumId w:val="33"/>
  </w:num>
  <w:num w:numId="43">
    <w:abstractNumId w:val="1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</w:compat>
  <w:rsids>
    <w:rsidRoot w:val="003E00E9"/>
    <w:rsid w:val="000009F6"/>
    <w:rsid w:val="00000FD2"/>
    <w:rsid w:val="00006525"/>
    <w:rsid w:val="00011577"/>
    <w:rsid w:val="00013EC6"/>
    <w:rsid w:val="00016F27"/>
    <w:rsid w:val="000252A2"/>
    <w:rsid w:val="00055233"/>
    <w:rsid w:val="00056588"/>
    <w:rsid w:val="000647F6"/>
    <w:rsid w:val="00072FB8"/>
    <w:rsid w:val="0009113D"/>
    <w:rsid w:val="00097680"/>
    <w:rsid w:val="00097BF1"/>
    <w:rsid w:val="000A5B7B"/>
    <w:rsid w:val="000A7313"/>
    <w:rsid w:val="000A7C51"/>
    <w:rsid w:val="000B09BC"/>
    <w:rsid w:val="000C7AE3"/>
    <w:rsid w:val="000D01AD"/>
    <w:rsid w:val="000E56CE"/>
    <w:rsid w:val="0011102D"/>
    <w:rsid w:val="0011130B"/>
    <w:rsid w:val="00116FB7"/>
    <w:rsid w:val="00123BDD"/>
    <w:rsid w:val="00127796"/>
    <w:rsid w:val="00137F3B"/>
    <w:rsid w:val="0014260E"/>
    <w:rsid w:val="00157584"/>
    <w:rsid w:val="00162381"/>
    <w:rsid w:val="00173675"/>
    <w:rsid w:val="00175E10"/>
    <w:rsid w:val="0018440D"/>
    <w:rsid w:val="001A7641"/>
    <w:rsid w:val="001B474D"/>
    <w:rsid w:val="001C458D"/>
    <w:rsid w:val="0020587D"/>
    <w:rsid w:val="002060BA"/>
    <w:rsid w:val="00206CAB"/>
    <w:rsid w:val="002108DB"/>
    <w:rsid w:val="002152D1"/>
    <w:rsid w:val="00216184"/>
    <w:rsid w:val="002173EA"/>
    <w:rsid w:val="002413BE"/>
    <w:rsid w:val="00246B0A"/>
    <w:rsid w:val="002578F3"/>
    <w:rsid w:val="002623C6"/>
    <w:rsid w:val="00272531"/>
    <w:rsid w:val="002729CB"/>
    <w:rsid w:val="0028465D"/>
    <w:rsid w:val="00292FE4"/>
    <w:rsid w:val="00294973"/>
    <w:rsid w:val="002A0236"/>
    <w:rsid w:val="002A5DF4"/>
    <w:rsid w:val="002A734E"/>
    <w:rsid w:val="002A7676"/>
    <w:rsid w:val="002B43D2"/>
    <w:rsid w:val="002B5761"/>
    <w:rsid w:val="002C0388"/>
    <w:rsid w:val="002C6101"/>
    <w:rsid w:val="002D1389"/>
    <w:rsid w:val="0030096F"/>
    <w:rsid w:val="00310DB9"/>
    <w:rsid w:val="00326D54"/>
    <w:rsid w:val="00336430"/>
    <w:rsid w:val="00340A86"/>
    <w:rsid w:val="00354941"/>
    <w:rsid w:val="00367444"/>
    <w:rsid w:val="00385D17"/>
    <w:rsid w:val="003924E2"/>
    <w:rsid w:val="003930CD"/>
    <w:rsid w:val="0039387A"/>
    <w:rsid w:val="003939B4"/>
    <w:rsid w:val="00393D22"/>
    <w:rsid w:val="0039641D"/>
    <w:rsid w:val="003A2515"/>
    <w:rsid w:val="003A3F98"/>
    <w:rsid w:val="003B13A4"/>
    <w:rsid w:val="003C510D"/>
    <w:rsid w:val="003E00E9"/>
    <w:rsid w:val="0041019A"/>
    <w:rsid w:val="00421704"/>
    <w:rsid w:val="0042350E"/>
    <w:rsid w:val="00427ABA"/>
    <w:rsid w:val="00452071"/>
    <w:rsid w:val="0045211C"/>
    <w:rsid w:val="00465EE9"/>
    <w:rsid w:val="00467C53"/>
    <w:rsid w:val="00477630"/>
    <w:rsid w:val="00482436"/>
    <w:rsid w:val="004C3506"/>
    <w:rsid w:val="004F2D08"/>
    <w:rsid w:val="004F7387"/>
    <w:rsid w:val="00522CDB"/>
    <w:rsid w:val="00531149"/>
    <w:rsid w:val="00546E63"/>
    <w:rsid w:val="00555365"/>
    <w:rsid w:val="005576C4"/>
    <w:rsid w:val="00571113"/>
    <w:rsid w:val="005755AF"/>
    <w:rsid w:val="00576B8C"/>
    <w:rsid w:val="00577146"/>
    <w:rsid w:val="005B4608"/>
    <w:rsid w:val="005D497E"/>
    <w:rsid w:val="005E4F96"/>
    <w:rsid w:val="005F7B5E"/>
    <w:rsid w:val="0061575D"/>
    <w:rsid w:val="0062755D"/>
    <w:rsid w:val="0063594E"/>
    <w:rsid w:val="0064785D"/>
    <w:rsid w:val="00651AE6"/>
    <w:rsid w:val="006760E8"/>
    <w:rsid w:val="006771BC"/>
    <w:rsid w:val="00677263"/>
    <w:rsid w:val="006839ED"/>
    <w:rsid w:val="0069711F"/>
    <w:rsid w:val="006B6C90"/>
    <w:rsid w:val="006C6C74"/>
    <w:rsid w:val="006C70E0"/>
    <w:rsid w:val="006E5ED9"/>
    <w:rsid w:val="006F1FA4"/>
    <w:rsid w:val="006F7F64"/>
    <w:rsid w:val="007118B4"/>
    <w:rsid w:val="00711EF5"/>
    <w:rsid w:val="007156A1"/>
    <w:rsid w:val="00742952"/>
    <w:rsid w:val="007501D1"/>
    <w:rsid w:val="0078564D"/>
    <w:rsid w:val="00793D89"/>
    <w:rsid w:val="007A05BC"/>
    <w:rsid w:val="007B10ED"/>
    <w:rsid w:val="007C4E87"/>
    <w:rsid w:val="007E7068"/>
    <w:rsid w:val="00817EB6"/>
    <w:rsid w:val="00831AA5"/>
    <w:rsid w:val="00836755"/>
    <w:rsid w:val="0084100D"/>
    <w:rsid w:val="00845609"/>
    <w:rsid w:val="00860BD4"/>
    <w:rsid w:val="00872562"/>
    <w:rsid w:val="00884CE3"/>
    <w:rsid w:val="008917A5"/>
    <w:rsid w:val="0089234D"/>
    <w:rsid w:val="00893057"/>
    <w:rsid w:val="008C5BCD"/>
    <w:rsid w:val="008E53B9"/>
    <w:rsid w:val="008E5934"/>
    <w:rsid w:val="00911D4B"/>
    <w:rsid w:val="0091440A"/>
    <w:rsid w:val="0091744B"/>
    <w:rsid w:val="00917E80"/>
    <w:rsid w:val="00920F80"/>
    <w:rsid w:val="00921301"/>
    <w:rsid w:val="00954FD8"/>
    <w:rsid w:val="0096248C"/>
    <w:rsid w:val="00993C5D"/>
    <w:rsid w:val="009951D9"/>
    <w:rsid w:val="00995D13"/>
    <w:rsid w:val="009B14DA"/>
    <w:rsid w:val="009B58E0"/>
    <w:rsid w:val="009C09CB"/>
    <w:rsid w:val="009D19AD"/>
    <w:rsid w:val="009D6BD1"/>
    <w:rsid w:val="009E278F"/>
    <w:rsid w:val="009E43C5"/>
    <w:rsid w:val="009F36DC"/>
    <w:rsid w:val="009F4795"/>
    <w:rsid w:val="00A04B2C"/>
    <w:rsid w:val="00A15627"/>
    <w:rsid w:val="00A1656C"/>
    <w:rsid w:val="00A21D66"/>
    <w:rsid w:val="00A22D57"/>
    <w:rsid w:val="00A27012"/>
    <w:rsid w:val="00A32A57"/>
    <w:rsid w:val="00A46115"/>
    <w:rsid w:val="00A50897"/>
    <w:rsid w:val="00AA5CEE"/>
    <w:rsid w:val="00AB38B7"/>
    <w:rsid w:val="00AC3BC6"/>
    <w:rsid w:val="00AC66C0"/>
    <w:rsid w:val="00AD003A"/>
    <w:rsid w:val="00AD291C"/>
    <w:rsid w:val="00AE01AE"/>
    <w:rsid w:val="00AE4182"/>
    <w:rsid w:val="00AF27D3"/>
    <w:rsid w:val="00B0142C"/>
    <w:rsid w:val="00B01678"/>
    <w:rsid w:val="00B01CD5"/>
    <w:rsid w:val="00B2356B"/>
    <w:rsid w:val="00B2453D"/>
    <w:rsid w:val="00B336D6"/>
    <w:rsid w:val="00B61528"/>
    <w:rsid w:val="00B65711"/>
    <w:rsid w:val="00B70356"/>
    <w:rsid w:val="00B76AE7"/>
    <w:rsid w:val="00B7702E"/>
    <w:rsid w:val="00B81E17"/>
    <w:rsid w:val="00B86063"/>
    <w:rsid w:val="00B94051"/>
    <w:rsid w:val="00BA5E35"/>
    <w:rsid w:val="00BB6ECF"/>
    <w:rsid w:val="00BC026A"/>
    <w:rsid w:val="00BD2C60"/>
    <w:rsid w:val="00BF32F4"/>
    <w:rsid w:val="00C0005B"/>
    <w:rsid w:val="00C07137"/>
    <w:rsid w:val="00C1182B"/>
    <w:rsid w:val="00C221BD"/>
    <w:rsid w:val="00C223B6"/>
    <w:rsid w:val="00C335E2"/>
    <w:rsid w:val="00C42918"/>
    <w:rsid w:val="00C60CDE"/>
    <w:rsid w:val="00C61F9C"/>
    <w:rsid w:val="00C71462"/>
    <w:rsid w:val="00C775DC"/>
    <w:rsid w:val="00C84224"/>
    <w:rsid w:val="00C94206"/>
    <w:rsid w:val="00C96EBE"/>
    <w:rsid w:val="00C9782F"/>
    <w:rsid w:val="00CA25F0"/>
    <w:rsid w:val="00CC7678"/>
    <w:rsid w:val="00CF2924"/>
    <w:rsid w:val="00D25305"/>
    <w:rsid w:val="00D36420"/>
    <w:rsid w:val="00D62E95"/>
    <w:rsid w:val="00D6300E"/>
    <w:rsid w:val="00D637B8"/>
    <w:rsid w:val="00D73DB7"/>
    <w:rsid w:val="00D75B6D"/>
    <w:rsid w:val="00D9721C"/>
    <w:rsid w:val="00DA0280"/>
    <w:rsid w:val="00DA637C"/>
    <w:rsid w:val="00DB2F97"/>
    <w:rsid w:val="00DC3690"/>
    <w:rsid w:val="00DC5F73"/>
    <w:rsid w:val="00DE557A"/>
    <w:rsid w:val="00DF3B1D"/>
    <w:rsid w:val="00E06C62"/>
    <w:rsid w:val="00E4741A"/>
    <w:rsid w:val="00E5334C"/>
    <w:rsid w:val="00E638A7"/>
    <w:rsid w:val="00E64581"/>
    <w:rsid w:val="00E711A6"/>
    <w:rsid w:val="00E733C0"/>
    <w:rsid w:val="00EA1343"/>
    <w:rsid w:val="00EA7FE2"/>
    <w:rsid w:val="00EC0202"/>
    <w:rsid w:val="00EE7E5C"/>
    <w:rsid w:val="00F14C73"/>
    <w:rsid w:val="00F40F15"/>
    <w:rsid w:val="00F73CE2"/>
    <w:rsid w:val="00F77960"/>
    <w:rsid w:val="00F851DF"/>
    <w:rsid w:val="00F94E12"/>
    <w:rsid w:val="00FA7BCB"/>
    <w:rsid w:val="00FB6B88"/>
    <w:rsid w:val="00FC0398"/>
    <w:rsid w:val="00FC0459"/>
    <w:rsid w:val="00FD6B03"/>
    <w:rsid w:val="00FE658C"/>
    <w:rsid w:val="67CC7E7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uiCompat97To2003/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sz w:val="22"/>
        <w:szCs w:val="22"/>
        <w:lang w:val="pt-BR" w:eastAsia="pt-BR" w:bidi="ar-SA"/>
      </w:rPr>
    </w:rPrDefault>
    <w:pPrDefault/>
  </w:docDefaults>
  <w:latentStyles w:defLockedState="0" w:defUIPriority="99" w:defSemiHidden="1" w:defUnhideWhenUsed="1" w:defQFormat="0" w:count="267">
    <w:lsdException w:name="Normal" w:locked="1" w:semiHidden="0" w:uiPriority="0" w:unhideWhenUsed="0" w:qFormat="1"/>
    <w:lsdException w:name="heading 1" w:locked="1" w:semiHidden="0" w:uiPriority="0" w:unhideWhenUsed="0" w:qFormat="1"/>
    <w:lsdException w:name="heading 2" w:locked="1" w:semiHidden="0" w:uiPriority="0" w:unhideWhenUsed="0" w:qFormat="1"/>
    <w:lsdException w:name="heading 3" w:locked="1" w:semiHidden="0" w:uiPriority="0" w:unhideWhenUsed="0" w:qFormat="1"/>
    <w:lsdException w:name="heading 4" w:locked="1" w:uiPriority="0" w:qFormat="1"/>
    <w:lsdException w:name="heading 5" w:locked="1" w:uiPriority="0" w:qFormat="1"/>
    <w:lsdException w:name="heading 6" w:locked="1" w:semiHidden="0" w:uiPriority="0" w:unhideWhenUsed="0" w:qFormat="1"/>
    <w:lsdException w:name="heading 7" w:locked="1" w:uiPriority="0" w:qFormat="1"/>
    <w:lsdException w:name="heading 8" w:locked="1" w:uiPriority="0" w:qFormat="1"/>
    <w:lsdException w:name="heading 9" w:locked="1" w:uiPriority="0" w:qFormat="1"/>
    <w:lsdException w:name="toc 1" w:locked="1" w:semiHidden="0" w:uiPriority="0" w:unhideWhenUsed="0"/>
    <w:lsdException w:name="toc 2" w:locked="1" w:semiHidden="0" w:uiPriority="0" w:unhideWhenUsed="0"/>
    <w:lsdException w:name="toc 3" w:locked="1" w:semiHidden="0" w:uiPriority="0" w:unhideWhenUsed="0"/>
    <w:lsdException w:name="toc 4" w:locked="1" w:semiHidden="0" w:uiPriority="0" w:unhideWhenUsed="0"/>
    <w:lsdException w:name="toc 5" w:locked="1" w:semiHidden="0" w:uiPriority="0" w:unhideWhenUsed="0"/>
    <w:lsdException w:name="toc 6" w:locked="1" w:semiHidden="0" w:uiPriority="0" w:unhideWhenUsed="0"/>
    <w:lsdException w:name="toc 7" w:locked="1" w:semiHidden="0" w:uiPriority="0" w:unhideWhenUsed="0"/>
    <w:lsdException w:name="toc 8" w:locked="1" w:semiHidden="0" w:uiPriority="0" w:unhideWhenUsed="0"/>
    <w:lsdException w:name="toc 9" w:locked="1" w:semiHidden="0" w:uiPriority="0" w:unhideWhenUsed="0"/>
    <w:lsdException w:name="caption" w:locked="1" w:semiHidden="0" w:uiPriority="0" w:unhideWhenUsed="0" w:qFormat="1"/>
    <w:lsdException w:name="Title" w:locked="1" w:semiHidden="0" w:uiPriority="0" w:unhideWhenUsed="0" w:qFormat="1"/>
    <w:lsdException w:name="Default Paragraph Font" w:locked="1" w:semiHidden="0" w:uiPriority="0" w:unhideWhenUsed="0"/>
    <w:lsdException w:name="Subtitle" w:locked="1" w:semiHidden="0" w:uiPriority="0" w:unhideWhenUsed="0" w:qFormat="1"/>
    <w:lsdException w:name="Strong" w:locked="1" w:semiHidden="0" w:uiPriority="0" w:unhideWhenUsed="0" w:qFormat="1"/>
    <w:lsdException w:name="Emphasis" w:locked="1" w:semiHidden="0" w:uiPriority="0" w:unhideWhenUsed="0" w:qFormat="1"/>
    <w:lsdException w:name="Table Grid" w:locked="1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E00E9"/>
    <w:rPr>
      <w:rFonts w:ascii="Times New Roman" w:eastAsia="Times New Roman" w:hAnsi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BF32F4"/>
    <w:pPr>
      <w:keepNext/>
      <w:outlineLvl w:val="0"/>
    </w:pPr>
    <w:rPr>
      <w:rFonts w:eastAsia="Calibri"/>
      <w:szCs w:val="20"/>
    </w:rPr>
  </w:style>
  <w:style w:type="paragraph" w:styleId="Heading2">
    <w:name w:val="heading 2"/>
    <w:basedOn w:val="Normal"/>
    <w:next w:val="Normal"/>
    <w:link w:val="Heading2Char"/>
    <w:uiPriority w:val="99"/>
    <w:qFormat/>
    <w:locked/>
    <w:rsid w:val="008E5934"/>
    <w:pPr>
      <w:keepNext/>
      <w:spacing w:before="240" w:after="60"/>
      <w:outlineLvl w:val="1"/>
    </w:pPr>
    <w:rPr>
      <w:rFonts w:ascii="Cambria" w:eastAsia="Calibri" w:hAnsi="Cambria"/>
      <w:b/>
      <w:i/>
      <w:sz w:val="28"/>
      <w:szCs w:val="20"/>
    </w:rPr>
  </w:style>
  <w:style w:type="paragraph" w:styleId="Heading3">
    <w:name w:val="heading 3"/>
    <w:basedOn w:val="Normal"/>
    <w:next w:val="Normal"/>
    <w:link w:val="Heading3Char"/>
    <w:uiPriority w:val="99"/>
    <w:qFormat/>
    <w:locked/>
    <w:rsid w:val="008E5934"/>
    <w:pPr>
      <w:keepNext/>
      <w:spacing w:before="240" w:after="60"/>
      <w:outlineLvl w:val="2"/>
    </w:pPr>
    <w:rPr>
      <w:rFonts w:ascii="Cambria" w:eastAsia="Calibri" w:hAnsi="Cambria"/>
      <w:b/>
      <w:sz w:val="26"/>
      <w:szCs w:val="20"/>
    </w:rPr>
  </w:style>
  <w:style w:type="paragraph" w:styleId="Heading6">
    <w:name w:val="heading 6"/>
    <w:basedOn w:val="Normal"/>
    <w:next w:val="Normal"/>
    <w:link w:val="Heading6Char"/>
    <w:uiPriority w:val="99"/>
    <w:qFormat/>
    <w:locked/>
    <w:rsid w:val="000C7AE3"/>
    <w:pPr>
      <w:spacing w:before="240" w:after="60"/>
      <w:outlineLvl w:val="5"/>
    </w:pPr>
    <w:rPr>
      <w:rFonts w:ascii="Calibri" w:eastAsia="Calibri" w:hAnsi="Calibri"/>
      <w:b/>
      <w:sz w:val="20"/>
      <w:szCs w:val="20"/>
    </w:rPr>
  </w:style>
  <w:style w:type="character" w:default="1" w:styleId="DefaultParagraphFont">
    <w:name w:val="Default Paragraph Font"/>
    <w:uiPriority w:val="99"/>
    <w:semiHidden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BF32F4"/>
    <w:rPr>
      <w:rFonts w:ascii="Times New Roman" w:hAnsi="Times New Roman"/>
      <w:sz w:val="24"/>
      <w:lang w:eastAsia="pt-BR"/>
    </w:rPr>
  </w:style>
  <w:style w:type="character" w:customStyle="1" w:styleId="Heading2Char">
    <w:name w:val="Heading 2 Char"/>
    <w:basedOn w:val="DefaultParagraphFont"/>
    <w:link w:val="Heading2"/>
    <w:uiPriority w:val="99"/>
    <w:semiHidden/>
    <w:locked/>
    <w:rsid w:val="00A21D66"/>
    <w:rPr>
      <w:rFonts w:ascii="Cambria" w:hAnsi="Cambria"/>
      <w:b/>
      <w:i/>
      <w:sz w:val="28"/>
    </w:rPr>
  </w:style>
  <w:style w:type="character" w:customStyle="1" w:styleId="Heading3Char">
    <w:name w:val="Heading 3 Char"/>
    <w:basedOn w:val="DefaultParagraphFont"/>
    <w:link w:val="Heading3"/>
    <w:uiPriority w:val="99"/>
    <w:semiHidden/>
    <w:locked/>
    <w:rsid w:val="00A21D66"/>
    <w:rPr>
      <w:rFonts w:ascii="Cambria" w:hAnsi="Cambria"/>
      <w:b/>
      <w:sz w:val="26"/>
    </w:rPr>
  </w:style>
  <w:style w:type="character" w:customStyle="1" w:styleId="Heading6Char">
    <w:name w:val="Heading 6 Char"/>
    <w:basedOn w:val="DefaultParagraphFont"/>
    <w:link w:val="Heading6"/>
    <w:uiPriority w:val="99"/>
    <w:semiHidden/>
    <w:locked/>
    <w:rsid w:val="000E56CE"/>
    <w:rPr>
      <w:rFonts w:ascii="Calibri" w:hAnsi="Calibri"/>
      <w:b/>
    </w:rPr>
  </w:style>
  <w:style w:type="paragraph" w:customStyle="1" w:styleId="p01">
    <w:name w:val="p01"/>
    <w:basedOn w:val="Normal"/>
    <w:uiPriority w:val="99"/>
    <w:rsid w:val="00BF32F4"/>
    <w:pPr>
      <w:spacing w:line="480" w:lineRule="auto"/>
      <w:ind w:left="372" w:firstLine="708"/>
      <w:jc w:val="both"/>
    </w:pPr>
    <w:rPr>
      <w:rFonts w:ascii="Arial" w:hAnsi="Arial"/>
    </w:rPr>
  </w:style>
  <w:style w:type="table" w:styleId="TableGrid">
    <w:name w:val="Table Grid"/>
    <w:basedOn w:val="TableNormal"/>
    <w:uiPriority w:val="99"/>
    <w:rsid w:val="00FC0398"/>
    <w:rPr>
      <w:sz w:val="20"/>
      <w:szCs w:val="20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rsid w:val="00FC0398"/>
    <w:rPr>
      <w:rFonts w:cs="Times New Roman"/>
      <w:color w:val="0563C1"/>
      <w:u w:val="single"/>
    </w:rPr>
  </w:style>
  <w:style w:type="character" w:customStyle="1" w:styleId="MenoPendente1">
    <w:name w:val="Menção Pendente1"/>
    <w:uiPriority w:val="99"/>
    <w:semiHidden/>
    <w:rsid w:val="00FC0398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99"/>
    <w:qFormat/>
    <w:locked/>
    <w:rsid w:val="006E5ED9"/>
    <w:rPr>
      <w:b/>
      <w:bCs/>
      <w:sz w:val="20"/>
      <w:szCs w:val="20"/>
    </w:rPr>
  </w:style>
  <w:style w:type="paragraph" w:styleId="Title">
    <w:name w:val="Title"/>
    <w:basedOn w:val="Normal"/>
    <w:link w:val="TitleChar"/>
    <w:uiPriority w:val="99"/>
    <w:qFormat/>
    <w:locked/>
    <w:rsid w:val="00AF27D3"/>
    <w:pPr>
      <w:spacing w:before="240" w:after="60"/>
      <w:jc w:val="center"/>
      <w:outlineLvl w:val="0"/>
    </w:pPr>
    <w:rPr>
      <w:rFonts w:ascii="Cambria" w:eastAsia="Calibri" w:hAnsi="Cambria"/>
      <w:b/>
      <w:kern w:val="28"/>
      <w:sz w:val="32"/>
      <w:szCs w:val="20"/>
    </w:rPr>
  </w:style>
  <w:style w:type="character" w:customStyle="1" w:styleId="TitleChar">
    <w:name w:val="Title Char"/>
    <w:basedOn w:val="DefaultParagraphFont"/>
    <w:link w:val="Title"/>
    <w:uiPriority w:val="99"/>
    <w:locked/>
    <w:rsid w:val="00A21D66"/>
    <w:rPr>
      <w:rFonts w:ascii="Cambria" w:hAnsi="Cambria"/>
      <w:b/>
      <w:kern w:val="28"/>
      <w:sz w:val="32"/>
    </w:rPr>
  </w:style>
  <w:style w:type="paragraph" w:styleId="TOC3">
    <w:name w:val="toc 3"/>
    <w:basedOn w:val="Normal"/>
    <w:next w:val="Normal"/>
    <w:autoRedefine/>
    <w:uiPriority w:val="99"/>
    <w:semiHidden/>
    <w:locked/>
    <w:rsid w:val="008E5934"/>
    <w:pPr>
      <w:ind w:left="480"/>
    </w:pPr>
  </w:style>
  <w:style w:type="paragraph" w:styleId="TOC2">
    <w:name w:val="toc 2"/>
    <w:basedOn w:val="Normal"/>
    <w:next w:val="Normal"/>
    <w:autoRedefine/>
    <w:uiPriority w:val="99"/>
    <w:locked/>
    <w:rsid w:val="008E5934"/>
    <w:pPr>
      <w:ind w:left="240"/>
    </w:pPr>
  </w:style>
  <w:style w:type="paragraph" w:styleId="TOC1">
    <w:name w:val="toc 1"/>
    <w:basedOn w:val="Normal"/>
    <w:next w:val="Normal"/>
    <w:autoRedefine/>
    <w:uiPriority w:val="99"/>
    <w:locked/>
    <w:rsid w:val="00AD003A"/>
    <w:pPr>
      <w:tabs>
        <w:tab w:val="right" w:leader="dot" w:pos="8494"/>
      </w:tabs>
      <w:spacing w:line="360" w:lineRule="auto"/>
    </w:pPr>
  </w:style>
  <w:style w:type="paragraph" w:customStyle="1" w:styleId="Default">
    <w:name w:val="Default"/>
    <w:uiPriority w:val="99"/>
    <w:rsid w:val="00F851DF"/>
    <w:pPr>
      <w:autoSpaceDE w:val="0"/>
      <w:autoSpaceDN w:val="0"/>
      <w:adjustRightInd w:val="0"/>
    </w:pPr>
    <w:rPr>
      <w:rFonts w:ascii="Times New Roman" w:hAnsi="Times New Roman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rsid w:val="00AD003A"/>
    <w:pPr>
      <w:tabs>
        <w:tab w:val="center" w:pos="4252"/>
        <w:tab w:val="right" w:pos="8504"/>
      </w:tabs>
    </w:pPr>
    <w:rPr>
      <w:rFonts w:eastAsia="Calibri"/>
      <w:szCs w:val="20"/>
    </w:rPr>
  </w:style>
  <w:style w:type="character" w:customStyle="1" w:styleId="HeaderChar">
    <w:name w:val="Header Char"/>
    <w:basedOn w:val="DefaultParagraphFont"/>
    <w:link w:val="Header"/>
    <w:uiPriority w:val="99"/>
    <w:semiHidden/>
    <w:locked/>
    <w:rsid w:val="000E56CE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rsid w:val="00AD003A"/>
    <w:pPr>
      <w:tabs>
        <w:tab w:val="center" w:pos="4252"/>
        <w:tab w:val="right" w:pos="8504"/>
      </w:tabs>
    </w:pPr>
    <w:rPr>
      <w:rFonts w:eastAsia="Calibri"/>
      <w:szCs w:val="20"/>
    </w:rPr>
  </w:style>
  <w:style w:type="character" w:customStyle="1" w:styleId="FooterChar">
    <w:name w:val="Footer Char"/>
    <w:basedOn w:val="DefaultParagraphFont"/>
    <w:link w:val="Footer"/>
    <w:uiPriority w:val="99"/>
    <w:semiHidden/>
    <w:locked/>
    <w:rsid w:val="000E56CE"/>
    <w:rPr>
      <w:rFonts w:ascii="Times New Roman" w:hAnsi="Times New Roman"/>
      <w:sz w:val="24"/>
    </w:rPr>
  </w:style>
  <w:style w:type="character" w:styleId="PageNumber">
    <w:name w:val="page number"/>
    <w:basedOn w:val="DefaultParagraphFont"/>
    <w:uiPriority w:val="99"/>
    <w:rsid w:val="00AD003A"/>
    <w:rPr>
      <w:rFonts w:cs="Times New Roman"/>
    </w:rPr>
  </w:style>
  <w:style w:type="character" w:styleId="Emphasis">
    <w:name w:val="Emphasis"/>
    <w:basedOn w:val="DefaultParagraphFont"/>
    <w:uiPriority w:val="99"/>
    <w:qFormat/>
    <w:locked/>
    <w:rsid w:val="00123BDD"/>
    <w:rPr>
      <w:rFonts w:cs="Times New Roman"/>
      <w:i/>
    </w:rPr>
  </w:style>
  <w:style w:type="paragraph" w:styleId="TableofFigures">
    <w:name w:val="table of figures"/>
    <w:basedOn w:val="Normal"/>
    <w:next w:val="Normal"/>
    <w:uiPriority w:val="99"/>
    <w:rsid w:val="00B0142C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4403307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03307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03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3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3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33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33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03308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033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33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03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1433</TotalTime>
  <Pages>75</Pages>
  <Words>12135</Words>
  <Characters>-32766</Characters>
  <Application>Microsoft Office Outlook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1-INTRODUÇÃO               </dc:title>
  <dc:subject/>
  <dc:creator>Fernando Luis Rodrigues da Silva</dc:creator>
  <cp:keywords/>
  <dc:description/>
  <cp:lastModifiedBy>nandolrs</cp:lastModifiedBy>
  <cp:revision>91</cp:revision>
  <cp:lastPrinted>2019-06-30T15:20:00Z</cp:lastPrinted>
  <dcterms:created xsi:type="dcterms:W3CDTF">2019-03-25T00:27:00Z</dcterms:created>
  <dcterms:modified xsi:type="dcterms:W3CDTF">2019-06-30T15:28:00Z</dcterms:modified>
</cp:coreProperties>
</file>